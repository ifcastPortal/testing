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Pr="001D72A5" w:rsidRDefault="00424150" w:rsidP="00141A4C">
      <w:pPr>
        <w:pStyle w:val="Title"/>
        <w:rPr>
          <w:rFonts w:asciiTheme="minorHAnsi" w:hAnsiTheme="minorHAnsi"/>
        </w:rPr>
      </w:pPr>
      <w:r w:rsidRPr="001D72A5">
        <w:rPr>
          <w:rFonts w:asciiTheme="minorHAnsi" w:hAnsiTheme="minorHAnsi"/>
        </w:rPr>
        <w:t>Heena</w:t>
      </w:r>
      <w:r w:rsidR="006F384C">
        <w:rPr>
          <w:rFonts w:asciiTheme="minorHAnsi" w:hAnsiTheme="minorHAnsi"/>
        </w:rPr>
        <w:t xml:space="preserve"> Heena</w:t>
      </w:r>
      <w:bookmarkStart w:id="0" w:name="_GoBack"/>
      <w:bookmarkEnd w:id="0"/>
    </w:p>
    <w:p w:rsidR="00141A4C" w:rsidRPr="00232337" w:rsidRDefault="00424150" w:rsidP="00040C82">
      <w:pPr>
        <w:rPr>
          <w:b/>
          <w:sz w:val="24"/>
          <w:szCs w:val="24"/>
        </w:rPr>
      </w:pPr>
      <w:proofErr w:type="gramStart"/>
      <w:r w:rsidRPr="00232337">
        <w:rPr>
          <w:b/>
          <w:sz w:val="24"/>
          <w:szCs w:val="24"/>
        </w:rPr>
        <w:t>7267 Topping R</w:t>
      </w:r>
      <w:r w:rsidR="00A43FA8" w:rsidRPr="00232337">
        <w:rPr>
          <w:b/>
          <w:sz w:val="24"/>
          <w:szCs w:val="24"/>
        </w:rPr>
        <w:t>oad</w:t>
      </w:r>
      <w:r w:rsidR="00040C82" w:rsidRPr="00232337">
        <w:rPr>
          <w:b/>
          <w:sz w:val="24"/>
          <w:szCs w:val="24"/>
        </w:rPr>
        <w:t>, Mississauga</w:t>
      </w:r>
      <w:r w:rsidRPr="00232337">
        <w:rPr>
          <w:b/>
          <w:sz w:val="24"/>
          <w:szCs w:val="24"/>
        </w:rPr>
        <w:t>, ON L4T 2Y6</w:t>
      </w:r>
      <w:r w:rsidR="00141A4C" w:rsidRPr="00232337">
        <w:rPr>
          <w:b/>
          <w:sz w:val="24"/>
          <w:szCs w:val="24"/>
        </w:rPr>
        <w:t>| </w:t>
      </w:r>
      <w:r w:rsidRPr="00232337">
        <w:rPr>
          <w:b/>
          <w:sz w:val="24"/>
          <w:szCs w:val="24"/>
        </w:rPr>
        <w:t>647.</w:t>
      </w:r>
      <w:proofErr w:type="gramEnd"/>
      <w:r w:rsidRPr="00232337">
        <w:rPr>
          <w:b/>
          <w:sz w:val="24"/>
          <w:szCs w:val="24"/>
        </w:rPr>
        <w:t xml:space="preserve"> 786.0017</w:t>
      </w:r>
      <w:r w:rsidR="00141A4C" w:rsidRPr="00232337">
        <w:rPr>
          <w:b/>
          <w:sz w:val="24"/>
          <w:szCs w:val="24"/>
        </w:rPr>
        <w:t> | </w:t>
      </w:r>
      <w:r w:rsidRPr="00232337">
        <w:rPr>
          <w:b/>
          <w:sz w:val="24"/>
          <w:szCs w:val="24"/>
        </w:rPr>
        <w:t>heenak869</w:t>
      </w:r>
      <w:r w:rsidR="00747117" w:rsidRPr="00232337">
        <w:rPr>
          <w:b/>
          <w:sz w:val="24"/>
          <w:szCs w:val="24"/>
        </w:rPr>
        <w:t>@gmail.com</w:t>
      </w:r>
    </w:p>
    <w:p w:rsidR="004148F5" w:rsidRPr="004148F5" w:rsidRDefault="004148F5" w:rsidP="004148F5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Career Objective</w:t>
      </w:r>
    </w:p>
    <w:p w:rsidR="004148F5" w:rsidRPr="004148F5" w:rsidRDefault="004148F5" w:rsidP="005D4FAB">
      <w:pPr>
        <w:pStyle w:val="Heading1"/>
        <w:rPr>
          <w:rFonts w:asciiTheme="minorHAnsi" w:eastAsia="Arial" w:hAnsiTheme="minorHAnsi" w:cs="Arial"/>
          <w:b w:val="0"/>
          <w:color w:val="404040" w:themeColor="text1" w:themeTint="BF"/>
          <w:sz w:val="22"/>
          <w:szCs w:val="22"/>
          <w:lang w:val="en-CA"/>
        </w:rPr>
      </w:pPr>
      <w:r w:rsidRPr="004148F5">
        <w:rPr>
          <w:rFonts w:asciiTheme="minorHAnsi" w:eastAsia="Arial" w:hAnsiTheme="minorHAnsi" w:cs="Arial"/>
          <w:b w:val="0"/>
          <w:color w:val="404040" w:themeColor="text1" w:themeTint="BF"/>
          <w:sz w:val="22"/>
          <w:szCs w:val="22"/>
          <w:lang w:val="en-CA"/>
        </w:rPr>
        <w:t>Astute Entry Level Software Engineer enthusiastic about developing practical and time-saving software solutions. Adept at identifying issues with existing software and creating innovative new software programs. Committed to working within client and project specifications to deliver cost-effective timely results.</w:t>
      </w:r>
    </w:p>
    <w:p w:rsidR="004148F5" w:rsidRPr="004148F5" w:rsidRDefault="004148F5" w:rsidP="004148F5">
      <w:pPr>
        <w:pStyle w:val="Heading1"/>
        <w:rPr>
          <w:rFonts w:asciiTheme="minorHAnsi" w:eastAsia="Arial" w:hAnsiTheme="minorHAnsi" w:cs="Arial"/>
          <w:color w:val="595959" w:themeColor="text1" w:themeTint="A6"/>
          <w:sz w:val="22"/>
          <w:szCs w:val="22"/>
          <w:lang w:val="en-CA"/>
        </w:rPr>
      </w:pPr>
    </w:p>
    <w:p w:rsidR="004148F5" w:rsidRDefault="004148F5" w:rsidP="004148F5">
      <w:pPr>
        <w:pStyle w:val="Heading1"/>
        <w:rPr>
          <w:rFonts w:asciiTheme="minorHAnsi" w:hAnsiTheme="minorHAnsi"/>
        </w:rPr>
      </w:pPr>
      <w:r w:rsidRPr="001D72A5">
        <w:rPr>
          <w:rFonts w:asciiTheme="minorHAnsi" w:hAnsiTheme="minorHAnsi"/>
        </w:rPr>
        <w:t>Technical Skills</w:t>
      </w:r>
    </w:p>
    <w:p w:rsidR="00DB495B" w:rsidRPr="001D72A5" w:rsidRDefault="00DB495B" w:rsidP="005D4FAB">
      <w:pPr>
        <w:pStyle w:val="ListBullet"/>
        <w:numPr>
          <w:ilvl w:val="0"/>
          <w:numId w:val="8"/>
        </w:numPr>
        <w:spacing w:line="240" w:lineRule="auto"/>
      </w:pPr>
      <w:r w:rsidRPr="00040C82">
        <w:rPr>
          <w:b/>
          <w:sz w:val="24"/>
          <w:szCs w:val="24"/>
        </w:rPr>
        <w:t>OS Platform</w:t>
      </w:r>
      <w:r w:rsidRPr="001D72A5">
        <w:rPr>
          <w:b/>
        </w:rPr>
        <w:t xml:space="preserve">: </w:t>
      </w:r>
      <w:r w:rsidRPr="001D72A5">
        <w:t xml:space="preserve">Microsoft Windows 2003/2008/2016 Server, Microsoft Windows 7/10, Linux </w:t>
      </w:r>
    </w:p>
    <w:p w:rsidR="00DB495B" w:rsidRPr="001D72A5" w:rsidRDefault="00DB495B" w:rsidP="005D4FAB">
      <w:pPr>
        <w:pStyle w:val="ListBullet"/>
        <w:numPr>
          <w:ilvl w:val="0"/>
          <w:numId w:val="8"/>
        </w:numPr>
        <w:spacing w:line="240" w:lineRule="auto"/>
      </w:pPr>
      <w:r w:rsidRPr="00040C82">
        <w:rPr>
          <w:b/>
          <w:sz w:val="24"/>
          <w:szCs w:val="24"/>
        </w:rPr>
        <w:t>Server Applications</w:t>
      </w:r>
      <w:r w:rsidRPr="001D72A5">
        <w:rPr>
          <w:b/>
        </w:rPr>
        <w:t xml:space="preserve">: </w:t>
      </w:r>
      <w:r w:rsidRPr="001D72A5">
        <w:t xml:space="preserve">Database programing, MS SQL Server 2000, Relational Database Management, Apache, </w:t>
      </w:r>
      <w:r w:rsidRPr="001D72A5">
        <w:rPr>
          <w:lang w:val="en-CA"/>
        </w:rPr>
        <w:t>SQLite, SQL, Local Storage, Database development.</w:t>
      </w:r>
    </w:p>
    <w:p w:rsidR="00DB495B" w:rsidRPr="001D72A5" w:rsidRDefault="00DB495B" w:rsidP="005D4FAB">
      <w:pPr>
        <w:pStyle w:val="ListBullet"/>
        <w:numPr>
          <w:ilvl w:val="0"/>
          <w:numId w:val="8"/>
        </w:numPr>
        <w:spacing w:line="240" w:lineRule="auto"/>
      </w:pPr>
      <w:r w:rsidRPr="00040C82">
        <w:rPr>
          <w:b/>
          <w:sz w:val="24"/>
          <w:szCs w:val="24"/>
        </w:rPr>
        <w:t>Desktop Applications</w:t>
      </w:r>
      <w:r w:rsidRPr="001D72A5">
        <w:rPr>
          <w:b/>
        </w:rPr>
        <w:t xml:space="preserve">: </w:t>
      </w:r>
      <w:r w:rsidRPr="001D72A5">
        <w:rPr>
          <w:lang w:val="en-CA"/>
        </w:rPr>
        <w:t>Microsoft Windows (like Windows 10, Windows 8, Windows 7, Windows Vista, and Windows XP)</w:t>
      </w:r>
      <w:r w:rsidRPr="001D72A5">
        <w:t>,</w:t>
      </w:r>
      <w:r w:rsidRPr="001D72A5">
        <w:rPr>
          <w:rFonts w:eastAsia="Century Gothic"/>
          <w:color w:val="FFFFFF"/>
          <w:lang w:val="en-CA" w:eastAsia="en-CA"/>
        </w:rPr>
        <w:t xml:space="preserve"> </w:t>
      </w:r>
      <w:r w:rsidRPr="001D72A5">
        <w:rPr>
          <w:lang w:val="en-CA"/>
        </w:rPr>
        <w:t>Apple's MacOS, iOS, Linux,</w:t>
      </w:r>
      <w:r w:rsidRPr="001D72A5">
        <w:t xml:space="preserve"> Antivirus and Smart Antivirus.</w:t>
      </w:r>
    </w:p>
    <w:p w:rsidR="00DB495B" w:rsidRPr="001D72A5" w:rsidRDefault="00DB495B" w:rsidP="005D4FAB">
      <w:pPr>
        <w:pStyle w:val="ListBullet"/>
        <w:numPr>
          <w:ilvl w:val="0"/>
          <w:numId w:val="8"/>
        </w:numPr>
        <w:spacing w:line="240" w:lineRule="auto"/>
        <w:rPr>
          <w:lang w:val="en-CA"/>
        </w:rPr>
      </w:pPr>
      <w:r w:rsidRPr="001D72A5">
        <w:rPr>
          <w:b/>
        </w:rPr>
        <w:t xml:space="preserve"> </w:t>
      </w:r>
      <w:r w:rsidRPr="00040C82">
        <w:rPr>
          <w:b/>
          <w:sz w:val="24"/>
          <w:szCs w:val="24"/>
        </w:rPr>
        <w:t>Platforms</w:t>
      </w:r>
      <w:r w:rsidRPr="001D72A5">
        <w:rPr>
          <w:b/>
        </w:rPr>
        <w:t xml:space="preserve">: </w:t>
      </w:r>
      <w:r w:rsidRPr="001D72A5">
        <w:rPr>
          <w:lang w:val="en-CA"/>
        </w:rPr>
        <w:t>Knowledge of code versioning tools such as Git and GitHub,</w:t>
      </w:r>
      <w:r w:rsidRPr="001D72A5">
        <w:rPr>
          <w:rFonts w:eastAsia="Century Gothic"/>
          <w:color w:val="FFFFFF"/>
          <w:lang w:val="en-CA" w:eastAsia="en-CA"/>
        </w:rPr>
        <w:t xml:space="preserve"> </w:t>
      </w:r>
      <w:r w:rsidRPr="001D72A5">
        <w:rPr>
          <w:lang w:val="en-CA"/>
        </w:rPr>
        <w:t>Visual Studio, Eclipse,</w:t>
      </w:r>
      <w:r w:rsidRPr="001D72A5">
        <w:rPr>
          <w:rFonts w:eastAsia="Century Gothic"/>
          <w:color w:val="FFFFFF"/>
          <w:lang w:val="en-CA" w:eastAsia="en-CA"/>
        </w:rPr>
        <w:t xml:space="preserve"> </w:t>
      </w:r>
      <w:r w:rsidRPr="001D72A5">
        <w:rPr>
          <w:lang w:val="en-CA"/>
        </w:rPr>
        <w:t xml:space="preserve">Familiar with AngularJS, </w:t>
      </w:r>
      <w:r w:rsidR="00040C82">
        <w:rPr>
          <w:lang w:val="en-CA"/>
        </w:rPr>
        <w:t>SharePoint</w:t>
      </w:r>
      <w:r w:rsidR="00040C82" w:rsidRPr="001D72A5">
        <w:rPr>
          <w:lang w:val="en-CA"/>
        </w:rPr>
        <w:t xml:space="preserve"> and VMware</w:t>
      </w:r>
      <w:r w:rsidR="00040C82">
        <w:rPr>
          <w:lang w:val="en-CA"/>
        </w:rPr>
        <w:t>.</w:t>
      </w:r>
    </w:p>
    <w:p w:rsidR="00DB495B" w:rsidRPr="001D72A5" w:rsidRDefault="00DB495B" w:rsidP="005D4FAB">
      <w:pPr>
        <w:pStyle w:val="ListBullet"/>
        <w:numPr>
          <w:ilvl w:val="0"/>
          <w:numId w:val="8"/>
        </w:numPr>
        <w:spacing w:line="240" w:lineRule="auto"/>
        <w:rPr>
          <w:lang w:val="en-CA"/>
        </w:rPr>
      </w:pPr>
      <w:r w:rsidRPr="00040C82">
        <w:rPr>
          <w:b/>
          <w:sz w:val="24"/>
          <w:szCs w:val="24"/>
        </w:rPr>
        <w:t>Programming</w:t>
      </w:r>
      <w:r w:rsidR="002B634E">
        <w:rPr>
          <w:b/>
          <w:sz w:val="24"/>
          <w:szCs w:val="24"/>
        </w:rPr>
        <w:t xml:space="preserve"> or Coding</w:t>
      </w:r>
      <w:r w:rsidRPr="00040C82">
        <w:rPr>
          <w:b/>
          <w:sz w:val="24"/>
          <w:szCs w:val="24"/>
        </w:rPr>
        <w:t xml:space="preserve"> Languages</w:t>
      </w:r>
      <w:r w:rsidRPr="001D72A5">
        <w:rPr>
          <w:b/>
        </w:rPr>
        <w:t>:</w:t>
      </w:r>
      <w:r w:rsidR="002B634E">
        <w:rPr>
          <w:b/>
        </w:rPr>
        <w:t xml:space="preserve"> </w:t>
      </w:r>
      <w:r w:rsidRPr="001D72A5">
        <w:rPr>
          <w:b/>
        </w:rPr>
        <w:t xml:space="preserve"> </w:t>
      </w:r>
      <w:r w:rsidR="008C232A">
        <w:t>Advanced knowledge of J</w:t>
      </w:r>
      <w:r w:rsidRPr="001D72A5">
        <w:t>ava, C, C++, ASP .NET</w:t>
      </w:r>
      <w:r w:rsidR="00040C82" w:rsidRPr="001D72A5">
        <w:t xml:space="preserve">, </w:t>
      </w:r>
      <w:r w:rsidR="00040C82">
        <w:t>Microsoft</w:t>
      </w:r>
      <w:r w:rsidRPr="001D72A5">
        <w:rPr>
          <w:lang w:val="en-CA"/>
        </w:rPr>
        <w:t xml:space="preserve"> Visual</w:t>
      </w:r>
      <w:r w:rsidR="00040C82">
        <w:rPr>
          <w:lang w:val="en-CA"/>
        </w:rPr>
        <w:t>,</w:t>
      </w:r>
      <w:r w:rsidRPr="001D72A5">
        <w:rPr>
          <w:lang w:val="en-CA"/>
        </w:rPr>
        <w:t xml:space="preserve"> C#.NET, </w:t>
      </w:r>
      <w:r w:rsidR="00A54142">
        <w:rPr>
          <w:lang w:val="en-CA"/>
        </w:rPr>
        <w:t xml:space="preserve">debugging techniques, </w:t>
      </w:r>
      <w:r w:rsidRPr="001D72A5">
        <w:rPr>
          <w:lang w:val="en-CA"/>
        </w:rPr>
        <w:t>Mobile and Android Development</w:t>
      </w:r>
      <w:r w:rsidR="00040C82">
        <w:rPr>
          <w:lang w:val="en-CA"/>
        </w:rPr>
        <w:t>.</w:t>
      </w:r>
      <w:r w:rsidR="002B634E">
        <w:rPr>
          <w:lang w:val="en-CA"/>
        </w:rPr>
        <w:t xml:space="preserve"> Strong knowledge of object oriented programming concepts (OOP).</w:t>
      </w:r>
    </w:p>
    <w:p w:rsidR="00DB495B" w:rsidRPr="001D72A5" w:rsidRDefault="00DB495B" w:rsidP="005D4FAB">
      <w:pPr>
        <w:pStyle w:val="ListBullet"/>
        <w:numPr>
          <w:ilvl w:val="0"/>
          <w:numId w:val="8"/>
        </w:numPr>
        <w:spacing w:line="240" w:lineRule="auto"/>
      </w:pPr>
      <w:r w:rsidRPr="00040C82">
        <w:rPr>
          <w:b/>
          <w:sz w:val="24"/>
          <w:szCs w:val="24"/>
        </w:rPr>
        <w:t>Testing Techniques and Methodologies</w:t>
      </w:r>
      <w:r w:rsidR="005D4FAB">
        <w:t>: Black Box Testing</w:t>
      </w:r>
      <w:r w:rsidRPr="001D72A5">
        <w:t>, UI Testing, Integration Testing, Waterfall</w:t>
      </w:r>
      <w:r w:rsidR="005D4FAB">
        <w:t xml:space="preserve"> model</w:t>
      </w:r>
      <w:r w:rsidRPr="001D72A5">
        <w:t>, Spiral, Agile Scrum Methodology, Smoke and Sanity Testing, Retesting, Regression Testing, Exposure to API and Mobile Testing</w:t>
      </w:r>
      <w:r w:rsidR="002B634E">
        <w:t xml:space="preserve">, </w:t>
      </w:r>
      <w:proofErr w:type="gramStart"/>
      <w:r w:rsidR="00A54142">
        <w:t>SDLC(</w:t>
      </w:r>
      <w:proofErr w:type="gramEnd"/>
      <w:r w:rsidR="00A54142">
        <w:t>software development life</w:t>
      </w:r>
      <w:r w:rsidR="002B634E">
        <w:t>cycle)</w:t>
      </w:r>
      <w:r w:rsidRPr="001D72A5">
        <w:t>.</w:t>
      </w:r>
    </w:p>
    <w:p w:rsidR="00DB495B" w:rsidRPr="001D72A5" w:rsidRDefault="0033236E" w:rsidP="005D4FAB">
      <w:pPr>
        <w:pStyle w:val="ListBullet"/>
        <w:numPr>
          <w:ilvl w:val="0"/>
          <w:numId w:val="8"/>
        </w:numPr>
        <w:spacing w:line="240" w:lineRule="auto"/>
        <w:rPr>
          <w:lang w:val="en-CA"/>
        </w:rPr>
      </w:pPr>
      <w:r>
        <w:rPr>
          <w:b/>
          <w:sz w:val="24"/>
          <w:szCs w:val="24"/>
        </w:rPr>
        <w:t>Technical d</w:t>
      </w:r>
      <w:r w:rsidR="00DB495B" w:rsidRPr="00040C82">
        <w:rPr>
          <w:b/>
          <w:sz w:val="24"/>
          <w:szCs w:val="24"/>
        </w:rPr>
        <w:t>esign and Web Applications:</w:t>
      </w:r>
      <w:r w:rsidR="00DB495B" w:rsidRPr="001D72A5">
        <w:rPr>
          <w:b/>
        </w:rPr>
        <w:t xml:space="preserve"> </w:t>
      </w:r>
      <w:r w:rsidR="00DB495B" w:rsidRPr="001D72A5">
        <w:t xml:space="preserve">Bootstrap 3 and 4, </w:t>
      </w:r>
      <w:r w:rsidR="00DB495B" w:rsidRPr="001D72A5">
        <w:rPr>
          <w:lang w:val="en-CA"/>
        </w:rPr>
        <w:t>CSS, JQuery, JQuery Mobile, HTML, XML, Scripting Languages,</w:t>
      </w:r>
      <w:r w:rsidR="002D4024">
        <w:rPr>
          <w:lang w:val="en-CA"/>
        </w:rPr>
        <w:t xml:space="preserve"> Visual basic</w:t>
      </w:r>
      <w:r w:rsidR="00DB495B" w:rsidRPr="001D72A5">
        <w:rPr>
          <w:lang w:val="en-CA"/>
        </w:rPr>
        <w:t xml:space="preserve"> JavaScript, JSON</w:t>
      </w:r>
      <w:r w:rsidR="008C232A">
        <w:rPr>
          <w:lang w:val="en-CA"/>
        </w:rPr>
        <w:t>, Web development</w:t>
      </w:r>
      <w:r w:rsidR="00040C82">
        <w:rPr>
          <w:lang w:val="en-CA"/>
        </w:rPr>
        <w:t>.</w:t>
      </w:r>
    </w:p>
    <w:p w:rsidR="00821374" w:rsidRPr="001D72A5" w:rsidRDefault="00DB495B" w:rsidP="005D4FAB">
      <w:pPr>
        <w:pStyle w:val="ListBullet"/>
        <w:numPr>
          <w:ilvl w:val="0"/>
          <w:numId w:val="8"/>
        </w:numPr>
        <w:spacing w:line="240" w:lineRule="auto"/>
      </w:pPr>
      <w:r w:rsidRPr="00040C82">
        <w:rPr>
          <w:b/>
          <w:sz w:val="24"/>
          <w:szCs w:val="24"/>
        </w:rPr>
        <w:t>Attention to detail:</w:t>
      </w:r>
      <w:r w:rsidRPr="001D72A5">
        <w:rPr>
          <w:b/>
        </w:rPr>
        <w:t xml:space="preserve"> </w:t>
      </w:r>
      <w:r w:rsidRPr="001D72A5">
        <w:t>Ability to adjust with changing working conditions and constantly learning new technologies</w:t>
      </w:r>
      <w:r w:rsidR="00511523">
        <w:t xml:space="preserve"> by possessing detail oriented nature</w:t>
      </w:r>
      <w:r w:rsidRPr="001D72A5">
        <w:rPr>
          <w:b/>
        </w:rPr>
        <w:t>.</w:t>
      </w:r>
      <w:r w:rsidRPr="001D72A5">
        <w:rPr>
          <w:rFonts w:eastAsiaTheme="minorHAnsi"/>
          <w:b/>
          <w:bCs/>
        </w:rPr>
        <w:t xml:space="preserve"> </w:t>
      </w:r>
      <w:r w:rsidR="00511523">
        <w:rPr>
          <w:rFonts w:eastAsiaTheme="minorHAnsi"/>
          <w:bCs/>
        </w:rPr>
        <w:t xml:space="preserve">Multitasking and </w:t>
      </w:r>
      <w:r w:rsidR="00040C82">
        <w:t xml:space="preserve">Highly motivated </w:t>
      </w:r>
      <w:r w:rsidR="003E5F05">
        <w:t xml:space="preserve">with </w:t>
      </w:r>
      <w:r w:rsidR="00511523">
        <w:t>Organized</w:t>
      </w:r>
      <w:r w:rsidRPr="001D72A5">
        <w:t>, Te</w:t>
      </w:r>
      <w:r w:rsidR="00511523">
        <w:t>amwork and Communication skills and ability to work under pressure or tight deadlines</w:t>
      </w:r>
      <w:r w:rsidRPr="001D72A5">
        <w:rPr>
          <w:bCs/>
        </w:rPr>
        <w:t xml:space="preserve"> </w:t>
      </w:r>
    </w:p>
    <w:sdt>
      <w:sdtPr>
        <w:rPr>
          <w:rFonts w:asciiTheme="minorHAnsi" w:hAnsiTheme="minorHAnsi"/>
        </w:rPr>
        <w:alias w:val="Education:"/>
        <w:tag w:val="Education:"/>
        <w:id w:val="807127995"/>
        <w:placeholder>
          <w:docPart w:val="248DFE0134B342AE9B25334F7E335B70"/>
        </w:placeholder>
        <w:temporary/>
        <w:showingPlcHdr/>
      </w:sdtPr>
      <w:sdtEndPr/>
      <w:sdtContent>
        <w:p w:rsidR="006270A9" w:rsidRPr="001D72A5" w:rsidRDefault="009D5933">
          <w:pPr>
            <w:pStyle w:val="Heading1"/>
            <w:rPr>
              <w:rFonts w:asciiTheme="minorHAnsi" w:hAnsiTheme="minorHAnsi"/>
            </w:rPr>
          </w:pPr>
          <w:r w:rsidRPr="001D72A5">
            <w:rPr>
              <w:rFonts w:asciiTheme="minorHAnsi" w:hAnsiTheme="minorHAnsi"/>
            </w:rPr>
            <w:t>Education</w:t>
          </w:r>
        </w:p>
      </w:sdtContent>
    </w:sdt>
    <w:p w:rsidR="00A43FA8" w:rsidRPr="001D72A5" w:rsidRDefault="00A43FA8" w:rsidP="00A43FA8">
      <w:pPr>
        <w:pStyle w:val="Heading2"/>
        <w:rPr>
          <w:rFonts w:asciiTheme="minorHAnsi" w:hAnsiTheme="minorHAnsi"/>
        </w:rPr>
      </w:pPr>
      <w:r w:rsidRPr="001D72A5">
        <w:rPr>
          <w:rFonts w:asciiTheme="minorHAnsi" w:hAnsiTheme="minorHAnsi"/>
        </w:rPr>
        <w:t>lambton college, north york, canada</w:t>
      </w:r>
      <w:r w:rsidRPr="001D72A5">
        <w:rPr>
          <w:rFonts w:asciiTheme="minorHAnsi" w:hAnsiTheme="minorHAnsi"/>
        </w:rPr>
        <w:tab/>
      </w:r>
      <w:r w:rsidRPr="001D72A5">
        <w:rPr>
          <w:rFonts w:asciiTheme="minorHAnsi" w:hAnsiTheme="minorHAnsi"/>
        </w:rPr>
        <w:tab/>
      </w:r>
      <w:r w:rsidRPr="001D72A5">
        <w:rPr>
          <w:rFonts w:asciiTheme="minorHAnsi" w:hAnsiTheme="minorHAnsi"/>
        </w:rPr>
        <w:tab/>
        <w:t xml:space="preserve">                          </w:t>
      </w:r>
      <w:r w:rsidR="00DB495B" w:rsidRPr="001D72A5">
        <w:rPr>
          <w:rFonts w:asciiTheme="minorHAnsi" w:hAnsiTheme="minorHAnsi"/>
        </w:rPr>
        <w:t xml:space="preserve"> </w:t>
      </w:r>
      <w:r w:rsidR="000248EE">
        <w:rPr>
          <w:rFonts w:asciiTheme="minorHAnsi" w:hAnsiTheme="minorHAnsi"/>
        </w:rPr>
        <w:t xml:space="preserve">  december 2019</w:t>
      </w:r>
    </w:p>
    <w:p w:rsidR="007D00A4" w:rsidRDefault="00A43FA8" w:rsidP="00A43FA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040C82">
        <w:rPr>
          <w:rFonts w:asciiTheme="minorHAnsi" w:hAnsiTheme="minorHAnsi"/>
          <w:b w:val="0"/>
          <w:sz w:val="22"/>
          <w:szCs w:val="22"/>
        </w:rPr>
        <w:t>software and database development</w:t>
      </w:r>
      <w:r w:rsidRPr="00040C82">
        <w:rPr>
          <w:rFonts w:asciiTheme="minorHAnsi" w:hAnsiTheme="minorHAnsi"/>
          <w:b w:val="0"/>
          <w:sz w:val="22"/>
          <w:szCs w:val="22"/>
        </w:rPr>
        <w:tab/>
      </w:r>
      <w:r w:rsidRPr="00040C82">
        <w:rPr>
          <w:rFonts w:asciiTheme="minorHAnsi" w:hAnsiTheme="minorHAnsi"/>
          <w:b w:val="0"/>
          <w:sz w:val="22"/>
          <w:szCs w:val="22"/>
        </w:rPr>
        <w:tab/>
      </w:r>
    </w:p>
    <w:p w:rsidR="006270A9" w:rsidRPr="00040C82" w:rsidRDefault="00A43FA8" w:rsidP="00A43FA8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040C82">
        <w:rPr>
          <w:rFonts w:asciiTheme="minorHAnsi" w:hAnsiTheme="minorHAnsi"/>
          <w:b w:val="0"/>
          <w:sz w:val="22"/>
          <w:szCs w:val="22"/>
        </w:rPr>
        <w:tab/>
      </w:r>
      <w:r w:rsidRPr="00040C82">
        <w:rPr>
          <w:rFonts w:asciiTheme="minorHAnsi" w:hAnsiTheme="minorHAnsi"/>
          <w:b w:val="0"/>
          <w:sz w:val="22"/>
          <w:szCs w:val="22"/>
        </w:rPr>
        <w:tab/>
      </w:r>
      <w:r w:rsidRPr="00040C82">
        <w:rPr>
          <w:rFonts w:asciiTheme="minorHAnsi" w:hAnsiTheme="minorHAnsi"/>
          <w:b w:val="0"/>
          <w:sz w:val="22"/>
          <w:szCs w:val="22"/>
        </w:rPr>
        <w:tab/>
      </w:r>
      <w:r w:rsidRPr="00040C82">
        <w:rPr>
          <w:rFonts w:asciiTheme="minorHAnsi" w:hAnsiTheme="minorHAnsi"/>
          <w:b w:val="0"/>
          <w:sz w:val="22"/>
          <w:szCs w:val="22"/>
        </w:rPr>
        <w:tab/>
      </w:r>
      <w:r w:rsidRPr="00040C82">
        <w:rPr>
          <w:rFonts w:asciiTheme="minorHAnsi" w:hAnsiTheme="minorHAnsi"/>
          <w:b w:val="0"/>
          <w:sz w:val="22"/>
          <w:szCs w:val="22"/>
        </w:rPr>
        <w:tab/>
      </w:r>
      <w:r w:rsidRPr="00040C82">
        <w:rPr>
          <w:rFonts w:asciiTheme="minorHAnsi" w:hAnsiTheme="minorHAnsi"/>
          <w:b w:val="0"/>
          <w:sz w:val="22"/>
          <w:szCs w:val="22"/>
        </w:rPr>
        <w:tab/>
      </w:r>
    </w:p>
    <w:p w:rsidR="006270A9" w:rsidRPr="001D72A5" w:rsidRDefault="00DB495B" w:rsidP="00747117">
      <w:pPr>
        <w:pStyle w:val="ListBullet"/>
        <w:numPr>
          <w:ilvl w:val="0"/>
          <w:numId w:val="0"/>
        </w:numPr>
        <w:rPr>
          <w:b/>
        </w:rPr>
      </w:pPr>
      <w:r w:rsidRPr="001D72A5">
        <w:rPr>
          <w:b/>
        </w:rPr>
        <w:t xml:space="preserve">PUNJAB TECHNICAL </w:t>
      </w:r>
      <w:r w:rsidR="000D422F" w:rsidRPr="001D72A5">
        <w:rPr>
          <w:b/>
        </w:rPr>
        <w:t xml:space="preserve"> UNIVERSITY</w:t>
      </w:r>
      <w:r w:rsidRPr="001D72A5">
        <w:rPr>
          <w:b/>
        </w:rPr>
        <w:t>, PUNJAB, INDIA</w:t>
      </w:r>
      <w:r w:rsidR="00A43FA8" w:rsidRPr="001D72A5">
        <w:rPr>
          <w:b/>
        </w:rPr>
        <w:t xml:space="preserve">  </w:t>
      </w:r>
      <w:r w:rsidRPr="001D72A5">
        <w:rPr>
          <w:b/>
        </w:rPr>
        <w:tab/>
      </w:r>
      <w:r w:rsidRPr="001D72A5">
        <w:rPr>
          <w:b/>
        </w:rPr>
        <w:tab/>
      </w:r>
      <w:r w:rsidRPr="001D72A5">
        <w:rPr>
          <w:b/>
        </w:rPr>
        <w:tab/>
      </w:r>
      <w:r w:rsidRPr="001D72A5">
        <w:rPr>
          <w:b/>
        </w:rPr>
        <w:tab/>
      </w:r>
      <w:r w:rsidRPr="001D72A5">
        <w:rPr>
          <w:b/>
        </w:rPr>
        <w:tab/>
      </w:r>
      <w:r w:rsidR="003E5F05">
        <w:rPr>
          <w:b/>
        </w:rPr>
        <w:t xml:space="preserve">     </w:t>
      </w:r>
      <w:r w:rsidR="000248EE">
        <w:rPr>
          <w:b/>
        </w:rPr>
        <w:t>JULY 2017</w:t>
      </w:r>
    </w:p>
    <w:p w:rsidR="000D422F" w:rsidRPr="001D72A5" w:rsidRDefault="00DB495B" w:rsidP="00747117">
      <w:pPr>
        <w:pStyle w:val="ListBullet"/>
        <w:numPr>
          <w:ilvl w:val="0"/>
          <w:numId w:val="0"/>
        </w:numPr>
      </w:pPr>
      <w:r w:rsidRPr="001D72A5">
        <w:t>BACHELOR’S IN COMPUTER SCIENCE AND ENGINEERING</w:t>
      </w:r>
    </w:p>
    <w:p w:rsidR="006270A9" w:rsidRDefault="001D72A5">
      <w:pPr>
        <w:pStyle w:val="Heading1"/>
        <w:rPr>
          <w:rFonts w:asciiTheme="minorHAnsi" w:hAnsiTheme="minorHAnsi"/>
        </w:rPr>
      </w:pPr>
      <w:r w:rsidRPr="001D72A5">
        <w:rPr>
          <w:rFonts w:asciiTheme="minorHAnsi" w:hAnsiTheme="minorHAnsi"/>
        </w:rPr>
        <w:t>Work Experience</w:t>
      </w:r>
      <w:r w:rsidR="003E5F05">
        <w:rPr>
          <w:rFonts w:asciiTheme="minorHAnsi" w:hAnsiTheme="minorHAnsi"/>
        </w:rPr>
        <w:t xml:space="preserve"> </w:t>
      </w:r>
    </w:p>
    <w:p w:rsidR="005C33E9" w:rsidRPr="007D00A4" w:rsidRDefault="005C33E9" w:rsidP="005D4FAB">
      <w:pPr>
        <w:pStyle w:val="ListBullet"/>
        <w:numPr>
          <w:ilvl w:val="0"/>
          <w:numId w:val="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Security Guard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D00A4">
        <w:rPr>
          <w:b/>
          <w:sz w:val="24"/>
          <w:szCs w:val="24"/>
        </w:rPr>
        <w:tab/>
        <w:t xml:space="preserve">  </w:t>
      </w:r>
      <w:r w:rsidRPr="007D00A4">
        <w:rPr>
          <w:b/>
          <w:sz w:val="24"/>
          <w:szCs w:val="24"/>
        </w:rPr>
        <w:tab/>
      </w:r>
      <w:r w:rsidRPr="007D00A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</w:t>
      </w:r>
      <w:r w:rsidRPr="007D00A4">
        <w:rPr>
          <w:b/>
          <w:sz w:val="24"/>
          <w:szCs w:val="24"/>
        </w:rPr>
        <w:tab/>
      </w:r>
      <w:r w:rsidRPr="007D00A4">
        <w:rPr>
          <w:b/>
          <w:sz w:val="24"/>
          <w:szCs w:val="24"/>
        </w:rPr>
        <w:tab/>
        <w:t xml:space="preserve">     </w:t>
      </w:r>
      <w:r w:rsidRPr="007D00A4">
        <w:rPr>
          <w:rFonts w:eastAsia="Arial" w:cs="Arial"/>
          <w:b/>
          <w:sz w:val="24"/>
          <w:szCs w:val="24"/>
        </w:rPr>
        <w:t>J</w:t>
      </w:r>
      <w:r w:rsidR="004148F5">
        <w:rPr>
          <w:rFonts w:eastAsia="Arial" w:cs="Arial"/>
          <w:b/>
          <w:sz w:val="24"/>
          <w:szCs w:val="24"/>
        </w:rPr>
        <w:t>anuary 2019</w:t>
      </w:r>
      <w:r>
        <w:rPr>
          <w:rFonts w:eastAsia="Arial" w:cs="Arial"/>
          <w:b/>
          <w:sz w:val="24"/>
          <w:szCs w:val="24"/>
        </w:rPr>
        <w:t>-Current</w:t>
      </w:r>
    </w:p>
    <w:p w:rsidR="005C33E9" w:rsidRPr="00681A5A" w:rsidRDefault="005C33E9" w:rsidP="005D4FAB">
      <w:pPr>
        <w:pStyle w:val="ListBullet"/>
        <w:numPr>
          <w:ilvl w:val="0"/>
          <w:numId w:val="0"/>
        </w:numPr>
        <w:spacing w:line="240" w:lineRule="auto"/>
        <w:rPr>
          <w:rFonts w:eastAsia="Arial" w:cs="Arial"/>
          <w:i/>
          <w:iCs/>
          <w:lang w:val="en-CA"/>
        </w:rPr>
      </w:pPr>
      <w:r>
        <w:rPr>
          <w:b/>
        </w:rPr>
        <w:t>CIBC BANK,  Etobicoke, Ontario</w:t>
      </w:r>
    </w:p>
    <w:p w:rsidR="005C33E9" w:rsidRPr="00681A5A" w:rsidRDefault="005C33E9" w:rsidP="005D4FAB">
      <w:pPr>
        <w:pStyle w:val="ListBullet"/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textDirection w:val="btLr"/>
        <w:textAlignment w:val="top"/>
        <w:outlineLvl w:val="0"/>
        <w:rPr>
          <w:rFonts w:eastAsia="Arial" w:cs="Arial"/>
          <w:i/>
          <w:iCs/>
          <w:lang w:val="en-CA"/>
        </w:rPr>
      </w:pPr>
      <w:r w:rsidRPr="00681A5A">
        <w:rPr>
          <w:rFonts w:eastAsia="Arial" w:cs="Arial"/>
        </w:rPr>
        <w:t xml:space="preserve">Developed customer service and </w:t>
      </w:r>
      <w:r>
        <w:rPr>
          <w:rFonts w:eastAsia="Arial" w:cs="Arial"/>
        </w:rPr>
        <w:t>interpersonal skills</w:t>
      </w:r>
      <w:r w:rsidR="00E26AD6">
        <w:rPr>
          <w:rFonts w:eastAsia="Arial" w:cs="Arial"/>
        </w:rPr>
        <w:t>.</w:t>
      </w:r>
    </w:p>
    <w:p w:rsidR="00E26AD6" w:rsidRPr="00E26AD6" w:rsidRDefault="005C33E9" w:rsidP="005D4FAB">
      <w:pPr>
        <w:pStyle w:val="ListBulle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uppressAutoHyphens/>
        <w:spacing w:after="0" w:line="240" w:lineRule="auto"/>
        <w:textDirection w:val="btLr"/>
        <w:textAlignment w:val="top"/>
        <w:outlineLvl w:val="0"/>
        <w:rPr>
          <w:rFonts w:eastAsia="Arial" w:cs="Arial"/>
          <w:b/>
          <w:color w:val="000000"/>
        </w:rPr>
      </w:pPr>
      <w:r w:rsidRPr="00E26AD6">
        <w:rPr>
          <w:rFonts w:eastAsia="Arial" w:cs="Arial"/>
          <w:lang w:val="en-CA"/>
        </w:rPr>
        <w:t>Efficiently and effectively dealt with long lineups during busy times, as well as achieve customer satisfaction with quality of service.</w:t>
      </w:r>
      <w:r w:rsidR="004148F5" w:rsidRPr="00E26AD6">
        <w:rPr>
          <w:rFonts w:eastAsia="Arial" w:cs="Arial"/>
          <w:lang w:val="en-CA"/>
        </w:rPr>
        <w:t xml:space="preserve"> </w:t>
      </w:r>
      <w:r w:rsidRPr="00E26AD6">
        <w:rPr>
          <w:rFonts w:eastAsia="Arial" w:cs="Arial"/>
          <w:lang w:val="en-CA"/>
        </w:rPr>
        <w:t>Deal properly with patience to any emergency situation</w:t>
      </w:r>
      <w:r w:rsidR="00E26AD6" w:rsidRPr="00E26AD6">
        <w:rPr>
          <w:rFonts w:eastAsia="Arial" w:cs="Arial"/>
          <w:lang w:val="en-CA"/>
        </w:rPr>
        <w:t>.</w:t>
      </w:r>
    </w:p>
    <w:p w:rsidR="005C33E9" w:rsidRPr="00E26AD6" w:rsidRDefault="005C33E9" w:rsidP="005D4FAB">
      <w:pPr>
        <w:pStyle w:val="ListBulle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uppressAutoHyphens/>
        <w:spacing w:after="0" w:line="240" w:lineRule="auto"/>
        <w:textDirection w:val="btLr"/>
        <w:textAlignment w:val="top"/>
        <w:outlineLvl w:val="0"/>
        <w:rPr>
          <w:rFonts w:eastAsia="Arial" w:cs="Arial"/>
          <w:b/>
          <w:color w:val="000000"/>
        </w:rPr>
      </w:pPr>
      <w:r w:rsidRPr="00E26AD6">
        <w:rPr>
          <w:rFonts w:eastAsia="Arial" w:cs="Arial"/>
          <w:lang w:val="en-CA"/>
        </w:rPr>
        <w:t>Assisted clients with their queries and directed accordingly whether for the scheduled appointments or for the Bank tellers.</w:t>
      </w:r>
    </w:p>
    <w:p w:rsidR="005C33E9" w:rsidRPr="004148F5" w:rsidRDefault="005C33E9" w:rsidP="005D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uppressAutoHyphens/>
        <w:spacing w:after="0"/>
        <w:textDirection w:val="btLr"/>
        <w:textAlignment w:val="top"/>
        <w:outlineLvl w:val="0"/>
      </w:pPr>
      <w:r w:rsidRPr="004148F5">
        <w:rPr>
          <w:rFonts w:eastAsia="Arial" w:cs="Arial"/>
        </w:rPr>
        <w:lastRenderedPageBreak/>
        <w:t xml:space="preserve">During busy times, try to encourage </w:t>
      </w:r>
      <w:r w:rsidR="00E26AD6">
        <w:rPr>
          <w:rFonts w:eastAsia="Arial" w:cs="Arial"/>
        </w:rPr>
        <w:t xml:space="preserve">and helped </w:t>
      </w:r>
      <w:r w:rsidRPr="004148F5">
        <w:rPr>
          <w:rFonts w:eastAsia="Arial" w:cs="Arial"/>
        </w:rPr>
        <w:t>clients to use ATM machines to</w:t>
      </w:r>
      <w:r w:rsidR="00E26AD6">
        <w:rPr>
          <w:rFonts w:eastAsia="Arial" w:cs="Arial"/>
        </w:rPr>
        <w:t xml:space="preserve"> do simple transections which </w:t>
      </w:r>
      <w:r w:rsidR="00E26AD6" w:rsidRPr="004148F5">
        <w:rPr>
          <w:rFonts w:eastAsia="Arial" w:cs="Arial"/>
        </w:rPr>
        <w:t>reduce</w:t>
      </w:r>
      <w:r w:rsidR="00E26AD6">
        <w:rPr>
          <w:rFonts w:eastAsia="Arial" w:cs="Arial"/>
        </w:rPr>
        <w:t>d</w:t>
      </w:r>
      <w:r w:rsidRPr="004148F5">
        <w:rPr>
          <w:rFonts w:eastAsia="Arial" w:cs="Arial"/>
        </w:rPr>
        <w:t xml:space="preserve"> the pressures for bank FSR’s</w:t>
      </w:r>
      <w:r w:rsidR="00E26AD6">
        <w:rPr>
          <w:rFonts w:eastAsia="Arial" w:cs="Arial"/>
        </w:rPr>
        <w:t>.</w:t>
      </w:r>
    </w:p>
    <w:p w:rsidR="004148F5" w:rsidRDefault="004148F5" w:rsidP="005D4FAB">
      <w:pPr>
        <w:pStyle w:val="ListBullet"/>
        <w:numPr>
          <w:ilvl w:val="0"/>
          <w:numId w:val="0"/>
        </w:numPr>
        <w:spacing w:line="240" w:lineRule="auto"/>
        <w:rPr>
          <w:b/>
          <w:sz w:val="24"/>
          <w:szCs w:val="24"/>
        </w:rPr>
      </w:pPr>
    </w:p>
    <w:p w:rsidR="001D72A5" w:rsidRPr="007D00A4" w:rsidRDefault="007D00A4" w:rsidP="005D4FAB">
      <w:pPr>
        <w:pStyle w:val="ListBullet"/>
        <w:numPr>
          <w:ilvl w:val="0"/>
          <w:numId w:val="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Software Developer</w:t>
      </w:r>
      <w:r w:rsidR="006F384C">
        <w:rPr>
          <w:b/>
          <w:sz w:val="24"/>
          <w:szCs w:val="24"/>
        </w:rPr>
        <w:tab/>
      </w:r>
      <w:r w:rsidR="006F384C">
        <w:rPr>
          <w:b/>
          <w:sz w:val="24"/>
          <w:szCs w:val="24"/>
        </w:rPr>
        <w:tab/>
      </w:r>
      <w:r w:rsidR="006F384C">
        <w:rPr>
          <w:b/>
          <w:sz w:val="24"/>
          <w:szCs w:val="24"/>
        </w:rPr>
        <w:tab/>
      </w:r>
      <w:r w:rsidR="006F384C">
        <w:rPr>
          <w:b/>
          <w:sz w:val="24"/>
          <w:szCs w:val="24"/>
        </w:rPr>
        <w:tab/>
        <w:t xml:space="preserve"> </w:t>
      </w:r>
      <w:r w:rsidR="001D72A5" w:rsidRPr="007D00A4">
        <w:rPr>
          <w:b/>
          <w:sz w:val="24"/>
          <w:szCs w:val="24"/>
        </w:rPr>
        <w:tab/>
      </w:r>
      <w:r w:rsidR="001D72A5" w:rsidRPr="007D00A4">
        <w:rPr>
          <w:b/>
          <w:sz w:val="24"/>
          <w:szCs w:val="24"/>
        </w:rPr>
        <w:tab/>
        <w:t xml:space="preserve">    </w:t>
      </w:r>
      <w:r w:rsidR="003E5F05">
        <w:rPr>
          <w:b/>
          <w:sz w:val="24"/>
          <w:szCs w:val="24"/>
        </w:rPr>
        <w:t xml:space="preserve">          </w:t>
      </w:r>
      <w:r w:rsidR="001D72A5" w:rsidRPr="007D00A4">
        <w:rPr>
          <w:b/>
          <w:sz w:val="24"/>
          <w:szCs w:val="24"/>
        </w:rPr>
        <w:t xml:space="preserve">  </w:t>
      </w:r>
      <w:r w:rsidR="001D72A5" w:rsidRPr="007D00A4">
        <w:rPr>
          <w:rFonts w:eastAsia="Arial" w:cs="Arial"/>
          <w:b/>
          <w:sz w:val="24"/>
          <w:szCs w:val="24"/>
        </w:rPr>
        <w:t>June 2017- March 2018</w:t>
      </w:r>
    </w:p>
    <w:p w:rsidR="001D72A5" w:rsidRPr="007D00A4" w:rsidRDefault="001D72A5" w:rsidP="005D4FAB">
      <w:pPr>
        <w:pStyle w:val="ListBullet"/>
        <w:numPr>
          <w:ilvl w:val="0"/>
          <w:numId w:val="0"/>
        </w:numPr>
        <w:spacing w:line="240" w:lineRule="auto"/>
        <w:rPr>
          <w:b/>
        </w:rPr>
      </w:pPr>
      <w:r w:rsidRPr="007D00A4">
        <w:rPr>
          <w:b/>
        </w:rPr>
        <w:t>A2IT Pvt. Ltd., Chandigarh, Punjab</w:t>
      </w:r>
    </w:p>
    <w:p w:rsidR="001D72A5" w:rsidRPr="001D72A5" w:rsidRDefault="0033236E" w:rsidP="005D4FAB">
      <w:pPr>
        <w:pStyle w:val="ListBullet"/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textDirection w:val="btLr"/>
        <w:textAlignment w:val="top"/>
        <w:outlineLvl w:val="0"/>
        <w:rPr>
          <w:rFonts w:eastAsia="Arial" w:cs="Arial"/>
          <w:i/>
          <w:iCs/>
          <w:lang w:val="en-CA"/>
        </w:rPr>
      </w:pPr>
      <w:r>
        <w:rPr>
          <w:rFonts w:eastAsia="Arial" w:cs="Arial"/>
        </w:rPr>
        <w:t>Software d</w:t>
      </w:r>
      <w:r w:rsidR="00DB495B" w:rsidRPr="001D72A5">
        <w:rPr>
          <w:rFonts w:eastAsia="Arial" w:cs="Arial"/>
        </w:rPr>
        <w:t>evelop</w:t>
      </w:r>
      <w:r>
        <w:rPr>
          <w:rFonts w:eastAsia="Arial" w:cs="Arial"/>
        </w:rPr>
        <w:t>ment and</w:t>
      </w:r>
      <w:r w:rsidR="00DB495B" w:rsidRPr="001D72A5">
        <w:rPr>
          <w:rFonts w:eastAsia="Arial" w:cs="Arial"/>
        </w:rPr>
        <w:t xml:space="preserve"> various websites</w:t>
      </w:r>
      <w:r>
        <w:rPr>
          <w:rFonts w:eastAsia="Arial" w:cs="Arial"/>
        </w:rPr>
        <w:t xml:space="preserve"> development</w:t>
      </w:r>
      <w:r w:rsidR="00DB495B" w:rsidRPr="001D72A5">
        <w:rPr>
          <w:rFonts w:eastAsia="Arial" w:cs="Arial"/>
        </w:rPr>
        <w:t xml:space="preserve"> based on basic OOPS concepts, Core </w:t>
      </w:r>
      <w:r>
        <w:rPr>
          <w:rFonts w:eastAsia="Arial" w:cs="Arial"/>
        </w:rPr>
        <w:t xml:space="preserve">Java and manage their </w:t>
      </w:r>
      <w:r w:rsidR="00DB495B" w:rsidRPr="001D72A5">
        <w:rPr>
          <w:rFonts w:eastAsia="Arial" w:cs="Arial"/>
        </w:rPr>
        <w:t>database process by using SQL and local storage.</w:t>
      </w:r>
    </w:p>
    <w:p w:rsidR="00DB495B" w:rsidRPr="001D72A5" w:rsidRDefault="00DB495B" w:rsidP="005D4FAB">
      <w:pPr>
        <w:pStyle w:val="ListBullet"/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textDirection w:val="btLr"/>
        <w:textAlignment w:val="top"/>
        <w:outlineLvl w:val="0"/>
        <w:rPr>
          <w:rFonts w:eastAsia="Arial" w:cs="Arial"/>
          <w:i/>
          <w:iCs/>
          <w:lang w:val="en-CA"/>
        </w:rPr>
      </w:pPr>
      <w:r w:rsidRPr="001D72A5">
        <w:rPr>
          <w:rFonts w:eastAsia="Arial" w:cs="Arial"/>
          <w:lang w:val="en-CA"/>
        </w:rPr>
        <w:t>Taught students basic programming skills using platforms such as Microsoft Visual Studio with C#, ASP .Net Studies, SQL Server, SQL Query Language and Logic and Design</w:t>
      </w:r>
      <w:r w:rsidR="00A54142">
        <w:rPr>
          <w:rFonts w:eastAsia="Arial" w:cs="Arial"/>
          <w:lang w:val="en-CA"/>
        </w:rPr>
        <w:t>. Always research and learn new technologies to get up to date with market.</w:t>
      </w:r>
    </w:p>
    <w:p w:rsidR="00DB495B" w:rsidRPr="001D72A5" w:rsidRDefault="00DB495B" w:rsidP="005D4FAB">
      <w:pPr>
        <w:numPr>
          <w:ilvl w:val="0"/>
          <w:numId w:val="4"/>
        </w:numPr>
        <w:tabs>
          <w:tab w:val="left" w:pos="360"/>
        </w:tabs>
        <w:suppressAutoHyphens/>
        <w:spacing w:after="0"/>
        <w:textDirection w:val="btLr"/>
        <w:textAlignment w:val="top"/>
        <w:outlineLvl w:val="0"/>
        <w:rPr>
          <w:rFonts w:eastAsia="Arial" w:cs="Arial"/>
        </w:rPr>
      </w:pPr>
      <w:r w:rsidRPr="001D72A5">
        <w:rPr>
          <w:rFonts w:eastAsia="Arial" w:cs="Arial"/>
          <w:lang w:val="en-CA"/>
        </w:rPr>
        <w:t>Assisted the Program Developer in developing measure</w:t>
      </w:r>
      <w:r w:rsidR="002B634E">
        <w:rPr>
          <w:rFonts w:eastAsia="Arial" w:cs="Arial"/>
          <w:lang w:val="en-CA"/>
        </w:rPr>
        <w:t xml:space="preserve">ment tools for outside business companies </w:t>
      </w:r>
      <w:r w:rsidRPr="001D72A5">
        <w:rPr>
          <w:rFonts w:eastAsia="Arial" w:cs="Arial"/>
          <w:lang w:val="en-CA"/>
        </w:rPr>
        <w:t>to use in selecting new employees.</w:t>
      </w:r>
      <w:r w:rsidRPr="001D72A5">
        <w:rPr>
          <w:rFonts w:eastAsia="Arial" w:cs="Arial"/>
        </w:rPr>
        <w:t xml:space="preserve"> </w:t>
      </w:r>
    </w:p>
    <w:p w:rsidR="001D72A5" w:rsidRPr="001D72A5" w:rsidRDefault="00DB495B" w:rsidP="005D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uppressAutoHyphens/>
        <w:spacing w:after="0"/>
        <w:textDirection w:val="btLr"/>
        <w:textAlignment w:val="top"/>
        <w:outlineLvl w:val="0"/>
        <w:rPr>
          <w:rFonts w:eastAsia="Arial" w:cs="Arial"/>
          <w:b/>
          <w:color w:val="000000"/>
        </w:rPr>
      </w:pPr>
      <w:r w:rsidRPr="001D72A5">
        <w:rPr>
          <w:rFonts w:eastAsia="Arial" w:cs="Arial"/>
        </w:rPr>
        <w:t>Award recognition as best employee due to my success in desi</w:t>
      </w:r>
      <w:r w:rsidR="007D00A4">
        <w:rPr>
          <w:rFonts w:eastAsia="Arial" w:cs="Arial"/>
        </w:rPr>
        <w:t>gning websites for foreign</w:t>
      </w:r>
      <w:r w:rsidR="002B634E">
        <w:rPr>
          <w:rFonts w:eastAsia="Arial" w:cs="Arial"/>
        </w:rPr>
        <w:t xml:space="preserve"> business</w:t>
      </w:r>
      <w:r w:rsidRPr="001D72A5">
        <w:rPr>
          <w:rFonts w:eastAsia="Arial" w:cs="Arial"/>
        </w:rPr>
        <w:t xml:space="preserve"> clients. </w:t>
      </w:r>
    </w:p>
    <w:p w:rsidR="001D72A5" w:rsidRDefault="001D72A5" w:rsidP="005D4FA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/>
        <w:ind w:left="720"/>
        <w:textDirection w:val="btLr"/>
        <w:textAlignment w:val="top"/>
        <w:outlineLvl w:val="0"/>
        <w:rPr>
          <w:rFonts w:eastAsia="Arial" w:cs="Arial"/>
          <w:b/>
          <w:color w:val="000000"/>
        </w:rPr>
      </w:pP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  <w:r>
        <w:rPr>
          <w:rFonts w:eastAsia="Arial" w:cs="Arial"/>
        </w:rPr>
        <w:tab/>
      </w:r>
    </w:p>
    <w:p w:rsidR="001D72A5" w:rsidRPr="007D00A4" w:rsidRDefault="001D72A5" w:rsidP="005D4FAB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  <w:sz w:val="24"/>
          <w:szCs w:val="24"/>
        </w:rPr>
      </w:pPr>
      <w:r w:rsidRPr="007D00A4">
        <w:rPr>
          <w:b/>
          <w:sz w:val="24"/>
          <w:szCs w:val="24"/>
        </w:rPr>
        <w:t xml:space="preserve">Software Tester and Web Developer (Internship) </w:t>
      </w:r>
      <w:r w:rsidRPr="007D00A4">
        <w:rPr>
          <w:b/>
          <w:sz w:val="24"/>
          <w:szCs w:val="24"/>
        </w:rPr>
        <w:tab/>
      </w:r>
      <w:r w:rsidRPr="007D00A4">
        <w:rPr>
          <w:b/>
          <w:sz w:val="24"/>
          <w:szCs w:val="24"/>
        </w:rPr>
        <w:tab/>
      </w:r>
      <w:r w:rsidR="003E5F05">
        <w:rPr>
          <w:b/>
          <w:sz w:val="24"/>
          <w:szCs w:val="24"/>
        </w:rPr>
        <w:t xml:space="preserve">         </w:t>
      </w:r>
      <w:r w:rsidR="0033236E" w:rsidRPr="007D00A4">
        <w:rPr>
          <w:rFonts w:eastAsia="Arial" w:cs="Arial"/>
          <w:b/>
          <w:sz w:val="24"/>
          <w:szCs w:val="24"/>
        </w:rPr>
        <w:t xml:space="preserve">January </w:t>
      </w:r>
      <w:r w:rsidRPr="007D00A4">
        <w:rPr>
          <w:rFonts w:eastAsia="Arial" w:cs="Arial"/>
          <w:b/>
          <w:sz w:val="24"/>
          <w:szCs w:val="24"/>
        </w:rPr>
        <w:t xml:space="preserve">2017- </w:t>
      </w:r>
      <w:r w:rsidR="0033236E" w:rsidRPr="007D00A4">
        <w:rPr>
          <w:rFonts w:eastAsia="Arial" w:cs="Arial"/>
          <w:b/>
          <w:sz w:val="24"/>
          <w:szCs w:val="24"/>
        </w:rPr>
        <w:t xml:space="preserve">March </w:t>
      </w:r>
      <w:r w:rsidRPr="007D00A4">
        <w:rPr>
          <w:rFonts w:eastAsia="Arial" w:cs="Arial"/>
          <w:b/>
          <w:sz w:val="24"/>
          <w:szCs w:val="24"/>
        </w:rPr>
        <w:t>2017</w:t>
      </w:r>
    </w:p>
    <w:p w:rsidR="004148F5" w:rsidRDefault="001D72A5" w:rsidP="005D4FAB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b/>
        </w:rPr>
      </w:pPr>
      <w:r w:rsidRPr="007D00A4">
        <w:rPr>
          <w:b/>
        </w:rPr>
        <w:t>Sarna Technologies, Mohali, Punjab</w:t>
      </w:r>
    </w:p>
    <w:p w:rsidR="007D00A4" w:rsidRDefault="00DB495B" w:rsidP="005D4FAB">
      <w:pPr>
        <w:pStyle w:val="ListBullet"/>
        <w:numPr>
          <w:ilvl w:val="0"/>
          <w:numId w:val="11"/>
        </w:numPr>
        <w:spacing w:line="240" w:lineRule="auto"/>
        <w:rPr>
          <w:rFonts w:eastAsia="Arial" w:cs="Arial"/>
        </w:rPr>
      </w:pPr>
      <w:r w:rsidRPr="004148F5">
        <w:rPr>
          <w:rFonts w:eastAsia="Arial" w:cs="Arial"/>
        </w:rPr>
        <w:t>Interactively worked with BA, and developers to analyze requirements and carry test activities</w:t>
      </w:r>
      <w:r w:rsidR="0033236E">
        <w:rPr>
          <w:rFonts w:eastAsia="Arial" w:cs="Arial"/>
        </w:rPr>
        <w:t xml:space="preserve"> like requirement</w:t>
      </w:r>
      <w:r w:rsidR="00A54142">
        <w:rPr>
          <w:rFonts w:eastAsia="Arial" w:cs="Arial"/>
        </w:rPr>
        <w:t>s</w:t>
      </w:r>
      <w:r w:rsidR="0033236E">
        <w:rPr>
          <w:rFonts w:eastAsia="Arial" w:cs="Arial"/>
        </w:rPr>
        <w:t xml:space="preserve"> gathering, documenting them </w:t>
      </w:r>
      <w:r w:rsidRPr="004148F5">
        <w:rPr>
          <w:rFonts w:eastAsia="Arial" w:cs="Arial"/>
        </w:rPr>
        <w:t>for</w:t>
      </w:r>
      <w:r w:rsidR="00E26AD6">
        <w:rPr>
          <w:rFonts w:eastAsia="Arial" w:cs="Arial"/>
        </w:rPr>
        <w:t xml:space="preserve"> d</w:t>
      </w:r>
      <w:r w:rsidRPr="004148F5">
        <w:rPr>
          <w:rFonts w:eastAsia="Arial" w:cs="Arial"/>
        </w:rPr>
        <w:t xml:space="preserve">ifferent web </w:t>
      </w:r>
      <w:r w:rsidR="00A54142" w:rsidRPr="004148F5">
        <w:rPr>
          <w:rFonts w:eastAsia="Arial" w:cs="Arial"/>
        </w:rPr>
        <w:t>based</w:t>
      </w:r>
      <w:r w:rsidR="00A54142">
        <w:rPr>
          <w:rFonts w:eastAsia="Arial" w:cs="Arial"/>
        </w:rPr>
        <w:t>,</w:t>
      </w:r>
      <w:r w:rsidRPr="004148F5">
        <w:rPr>
          <w:rFonts w:eastAsia="Arial" w:cs="Arial"/>
        </w:rPr>
        <w:t xml:space="preserve"> e-commerce-based p</w:t>
      </w:r>
      <w:r w:rsidR="00A54142">
        <w:rPr>
          <w:rFonts w:eastAsia="Arial" w:cs="Arial"/>
        </w:rPr>
        <w:t>rojects throughout the life</w:t>
      </w:r>
      <w:r w:rsidRPr="004148F5">
        <w:rPr>
          <w:rFonts w:eastAsia="Arial" w:cs="Arial"/>
        </w:rPr>
        <w:t>cycle.</w:t>
      </w:r>
      <w:bookmarkStart w:id="1" w:name="_Hlk24711564"/>
      <w:r w:rsidR="004148F5" w:rsidRPr="004148F5">
        <w:rPr>
          <w:rFonts w:eastAsia="Arial" w:cs="Arial"/>
        </w:rPr>
        <w:t xml:space="preserve"> Responsible for installation, upgrade</w:t>
      </w:r>
      <w:r w:rsidR="0033236E">
        <w:rPr>
          <w:rFonts w:eastAsia="Arial" w:cs="Arial"/>
        </w:rPr>
        <w:t xml:space="preserve"> and maintenance of software</w:t>
      </w:r>
      <w:r w:rsidR="004148F5" w:rsidRPr="004148F5">
        <w:rPr>
          <w:rFonts w:eastAsia="Arial" w:cs="Arial"/>
        </w:rPr>
        <w:t xml:space="preserve"> application.</w:t>
      </w:r>
    </w:p>
    <w:p w:rsidR="00DB495B" w:rsidRPr="007D00A4" w:rsidRDefault="00DB495B" w:rsidP="005D4FAB">
      <w:pPr>
        <w:pStyle w:val="ListBullet"/>
        <w:numPr>
          <w:ilvl w:val="0"/>
          <w:numId w:val="5"/>
        </w:numPr>
        <w:tabs>
          <w:tab w:val="left" w:pos="360"/>
        </w:tabs>
        <w:suppressAutoHyphens/>
        <w:spacing w:after="0" w:line="240" w:lineRule="auto"/>
        <w:textDirection w:val="btLr"/>
        <w:textAlignment w:val="top"/>
        <w:outlineLvl w:val="0"/>
        <w:rPr>
          <w:rFonts w:eastAsia="Arial" w:cs="Arial"/>
        </w:rPr>
      </w:pPr>
      <w:r w:rsidRPr="007D00A4">
        <w:rPr>
          <w:rFonts w:eastAsia="Arial" w:cs="Arial"/>
        </w:rPr>
        <w:t>Created Test strategies, based on the analysis of documentation to achieve the best result</w:t>
      </w:r>
      <w:bookmarkEnd w:id="1"/>
    </w:p>
    <w:p w:rsidR="00DB495B" w:rsidRPr="001D72A5" w:rsidRDefault="0033236E" w:rsidP="005D4FAB">
      <w:pPr>
        <w:numPr>
          <w:ilvl w:val="0"/>
          <w:numId w:val="5"/>
        </w:numPr>
        <w:tabs>
          <w:tab w:val="left" w:pos="360"/>
        </w:tabs>
        <w:suppressAutoHyphens/>
        <w:spacing w:after="0"/>
        <w:textDirection w:val="btLr"/>
        <w:textAlignment w:val="top"/>
        <w:outlineLvl w:val="0"/>
        <w:rPr>
          <w:rFonts w:eastAsia="Arial" w:cs="Arial"/>
        </w:rPr>
      </w:pPr>
      <w:r>
        <w:rPr>
          <w:rFonts w:eastAsia="Arial" w:cs="Arial"/>
        </w:rPr>
        <w:t>Database experience by performing</w:t>
      </w:r>
      <w:r w:rsidR="00DB495B" w:rsidRPr="001D72A5">
        <w:rPr>
          <w:rFonts w:eastAsia="Arial" w:cs="Arial"/>
        </w:rPr>
        <w:t xml:space="preserve"> SQL statements for set up data and retrieved data for tests </w:t>
      </w:r>
    </w:p>
    <w:p w:rsidR="00DB495B" w:rsidRPr="001D72A5" w:rsidRDefault="00DB495B" w:rsidP="005D4FAB">
      <w:pPr>
        <w:numPr>
          <w:ilvl w:val="0"/>
          <w:numId w:val="5"/>
        </w:numPr>
        <w:tabs>
          <w:tab w:val="left" w:pos="360"/>
        </w:tabs>
        <w:suppressAutoHyphens/>
        <w:spacing w:after="0"/>
        <w:textDirection w:val="btLr"/>
        <w:textAlignment w:val="top"/>
        <w:outlineLvl w:val="0"/>
        <w:rPr>
          <w:rFonts w:eastAsia="Arial" w:cs="Arial"/>
        </w:rPr>
      </w:pPr>
      <w:r w:rsidRPr="001D72A5">
        <w:rPr>
          <w:rFonts w:eastAsia="Arial" w:cs="Arial"/>
        </w:rPr>
        <w:t>Responsible design various website for international clients by using different scripting languages, bootstrap, ASP .Net, HTML, XML, and CSS.</w:t>
      </w:r>
    </w:p>
    <w:p w:rsidR="004148F5" w:rsidRDefault="00DB495B" w:rsidP="005D4FAB">
      <w:pPr>
        <w:numPr>
          <w:ilvl w:val="0"/>
          <w:numId w:val="5"/>
        </w:numPr>
        <w:tabs>
          <w:tab w:val="left" w:pos="360"/>
        </w:tabs>
        <w:suppressAutoHyphens/>
        <w:spacing w:after="0"/>
        <w:textDirection w:val="btLr"/>
        <w:textAlignment w:val="top"/>
        <w:outlineLvl w:val="0"/>
        <w:rPr>
          <w:rFonts w:eastAsia="Arial" w:cs="Arial"/>
        </w:rPr>
      </w:pPr>
      <w:r w:rsidRPr="001D72A5">
        <w:rPr>
          <w:rFonts w:eastAsia="Arial" w:cs="Arial"/>
        </w:rPr>
        <w:t>Award recognition working as team leader and prime in the project, design and implementation of disaster recovery and high availability of policies. Backup and re</w:t>
      </w:r>
      <w:r w:rsidR="00E26AD6">
        <w:rPr>
          <w:rFonts w:eastAsia="Arial" w:cs="Arial"/>
        </w:rPr>
        <w:t>plication and save Rs3</w:t>
      </w:r>
      <w:proofErr w:type="gramStart"/>
      <w:r w:rsidR="00E26AD6">
        <w:rPr>
          <w:rFonts w:eastAsia="Arial" w:cs="Arial"/>
        </w:rPr>
        <w:t>,00,000</w:t>
      </w:r>
      <w:proofErr w:type="gramEnd"/>
      <w:r w:rsidR="00E26AD6">
        <w:rPr>
          <w:rFonts w:eastAsia="Arial" w:cs="Arial"/>
        </w:rPr>
        <w:t xml:space="preserve"> in 2017</w:t>
      </w:r>
      <w:r w:rsidRPr="001D72A5">
        <w:rPr>
          <w:rFonts w:eastAsia="Arial" w:cs="Arial"/>
        </w:rPr>
        <w:t xml:space="preserve"> for company.</w:t>
      </w:r>
    </w:p>
    <w:p w:rsidR="00B11D43" w:rsidRDefault="004148F5" w:rsidP="004148F5">
      <w:pPr>
        <w:tabs>
          <w:tab w:val="left" w:pos="360"/>
        </w:tabs>
        <w:suppressAutoHyphens/>
        <w:spacing w:after="0" w:line="1" w:lineRule="atLeast"/>
        <w:ind w:left="720"/>
        <w:textDirection w:val="btLr"/>
        <w:textAlignment w:val="top"/>
        <w:outlineLvl w:val="0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:rsidR="00B11D43" w:rsidRPr="007D00A4" w:rsidRDefault="00F82CCD" w:rsidP="00B11D43">
      <w:pPr>
        <w:pStyle w:val="ListBullet"/>
        <w:numPr>
          <w:ilvl w:val="0"/>
          <w:numId w:val="0"/>
        </w:numPr>
        <w:rPr>
          <w:b/>
          <w:color w:val="39A5B7" w:themeColor="accent1"/>
          <w:sz w:val="28"/>
          <w:szCs w:val="28"/>
        </w:rPr>
      </w:pPr>
      <w:r w:rsidRPr="007D00A4">
        <w:rPr>
          <w:b/>
          <w:color w:val="39A5B7" w:themeColor="accent1"/>
          <w:sz w:val="28"/>
          <w:szCs w:val="28"/>
        </w:rPr>
        <w:t>CERTIFICATES</w:t>
      </w:r>
      <w:r w:rsidR="007D00A4">
        <w:rPr>
          <w:b/>
          <w:color w:val="39A5B7" w:themeColor="accent1"/>
          <w:sz w:val="28"/>
          <w:szCs w:val="28"/>
        </w:rPr>
        <w:t xml:space="preserve"> AND TRAININGS</w:t>
      </w:r>
    </w:p>
    <w:p w:rsidR="00B11D43" w:rsidRPr="00B11D43" w:rsidRDefault="00B11D43" w:rsidP="005D4FAB">
      <w:pPr>
        <w:pStyle w:val="ListBullet"/>
        <w:numPr>
          <w:ilvl w:val="0"/>
          <w:numId w:val="7"/>
        </w:numPr>
        <w:spacing w:line="240" w:lineRule="auto"/>
        <w:rPr>
          <w:rFonts w:cs="Arial"/>
          <w:bCs/>
          <w:lang w:eastAsia="ar-SA"/>
        </w:rPr>
      </w:pPr>
      <w:r w:rsidRPr="00B11D43">
        <w:rPr>
          <w:rFonts w:eastAsia="Arial" w:cs="Arial"/>
          <w:b/>
          <w:lang w:eastAsia="ar-SA"/>
        </w:rPr>
        <w:t>Certification in Cloud Computing</w:t>
      </w:r>
      <w:r>
        <w:rPr>
          <w:rFonts w:eastAsia="Arial" w:cs="Arial"/>
          <w:b/>
          <w:lang w:eastAsia="ar-SA"/>
        </w:rPr>
        <w:t xml:space="preserve"> and </w:t>
      </w:r>
      <w:r w:rsidRPr="00B11D43">
        <w:rPr>
          <w:rFonts w:eastAsia="Arial" w:cs="Arial"/>
          <w:b/>
          <w:bCs/>
          <w:lang w:eastAsia="ar-SA"/>
        </w:rPr>
        <w:t>Training in HTML, CSS, JavaScript</w:t>
      </w:r>
      <w:r w:rsidRPr="00B11D43">
        <w:rPr>
          <w:rFonts w:eastAsia="Arial" w:cs="Arial"/>
          <w:b/>
          <w:lang w:eastAsia="ar-SA"/>
        </w:rPr>
        <w:t xml:space="preserve"> </w:t>
      </w:r>
    </w:p>
    <w:p w:rsidR="00B11D43" w:rsidRDefault="00B11D43" w:rsidP="005D4FAB">
      <w:pPr>
        <w:pStyle w:val="ListBullet"/>
        <w:numPr>
          <w:ilvl w:val="0"/>
          <w:numId w:val="0"/>
        </w:numPr>
        <w:spacing w:line="240" w:lineRule="auto"/>
        <w:ind w:left="720"/>
        <w:rPr>
          <w:rFonts w:eastAsia="Arial" w:cs="Arial"/>
          <w:lang w:eastAsia="ar-SA"/>
        </w:rPr>
      </w:pPr>
      <w:r>
        <w:rPr>
          <w:rFonts w:eastAsia="Arial" w:cs="Arial"/>
          <w:bCs/>
          <w:lang w:eastAsia="ar-SA"/>
        </w:rPr>
        <w:t>IFC3</w:t>
      </w:r>
      <w:r w:rsidRPr="00B11D43">
        <w:rPr>
          <w:rFonts w:eastAsia="Arial" w:cs="Arial"/>
          <w:bCs/>
          <w:lang w:eastAsia="ar-SA"/>
        </w:rPr>
        <w:t xml:space="preserve"> &amp; AICRAD Council </w:t>
      </w:r>
      <w:r w:rsidRPr="00B11D43">
        <w:rPr>
          <w:rFonts w:eastAsia="Arial" w:cs="Arial"/>
          <w:lang w:eastAsia="ar-SA"/>
        </w:rPr>
        <w:t>IIT-Hyderabad</w:t>
      </w:r>
      <w:r>
        <w:rPr>
          <w:rFonts w:eastAsia="Arial" w:cs="Arial"/>
          <w:lang w:eastAsia="ar-SA"/>
        </w:rPr>
        <w:t xml:space="preserve"> and </w:t>
      </w:r>
      <w:r w:rsidRPr="00B11D43">
        <w:rPr>
          <w:rFonts w:eastAsia="Arial" w:cs="Arial"/>
          <w:bCs/>
          <w:lang w:eastAsia="ar-SA"/>
        </w:rPr>
        <w:t>HCL Career Development Centre, Chandigarh</w:t>
      </w:r>
      <w:r>
        <w:rPr>
          <w:rFonts w:eastAsia="Arial" w:cs="Arial"/>
          <w:bCs/>
          <w:lang w:eastAsia="ar-SA"/>
        </w:rPr>
        <w:t>, India</w:t>
      </w:r>
    </w:p>
    <w:p w:rsidR="00B11D43" w:rsidRDefault="00B11D43" w:rsidP="005D4FAB">
      <w:pPr>
        <w:pStyle w:val="ListBullet"/>
        <w:numPr>
          <w:ilvl w:val="0"/>
          <w:numId w:val="7"/>
        </w:numPr>
        <w:spacing w:line="240" w:lineRule="auto"/>
        <w:rPr>
          <w:rFonts w:eastAsia="Arial" w:cs="Arial"/>
          <w:b/>
          <w:lang w:eastAsia="ar-SA"/>
        </w:rPr>
      </w:pPr>
      <w:r w:rsidRPr="00B11D43">
        <w:rPr>
          <w:rFonts w:eastAsia="Arial" w:cs="Arial"/>
          <w:b/>
          <w:lang w:eastAsia="ar-SA"/>
        </w:rPr>
        <w:t>Certification in Java and Android Mobile Application</w:t>
      </w:r>
      <w:r>
        <w:rPr>
          <w:rFonts w:eastAsia="Arial" w:cs="Arial"/>
          <w:b/>
          <w:lang w:eastAsia="ar-SA"/>
        </w:rPr>
        <w:t xml:space="preserve"> </w:t>
      </w:r>
    </w:p>
    <w:p w:rsidR="00B11D43" w:rsidRDefault="00B11D43" w:rsidP="005D4FAB">
      <w:pPr>
        <w:pStyle w:val="ListBullet"/>
        <w:numPr>
          <w:ilvl w:val="0"/>
          <w:numId w:val="0"/>
        </w:numPr>
        <w:spacing w:line="240" w:lineRule="auto"/>
        <w:ind w:left="720"/>
        <w:rPr>
          <w:rFonts w:eastAsia="Arial" w:cs="Arial"/>
          <w:bCs/>
          <w:lang w:eastAsia="ar-SA"/>
        </w:rPr>
      </w:pPr>
      <w:r w:rsidRPr="00B11D43">
        <w:rPr>
          <w:rFonts w:eastAsia="Arial" w:cs="Arial"/>
          <w:bCs/>
          <w:lang w:eastAsia="ar-SA"/>
        </w:rPr>
        <w:t>Lynda.com</w:t>
      </w:r>
    </w:p>
    <w:p w:rsidR="00B11D43" w:rsidRPr="003E5F05" w:rsidRDefault="00B11D43" w:rsidP="005D4FAB">
      <w:pPr>
        <w:pStyle w:val="ListBullet"/>
        <w:numPr>
          <w:ilvl w:val="0"/>
          <w:numId w:val="7"/>
        </w:numPr>
        <w:spacing w:line="240" w:lineRule="auto"/>
        <w:rPr>
          <w:rFonts w:cs="Arial"/>
          <w:b/>
          <w:bCs/>
          <w:lang w:eastAsia="ar-SA"/>
        </w:rPr>
      </w:pPr>
      <w:r w:rsidRPr="003E5F05">
        <w:rPr>
          <w:rFonts w:eastAsia="Arial" w:cs="Arial"/>
          <w:b/>
          <w:bCs/>
          <w:lang w:eastAsia="ar-SA"/>
        </w:rPr>
        <w:t>Training</w:t>
      </w:r>
      <w:r w:rsidRPr="003E5F05">
        <w:rPr>
          <w:rFonts w:cs="Arial"/>
          <w:b/>
          <w:bCs/>
          <w:lang w:eastAsia="ar-SA"/>
        </w:rPr>
        <w:t xml:space="preserve"> in</w:t>
      </w:r>
      <w:r w:rsidRPr="003E5F05">
        <w:rPr>
          <w:rFonts w:eastAsia="Arial" w:cs="Arial"/>
          <w:bCs/>
          <w:lang w:eastAsia="ar-SA"/>
        </w:rPr>
        <w:t xml:space="preserve"> </w:t>
      </w:r>
      <w:r w:rsidRPr="003E5F05">
        <w:rPr>
          <w:rFonts w:eastAsia="Arial" w:cs="Arial"/>
          <w:b/>
          <w:bCs/>
          <w:lang w:eastAsia="ar-SA"/>
        </w:rPr>
        <w:t>PHP, SQL and web designing</w:t>
      </w:r>
      <w:r w:rsidR="003E5F05" w:rsidRPr="003E5F05">
        <w:rPr>
          <w:rFonts w:eastAsia="Arial" w:cs="Arial"/>
          <w:b/>
          <w:bCs/>
          <w:lang w:eastAsia="ar-SA"/>
        </w:rPr>
        <w:t xml:space="preserve"> and </w:t>
      </w:r>
      <w:r w:rsidR="003E5F05" w:rsidRPr="003E5F05">
        <w:rPr>
          <w:rFonts w:eastAsia="Arial" w:cs="Arial"/>
          <w:b/>
          <w:lang w:eastAsia="ar-SA"/>
        </w:rPr>
        <w:t>Certification and Training in C, C++</w:t>
      </w:r>
      <w:r w:rsidRPr="003E5F05">
        <w:rPr>
          <w:rFonts w:cs="Arial"/>
          <w:b/>
          <w:bCs/>
          <w:lang w:eastAsia="ar-SA"/>
        </w:rPr>
        <w:t xml:space="preserve"> </w:t>
      </w:r>
    </w:p>
    <w:p w:rsidR="003E5F05" w:rsidRDefault="00B11D43" w:rsidP="005D4FAB">
      <w:pPr>
        <w:pStyle w:val="ListBullet"/>
        <w:numPr>
          <w:ilvl w:val="0"/>
          <w:numId w:val="0"/>
        </w:numPr>
        <w:spacing w:line="240" w:lineRule="auto"/>
        <w:ind w:left="720"/>
        <w:rPr>
          <w:rFonts w:eastAsia="Arial" w:cs="Arial"/>
          <w:bCs/>
          <w:lang w:eastAsia="ar-SA"/>
        </w:rPr>
      </w:pPr>
      <w:r w:rsidRPr="00B11D43">
        <w:rPr>
          <w:rFonts w:eastAsia="Arial" w:cs="Arial"/>
          <w:bCs/>
          <w:lang w:eastAsia="ar-SA"/>
        </w:rPr>
        <w:t>Nanotech Software Solutions</w:t>
      </w:r>
      <w:r w:rsidR="003E5F05">
        <w:rPr>
          <w:rFonts w:eastAsia="Arial" w:cs="Arial"/>
          <w:bCs/>
          <w:lang w:eastAsia="ar-SA"/>
        </w:rPr>
        <w:t xml:space="preserve">, Mohali and </w:t>
      </w:r>
      <w:r w:rsidR="003E5F05" w:rsidRPr="00B11D43">
        <w:rPr>
          <w:rFonts w:eastAsia="Arial" w:cs="Arial"/>
          <w:bCs/>
          <w:lang w:eastAsia="ar-SA"/>
        </w:rPr>
        <w:t>GN InfoTech C-DAC Technologies, Khanna, India</w:t>
      </w:r>
    </w:p>
    <w:p w:rsidR="00B11D43" w:rsidRPr="00B11D43" w:rsidRDefault="00B11D43" w:rsidP="00B11D43">
      <w:pPr>
        <w:pStyle w:val="ListBullet"/>
        <w:numPr>
          <w:ilvl w:val="0"/>
          <w:numId w:val="0"/>
        </w:numPr>
        <w:spacing w:line="276" w:lineRule="auto"/>
        <w:ind w:left="720"/>
        <w:rPr>
          <w:rFonts w:cs="Arial"/>
          <w:b/>
          <w:bCs/>
          <w:lang w:eastAsia="ar-SA"/>
        </w:rPr>
      </w:pPr>
    </w:p>
    <w:p w:rsidR="00B11D43" w:rsidRPr="007D00A4" w:rsidRDefault="00B11D43" w:rsidP="00B11D43">
      <w:pPr>
        <w:pStyle w:val="ListBullet"/>
        <w:numPr>
          <w:ilvl w:val="0"/>
          <w:numId w:val="0"/>
        </w:numPr>
        <w:ind w:left="216" w:hanging="216"/>
        <w:rPr>
          <w:b/>
          <w:color w:val="39A5B7" w:themeColor="accent1"/>
          <w:sz w:val="28"/>
          <w:szCs w:val="28"/>
        </w:rPr>
      </w:pPr>
      <w:r w:rsidRPr="007D00A4">
        <w:rPr>
          <w:b/>
          <w:color w:val="39A5B7" w:themeColor="accent1"/>
          <w:sz w:val="28"/>
          <w:szCs w:val="28"/>
        </w:rPr>
        <w:t>PROJECTS</w:t>
      </w:r>
    </w:p>
    <w:p w:rsidR="00B11D43" w:rsidRDefault="00B11D43" w:rsidP="005D4FAB">
      <w:pPr>
        <w:pStyle w:val="ListBullet"/>
        <w:numPr>
          <w:ilvl w:val="0"/>
          <w:numId w:val="6"/>
        </w:numPr>
        <w:suppressAutoHyphens/>
        <w:spacing w:after="200" w:line="276" w:lineRule="auto"/>
        <w:textDirection w:val="btLr"/>
        <w:textAlignment w:val="top"/>
        <w:outlineLvl w:val="0"/>
        <w:rPr>
          <w:rFonts w:eastAsia="Arial" w:cs="Arial"/>
          <w:bCs/>
          <w:lang w:eastAsia="ar-SA"/>
        </w:rPr>
      </w:pPr>
      <w:r w:rsidRPr="00B11D43">
        <w:rPr>
          <w:rFonts w:eastAsia="Arial" w:cs="Arial"/>
          <w:b/>
          <w:lang w:eastAsia="ar-SA"/>
        </w:rPr>
        <w:t xml:space="preserve">Basic Bank Application in Java EE: </w:t>
      </w:r>
      <w:r w:rsidRPr="00B11D43">
        <w:rPr>
          <w:rFonts w:eastAsia="Arial" w:cs="Arial"/>
          <w:bCs/>
          <w:lang w:eastAsia="ar-SA"/>
        </w:rPr>
        <w:t>Bank app developed in Java using OOPS Concept and introduced high level encapsulation for privacy.</w:t>
      </w:r>
    </w:p>
    <w:p w:rsidR="00B11D43" w:rsidRPr="00B11D43" w:rsidRDefault="00B11D43" w:rsidP="005D4FAB">
      <w:pPr>
        <w:pStyle w:val="ListBullet"/>
        <w:numPr>
          <w:ilvl w:val="0"/>
          <w:numId w:val="6"/>
        </w:numPr>
        <w:suppressAutoHyphens/>
        <w:spacing w:after="200" w:line="276" w:lineRule="auto"/>
        <w:ind w:right="140"/>
        <w:textDirection w:val="btLr"/>
        <w:textAlignment w:val="top"/>
        <w:outlineLvl w:val="0"/>
        <w:rPr>
          <w:rFonts w:cs="Arial"/>
          <w:color w:val="343434"/>
        </w:rPr>
      </w:pPr>
      <w:r w:rsidRPr="00B11D43">
        <w:rPr>
          <w:rFonts w:eastAsia="Arial" w:cs="Arial"/>
          <w:b/>
          <w:lang w:eastAsia="ar-SA"/>
        </w:rPr>
        <w:t>E-commerce App</w:t>
      </w:r>
      <w:r w:rsidRPr="00B11D43">
        <w:rPr>
          <w:rFonts w:eastAsia="Arial" w:cs="Arial"/>
          <w:bCs/>
          <w:lang w:eastAsia="ar-SA"/>
        </w:rPr>
        <w:t>: Developed an e-commerce app to sell products (flowers) using various technology like HTML, CSS, JQuery, JavaScript, JQuery mobile, SQLite and local storage</w:t>
      </w:r>
    </w:p>
    <w:p w:rsidR="00B11D43" w:rsidRDefault="00B11D43" w:rsidP="005D4FAB">
      <w:pPr>
        <w:pStyle w:val="ListBullet"/>
        <w:numPr>
          <w:ilvl w:val="0"/>
          <w:numId w:val="6"/>
        </w:numPr>
        <w:suppressAutoHyphens/>
        <w:spacing w:after="200" w:line="276" w:lineRule="auto"/>
        <w:ind w:right="140"/>
        <w:textDirection w:val="btLr"/>
        <w:textAlignment w:val="top"/>
        <w:outlineLvl w:val="0"/>
        <w:rPr>
          <w:rFonts w:cs="Arial"/>
          <w:color w:val="343434"/>
        </w:rPr>
      </w:pPr>
      <w:r w:rsidRPr="00B11D43">
        <w:rPr>
          <w:rFonts w:cs="Arial"/>
          <w:b/>
          <w:bCs/>
          <w:color w:val="343434"/>
        </w:rPr>
        <w:t>Food Connect</w:t>
      </w:r>
      <w:r w:rsidRPr="00B11D43">
        <w:rPr>
          <w:rFonts w:cs="Arial"/>
          <w:color w:val="343434"/>
        </w:rPr>
        <w:t>: Developed a social website to create a platform to connect with the registered foodies using technologies like Asp .Net, C#, Bootstrap3 and MySQL.</w:t>
      </w:r>
    </w:p>
    <w:p w:rsidR="00B11D43" w:rsidRDefault="00B11D43" w:rsidP="005D4FAB">
      <w:pPr>
        <w:pStyle w:val="ListBullet"/>
        <w:numPr>
          <w:ilvl w:val="0"/>
          <w:numId w:val="6"/>
        </w:numPr>
        <w:suppressAutoHyphens/>
        <w:spacing w:after="200" w:line="276" w:lineRule="auto"/>
        <w:ind w:right="140"/>
        <w:textDirection w:val="btLr"/>
        <w:textAlignment w:val="top"/>
        <w:outlineLvl w:val="0"/>
        <w:rPr>
          <w:rStyle w:val="span"/>
          <w:rFonts w:eastAsia="Century Gothic" w:cs="Arial"/>
          <w:color w:val="343434"/>
          <w:spacing w:val="4"/>
        </w:rPr>
      </w:pPr>
      <w:r w:rsidRPr="00B11D43">
        <w:rPr>
          <w:rStyle w:val="span"/>
          <w:rFonts w:eastAsia="Century Gothic" w:cs="Arial"/>
          <w:b/>
          <w:bCs/>
          <w:color w:val="343434"/>
          <w:spacing w:val="4"/>
        </w:rPr>
        <w:t>Student Management portal</w:t>
      </w:r>
      <w:r w:rsidRPr="00B11D43">
        <w:rPr>
          <w:rStyle w:val="span"/>
          <w:rFonts w:eastAsia="Century Gothic" w:cs="Arial"/>
          <w:color w:val="343434"/>
          <w:spacing w:val="4"/>
        </w:rPr>
        <w:t>: This was developed to automate the Students database Procedure with</w:t>
      </w:r>
      <w:r w:rsidRPr="00B11D43">
        <w:rPr>
          <w:rStyle w:val="span"/>
          <w:rFonts w:eastAsia="Century Gothic" w:cs="Arial"/>
          <w:b/>
          <w:color w:val="343434"/>
          <w:spacing w:val="4"/>
        </w:rPr>
        <w:t xml:space="preserve"> </w:t>
      </w:r>
      <w:r w:rsidRPr="00B11D43">
        <w:rPr>
          <w:rStyle w:val="span"/>
          <w:rFonts w:eastAsia="Century Gothic" w:cs="Arial"/>
          <w:color w:val="343434"/>
          <w:spacing w:val="4"/>
        </w:rPr>
        <w:t>Core Java, MySQL, NetBeans technologies.</w:t>
      </w:r>
    </w:p>
    <w:p w:rsidR="003E5F05" w:rsidRPr="003E5F05" w:rsidRDefault="00B11D43" w:rsidP="005D4FAB">
      <w:pPr>
        <w:pStyle w:val="ListBullet"/>
        <w:numPr>
          <w:ilvl w:val="0"/>
          <w:numId w:val="6"/>
        </w:numPr>
        <w:suppressAutoHyphens/>
        <w:spacing w:after="200" w:line="276" w:lineRule="auto"/>
        <w:ind w:right="140"/>
        <w:textDirection w:val="btLr"/>
        <w:textAlignment w:val="top"/>
        <w:outlineLvl w:val="0"/>
        <w:rPr>
          <w:rStyle w:val="span"/>
          <w:rFonts w:cs="Arial"/>
          <w:color w:val="343434"/>
        </w:rPr>
      </w:pPr>
      <w:r w:rsidRPr="003E5F05">
        <w:rPr>
          <w:rStyle w:val="span"/>
          <w:rFonts w:eastAsia="Century Gothic" w:cs="Arial"/>
          <w:b/>
          <w:color w:val="343434"/>
          <w:spacing w:val="4"/>
        </w:rPr>
        <w:t>Truth and Dare computer game</w:t>
      </w:r>
      <w:r w:rsidRPr="003E5F05">
        <w:rPr>
          <w:rStyle w:val="span"/>
          <w:rFonts w:eastAsia="Century Gothic" w:cs="Arial"/>
          <w:color w:val="343434"/>
          <w:spacing w:val="4"/>
        </w:rPr>
        <w:t xml:space="preserve">: This software application was developed for              entrainment purpose by using </w:t>
      </w:r>
      <w:r w:rsidR="00040C82" w:rsidRPr="003E5F05">
        <w:rPr>
          <w:rStyle w:val="span"/>
          <w:rFonts w:eastAsia="Century Gothic" w:cs="Arial"/>
          <w:color w:val="343434"/>
          <w:spacing w:val="4"/>
        </w:rPr>
        <w:t>Core Java</w:t>
      </w:r>
      <w:r w:rsidRPr="003E5F05">
        <w:rPr>
          <w:rStyle w:val="span"/>
          <w:rFonts w:eastAsia="Century Gothic" w:cs="Arial"/>
          <w:color w:val="343434"/>
          <w:spacing w:val="4"/>
        </w:rPr>
        <w:t xml:space="preserve">, MySQL, NetBeans technologies. </w:t>
      </w:r>
    </w:p>
    <w:p w:rsidR="00B11D43" w:rsidRPr="003E5F05" w:rsidRDefault="00B11D43" w:rsidP="005D4FAB">
      <w:pPr>
        <w:pStyle w:val="ListBullet"/>
        <w:numPr>
          <w:ilvl w:val="0"/>
          <w:numId w:val="6"/>
        </w:numPr>
        <w:suppressAutoHyphens/>
        <w:spacing w:after="200" w:line="276" w:lineRule="auto"/>
        <w:ind w:right="140"/>
        <w:textDirection w:val="btLr"/>
        <w:textAlignment w:val="top"/>
        <w:outlineLvl w:val="0"/>
        <w:rPr>
          <w:rFonts w:cs="Arial"/>
          <w:color w:val="343434"/>
        </w:rPr>
      </w:pPr>
      <w:r w:rsidRPr="003E5F05">
        <w:rPr>
          <w:rStyle w:val="span"/>
          <w:rFonts w:eastAsia="Century Gothic" w:cs="Arial"/>
          <w:b/>
          <w:color w:val="343434"/>
          <w:spacing w:val="4"/>
        </w:rPr>
        <w:t>Other projects</w:t>
      </w:r>
      <w:r w:rsidRPr="003E5F05">
        <w:rPr>
          <w:rStyle w:val="span"/>
          <w:rFonts w:eastAsia="Century Gothic" w:cs="Arial"/>
          <w:color w:val="343434"/>
          <w:spacing w:val="4"/>
        </w:rPr>
        <w:t>: Bridal shop (Web Technologies using HTML, CSS and JQuery).</w:t>
      </w:r>
    </w:p>
    <w:sectPr w:rsidR="00B11D43" w:rsidRPr="003E5F05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448" w:rsidRDefault="00294448">
      <w:pPr>
        <w:spacing w:after="0"/>
      </w:pPr>
      <w:r>
        <w:separator/>
      </w:r>
    </w:p>
  </w:endnote>
  <w:endnote w:type="continuationSeparator" w:id="0">
    <w:p w:rsidR="00294448" w:rsidRDefault="00294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F38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448" w:rsidRDefault="00294448">
      <w:pPr>
        <w:spacing w:after="0"/>
      </w:pPr>
      <w:r>
        <w:separator/>
      </w:r>
    </w:p>
  </w:footnote>
  <w:footnote w:type="continuationSeparator" w:id="0">
    <w:p w:rsidR="00294448" w:rsidRDefault="002944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6291"/>
    <w:multiLevelType w:val="multilevel"/>
    <w:tmpl w:val="4EE2A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6330047"/>
    <w:multiLevelType w:val="hybridMultilevel"/>
    <w:tmpl w:val="CA12B85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07074BF2"/>
    <w:multiLevelType w:val="hybridMultilevel"/>
    <w:tmpl w:val="74E2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76B4"/>
    <w:multiLevelType w:val="hybridMultilevel"/>
    <w:tmpl w:val="786C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>
    <w:nsid w:val="1B891A34"/>
    <w:multiLevelType w:val="hybridMultilevel"/>
    <w:tmpl w:val="0ABE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F2838"/>
    <w:multiLevelType w:val="hybridMultilevel"/>
    <w:tmpl w:val="4BA8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B2AD3"/>
    <w:multiLevelType w:val="hybridMultilevel"/>
    <w:tmpl w:val="A2E811D8"/>
    <w:lvl w:ilvl="0" w:tplc="1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4C8831C5"/>
    <w:multiLevelType w:val="multilevel"/>
    <w:tmpl w:val="F9C6C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64223055"/>
    <w:multiLevelType w:val="hybridMultilevel"/>
    <w:tmpl w:val="EA66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17"/>
    <w:rsid w:val="000248EE"/>
    <w:rsid w:val="00037DED"/>
    <w:rsid w:val="00040C82"/>
    <w:rsid w:val="000A4F59"/>
    <w:rsid w:val="000A7DA0"/>
    <w:rsid w:val="000D07EA"/>
    <w:rsid w:val="000D422F"/>
    <w:rsid w:val="00141A4C"/>
    <w:rsid w:val="001B29CF"/>
    <w:rsid w:val="001D72A5"/>
    <w:rsid w:val="001E4B54"/>
    <w:rsid w:val="00232337"/>
    <w:rsid w:val="0028220F"/>
    <w:rsid w:val="00294448"/>
    <w:rsid w:val="002B634E"/>
    <w:rsid w:val="002D4024"/>
    <w:rsid w:val="0033236E"/>
    <w:rsid w:val="00337B2B"/>
    <w:rsid w:val="00356C14"/>
    <w:rsid w:val="003E5F05"/>
    <w:rsid w:val="004148F5"/>
    <w:rsid w:val="00424150"/>
    <w:rsid w:val="004472DB"/>
    <w:rsid w:val="0045084A"/>
    <w:rsid w:val="0049611A"/>
    <w:rsid w:val="004B0689"/>
    <w:rsid w:val="00511523"/>
    <w:rsid w:val="00562F17"/>
    <w:rsid w:val="00581CD6"/>
    <w:rsid w:val="00590060"/>
    <w:rsid w:val="005C33E9"/>
    <w:rsid w:val="005D4FAB"/>
    <w:rsid w:val="00617B26"/>
    <w:rsid w:val="006270A9"/>
    <w:rsid w:val="00655043"/>
    <w:rsid w:val="00675956"/>
    <w:rsid w:val="00681034"/>
    <w:rsid w:val="0068420C"/>
    <w:rsid w:val="006F384C"/>
    <w:rsid w:val="00735A86"/>
    <w:rsid w:val="00747117"/>
    <w:rsid w:val="00747F45"/>
    <w:rsid w:val="007C2015"/>
    <w:rsid w:val="007D00A4"/>
    <w:rsid w:val="00816216"/>
    <w:rsid w:val="00821374"/>
    <w:rsid w:val="0087734B"/>
    <w:rsid w:val="008C232A"/>
    <w:rsid w:val="009500CD"/>
    <w:rsid w:val="009D5933"/>
    <w:rsid w:val="009F1385"/>
    <w:rsid w:val="00A07E2D"/>
    <w:rsid w:val="00A43FA8"/>
    <w:rsid w:val="00A54142"/>
    <w:rsid w:val="00A55C63"/>
    <w:rsid w:val="00A8539C"/>
    <w:rsid w:val="00B04D21"/>
    <w:rsid w:val="00B11D43"/>
    <w:rsid w:val="00B36D29"/>
    <w:rsid w:val="00BD768D"/>
    <w:rsid w:val="00C61F8E"/>
    <w:rsid w:val="00C92D04"/>
    <w:rsid w:val="00CC7F89"/>
    <w:rsid w:val="00D14C83"/>
    <w:rsid w:val="00DA664B"/>
    <w:rsid w:val="00DB495B"/>
    <w:rsid w:val="00E26AD6"/>
    <w:rsid w:val="00E83E4B"/>
    <w:rsid w:val="00EE2579"/>
    <w:rsid w:val="00F8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nhideWhenUsed/>
    <w:qFormat/>
    <w:rsid w:val="007C2015"/>
    <w:pPr>
      <w:ind w:left="720"/>
      <w:contextualSpacing/>
    </w:pPr>
  </w:style>
  <w:style w:type="paragraph" w:styleId="Revision">
    <w:name w:val="Revision"/>
    <w:hidden/>
    <w:uiPriority w:val="99"/>
    <w:semiHidden/>
    <w:rsid w:val="007C2015"/>
    <w:pPr>
      <w:spacing w:after="0"/>
    </w:pPr>
  </w:style>
  <w:style w:type="character" w:customStyle="1" w:styleId="span">
    <w:name w:val="span"/>
    <w:basedOn w:val="DefaultParagraphFont"/>
    <w:rsid w:val="00B11D43"/>
    <w:rPr>
      <w:bdr w:val="none" w:sz="0" w:space="0" w:color="auto"/>
      <w:vertAlign w:val="baseli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F5"/>
    <w:rPr>
      <w:rFonts w:asciiTheme="majorHAnsi" w:eastAsiaTheme="majorEastAsia" w:hAnsiTheme="majorHAnsi" w:cstheme="majorBidi"/>
      <w:color w:val="1C515A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nhideWhenUsed/>
    <w:qFormat/>
    <w:rsid w:val="007C2015"/>
    <w:pPr>
      <w:ind w:left="720"/>
      <w:contextualSpacing/>
    </w:pPr>
  </w:style>
  <w:style w:type="paragraph" w:styleId="Revision">
    <w:name w:val="Revision"/>
    <w:hidden/>
    <w:uiPriority w:val="99"/>
    <w:semiHidden/>
    <w:rsid w:val="007C2015"/>
    <w:pPr>
      <w:spacing w:after="0"/>
    </w:pPr>
  </w:style>
  <w:style w:type="character" w:customStyle="1" w:styleId="span">
    <w:name w:val="span"/>
    <w:basedOn w:val="DefaultParagraphFont"/>
    <w:rsid w:val="00B11D43"/>
    <w:rPr>
      <w:bdr w:val="none" w:sz="0" w:space="0" w:color="auto"/>
      <w:vertAlign w:val="baseli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F5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8DFE0134B342AE9B25334F7E33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E15D-7786-46F3-B068-F9A8B18836BF}"/>
      </w:docPartPr>
      <w:docPartBody>
        <w:p w:rsidR="0057412D" w:rsidRDefault="00DA7B0B">
          <w:pPr>
            <w:pStyle w:val="248DFE0134B342AE9B25334F7E335B7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0B"/>
    <w:rsid w:val="0007154B"/>
    <w:rsid w:val="001D45ED"/>
    <w:rsid w:val="002614ED"/>
    <w:rsid w:val="0057412D"/>
    <w:rsid w:val="0059301A"/>
    <w:rsid w:val="005C722A"/>
    <w:rsid w:val="00772B69"/>
    <w:rsid w:val="007B51B2"/>
    <w:rsid w:val="00965847"/>
    <w:rsid w:val="00A019AF"/>
    <w:rsid w:val="00C63598"/>
    <w:rsid w:val="00D43941"/>
    <w:rsid w:val="00DA7B0B"/>
    <w:rsid w:val="00E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3CDCDCACFF4C839039ACD3907161BD">
    <w:name w:val="8E3CDCDCACFF4C839039ACD3907161BD"/>
  </w:style>
  <w:style w:type="paragraph" w:customStyle="1" w:styleId="12AA45223E5941E688590D2214992556">
    <w:name w:val="12AA45223E5941E688590D2214992556"/>
  </w:style>
  <w:style w:type="paragraph" w:customStyle="1" w:styleId="DD87FABA16214BE385E3B4125989FB0A">
    <w:name w:val="DD87FABA16214BE385E3B4125989FB0A"/>
  </w:style>
  <w:style w:type="paragraph" w:customStyle="1" w:styleId="B082B866E3084912AFED335B3501EB91">
    <w:name w:val="B082B866E3084912AFED335B3501EB91"/>
  </w:style>
  <w:style w:type="paragraph" w:customStyle="1" w:styleId="9E0910173BE94C32A052ADB2F01E253C">
    <w:name w:val="9E0910173BE94C32A052ADB2F01E253C"/>
  </w:style>
  <w:style w:type="paragraph" w:customStyle="1" w:styleId="0E36087FACD24A37BBB90EF40D3DDABA">
    <w:name w:val="0E36087FACD24A37BBB90EF40D3DDABA"/>
  </w:style>
  <w:style w:type="paragraph" w:customStyle="1" w:styleId="248DFE0134B342AE9B25334F7E335B70">
    <w:name w:val="248DFE0134B342AE9B25334F7E335B70"/>
  </w:style>
  <w:style w:type="paragraph" w:customStyle="1" w:styleId="AE26769230654A6FA0F17453672AD041">
    <w:name w:val="AE26769230654A6FA0F17453672AD041"/>
  </w:style>
  <w:style w:type="paragraph" w:customStyle="1" w:styleId="FF9DDB0662B84DA494431691290D139E">
    <w:name w:val="FF9DDB0662B84DA494431691290D139E"/>
  </w:style>
  <w:style w:type="paragraph" w:customStyle="1" w:styleId="A9A66EE3E9564508A2F6A08B87715CE9">
    <w:name w:val="A9A66EE3E9564508A2F6A08B87715CE9"/>
  </w:style>
  <w:style w:type="paragraph" w:customStyle="1" w:styleId="CC9706693F6241588BE98D193DFA03CC">
    <w:name w:val="CC9706693F6241588BE98D193DFA03CC"/>
  </w:style>
  <w:style w:type="paragraph" w:customStyle="1" w:styleId="32CEB822A9D6498D8AC675D6CE406C4D">
    <w:name w:val="32CEB822A9D6498D8AC675D6CE406C4D"/>
  </w:style>
  <w:style w:type="paragraph" w:customStyle="1" w:styleId="4F93FE66B2AB4336AE4E73FA9F08DD70">
    <w:name w:val="4F93FE66B2AB4336AE4E73FA9F08DD70"/>
  </w:style>
  <w:style w:type="paragraph" w:customStyle="1" w:styleId="3A4AD7A88DA14746A4B39EF5418267CA">
    <w:name w:val="3A4AD7A88DA14746A4B39EF5418267CA"/>
  </w:style>
  <w:style w:type="paragraph" w:customStyle="1" w:styleId="81D132EE59064892BC9FA56F54E6D6D2">
    <w:name w:val="81D132EE59064892BC9FA56F54E6D6D2"/>
  </w:style>
  <w:style w:type="paragraph" w:customStyle="1" w:styleId="9A4288A6786A468788A09D99572C5D26">
    <w:name w:val="9A4288A6786A468788A09D99572C5D26"/>
  </w:style>
  <w:style w:type="paragraph" w:customStyle="1" w:styleId="4E3A1EEF5CE845C091AA20EF8D17E909">
    <w:name w:val="4E3A1EEF5CE845C091AA20EF8D17E909"/>
  </w:style>
  <w:style w:type="paragraph" w:customStyle="1" w:styleId="3B25E9A2BEEE4AAAAB719D6DA833CC39">
    <w:name w:val="3B25E9A2BEEE4AAAAB719D6DA833CC39"/>
  </w:style>
  <w:style w:type="paragraph" w:customStyle="1" w:styleId="9C6EFDF4B16345A390FBE13019AA28B4">
    <w:name w:val="9C6EFDF4B16345A390FBE13019AA28B4"/>
  </w:style>
  <w:style w:type="paragraph" w:customStyle="1" w:styleId="2B28A3E4FC88490ABBFA72A2D6E3D598">
    <w:name w:val="2B28A3E4FC88490ABBFA72A2D6E3D598"/>
  </w:style>
  <w:style w:type="paragraph" w:customStyle="1" w:styleId="75CA7DE7CC894B02B5FB7F2E42D01E19">
    <w:name w:val="75CA7DE7CC894B02B5FB7F2E42D01E19"/>
  </w:style>
  <w:style w:type="paragraph" w:customStyle="1" w:styleId="4D736F0DB040492FAFC00A1175179879">
    <w:name w:val="4D736F0DB040492FAFC00A1175179879"/>
  </w:style>
  <w:style w:type="paragraph" w:customStyle="1" w:styleId="FE493BBC80854DD68B4ECB4BBEBBE19D">
    <w:name w:val="FE493BBC80854DD68B4ECB4BBEBBE19D"/>
  </w:style>
  <w:style w:type="paragraph" w:customStyle="1" w:styleId="740D6EC8AFDC430DB86BECEE3AF397EE">
    <w:name w:val="740D6EC8AFDC430DB86BECEE3AF397EE"/>
  </w:style>
  <w:style w:type="paragraph" w:customStyle="1" w:styleId="D5814CDBD7B74907A41B58DBF1EAD086">
    <w:name w:val="D5814CDBD7B74907A41B58DBF1EAD086"/>
  </w:style>
  <w:style w:type="paragraph" w:customStyle="1" w:styleId="641D36270B874104BBB54E58CEB062FC">
    <w:name w:val="641D36270B874104BBB54E58CEB062FC"/>
  </w:style>
  <w:style w:type="paragraph" w:customStyle="1" w:styleId="9C698271FF214D068E5E5510DEA6E9CB">
    <w:name w:val="9C698271FF214D068E5E5510DEA6E9CB"/>
  </w:style>
  <w:style w:type="paragraph" w:customStyle="1" w:styleId="1028DDA09A734D7184C4F6CE5B8AA44D">
    <w:name w:val="1028DDA09A734D7184C4F6CE5B8AA44D"/>
  </w:style>
  <w:style w:type="paragraph" w:customStyle="1" w:styleId="47FA501C5C37446B8CF01FE6F4A67AB5">
    <w:name w:val="47FA501C5C37446B8CF01FE6F4A67AB5"/>
  </w:style>
  <w:style w:type="paragraph" w:customStyle="1" w:styleId="0835A939AA1E4786BB0F61540D90C5FE">
    <w:name w:val="0835A939AA1E4786BB0F61540D90C5FE"/>
  </w:style>
  <w:style w:type="paragraph" w:customStyle="1" w:styleId="FDCDD93A154349969710AA3AEF35AAC0">
    <w:name w:val="FDCDD93A154349969710AA3AEF35AAC0"/>
  </w:style>
  <w:style w:type="paragraph" w:customStyle="1" w:styleId="FC5F81821CE94CCF84C213424ACEA016">
    <w:name w:val="FC5F81821CE94CCF84C213424ACEA016"/>
  </w:style>
  <w:style w:type="paragraph" w:customStyle="1" w:styleId="FF20C2A580964576B1B8F9A0EEF4D400">
    <w:name w:val="FF20C2A580964576B1B8F9A0EEF4D4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3CDCDCACFF4C839039ACD3907161BD">
    <w:name w:val="8E3CDCDCACFF4C839039ACD3907161BD"/>
  </w:style>
  <w:style w:type="paragraph" w:customStyle="1" w:styleId="12AA45223E5941E688590D2214992556">
    <w:name w:val="12AA45223E5941E688590D2214992556"/>
  </w:style>
  <w:style w:type="paragraph" w:customStyle="1" w:styleId="DD87FABA16214BE385E3B4125989FB0A">
    <w:name w:val="DD87FABA16214BE385E3B4125989FB0A"/>
  </w:style>
  <w:style w:type="paragraph" w:customStyle="1" w:styleId="B082B866E3084912AFED335B3501EB91">
    <w:name w:val="B082B866E3084912AFED335B3501EB91"/>
  </w:style>
  <w:style w:type="paragraph" w:customStyle="1" w:styleId="9E0910173BE94C32A052ADB2F01E253C">
    <w:name w:val="9E0910173BE94C32A052ADB2F01E253C"/>
  </w:style>
  <w:style w:type="paragraph" w:customStyle="1" w:styleId="0E36087FACD24A37BBB90EF40D3DDABA">
    <w:name w:val="0E36087FACD24A37BBB90EF40D3DDABA"/>
  </w:style>
  <w:style w:type="paragraph" w:customStyle="1" w:styleId="248DFE0134B342AE9B25334F7E335B70">
    <w:name w:val="248DFE0134B342AE9B25334F7E335B70"/>
  </w:style>
  <w:style w:type="paragraph" w:customStyle="1" w:styleId="AE26769230654A6FA0F17453672AD041">
    <w:name w:val="AE26769230654A6FA0F17453672AD041"/>
  </w:style>
  <w:style w:type="paragraph" w:customStyle="1" w:styleId="FF9DDB0662B84DA494431691290D139E">
    <w:name w:val="FF9DDB0662B84DA494431691290D139E"/>
  </w:style>
  <w:style w:type="paragraph" w:customStyle="1" w:styleId="A9A66EE3E9564508A2F6A08B87715CE9">
    <w:name w:val="A9A66EE3E9564508A2F6A08B87715CE9"/>
  </w:style>
  <w:style w:type="paragraph" w:customStyle="1" w:styleId="CC9706693F6241588BE98D193DFA03CC">
    <w:name w:val="CC9706693F6241588BE98D193DFA03CC"/>
  </w:style>
  <w:style w:type="paragraph" w:customStyle="1" w:styleId="32CEB822A9D6498D8AC675D6CE406C4D">
    <w:name w:val="32CEB822A9D6498D8AC675D6CE406C4D"/>
  </w:style>
  <w:style w:type="paragraph" w:customStyle="1" w:styleId="4F93FE66B2AB4336AE4E73FA9F08DD70">
    <w:name w:val="4F93FE66B2AB4336AE4E73FA9F08DD70"/>
  </w:style>
  <w:style w:type="paragraph" w:customStyle="1" w:styleId="3A4AD7A88DA14746A4B39EF5418267CA">
    <w:name w:val="3A4AD7A88DA14746A4B39EF5418267CA"/>
  </w:style>
  <w:style w:type="paragraph" w:customStyle="1" w:styleId="81D132EE59064892BC9FA56F54E6D6D2">
    <w:name w:val="81D132EE59064892BC9FA56F54E6D6D2"/>
  </w:style>
  <w:style w:type="paragraph" w:customStyle="1" w:styleId="9A4288A6786A468788A09D99572C5D26">
    <w:name w:val="9A4288A6786A468788A09D99572C5D26"/>
  </w:style>
  <w:style w:type="paragraph" w:customStyle="1" w:styleId="4E3A1EEF5CE845C091AA20EF8D17E909">
    <w:name w:val="4E3A1EEF5CE845C091AA20EF8D17E909"/>
  </w:style>
  <w:style w:type="paragraph" w:customStyle="1" w:styleId="3B25E9A2BEEE4AAAAB719D6DA833CC39">
    <w:name w:val="3B25E9A2BEEE4AAAAB719D6DA833CC39"/>
  </w:style>
  <w:style w:type="paragraph" w:customStyle="1" w:styleId="9C6EFDF4B16345A390FBE13019AA28B4">
    <w:name w:val="9C6EFDF4B16345A390FBE13019AA28B4"/>
  </w:style>
  <w:style w:type="paragraph" w:customStyle="1" w:styleId="2B28A3E4FC88490ABBFA72A2D6E3D598">
    <w:name w:val="2B28A3E4FC88490ABBFA72A2D6E3D598"/>
  </w:style>
  <w:style w:type="paragraph" w:customStyle="1" w:styleId="75CA7DE7CC894B02B5FB7F2E42D01E19">
    <w:name w:val="75CA7DE7CC894B02B5FB7F2E42D01E19"/>
  </w:style>
  <w:style w:type="paragraph" w:customStyle="1" w:styleId="4D736F0DB040492FAFC00A1175179879">
    <w:name w:val="4D736F0DB040492FAFC00A1175179879"/>
  </w:style>
  <w:style w:type="paragraph" w:customStyle="1" w:styleId="FE493BBC80854DD68B4ECB4BBEBBE19D">
    <w:name w:val="FE493BBC80854DD68B4ECB4BBEBBE19D"/>
  </w:style>
  <w:style w:type="paragraph" w:customStyle="1" w:styleId="740D6EC8AFDC430DB86BECEE3AF397EE">
    <w:name w:val="740D6EC8AFDC430DB86BECEE3AF397EE"/>
  </w:style>
  <w:style w:type="paragraph" w:customStyle="1" w:styleId="D5814CDBD7B74907A41B58DBF1EAD086">
    <w:name w:val="D5814CDBD7B74907A41B58DBF1EAD086"/>
  </w:style>
  <w:style w:type="paragraph" w:customStyle="1" w:styleId="641D36270B874104BBB54E58CEB062FC">
    <w:name w:val="641D36270B874104BBB54E58CEB062FC"/>
  </w:style>
  <w:style w:type="paragraph" w:customStyle="1" w:styleId="9C698271FF214D068E5E5510DEA6E9CB">
    <w:name w:val="9C698271FF214D068E5E5510DEA6E9CB"/>
  </w:style>
  <w:style w:type="paragraph" w:customStyle="1" w:styleId="1028DDA09A734D7184C4F6CE5B8AA44D">
    <w:name w:val="1028DDA09A734D7184C4F6CE5B8AA44D"/>
  </w:style>
  <w:style w:type="paragraph" w:customStyle="1" w:styleId="47FA501C5C37446B8CF01FE6F4A67AB5">
    <w:name w:val="47FA501C5C37446B8CF01FE6F4A67AB5"/>
  </w:style>
  <w:style w:type="paragraph" w:customStyle="1" w:styleId="0835A939AA1E4786BB0F61540D90C5FE">
    <w:name w:val="0835A939AA1E4786BB0F61540D90C5FE"/>
  </w:style>
  <w:style w:type="paragraph" w:customStyle="1" w:styleId="FDCDD93A154349969710AA3AEF35AAC0">
    <w:name w:val="FDCDD93A154349969710AA3AEF35AAC0"/>
  </w:style>
  <w:style w:type="paragraph" w:customStyle="1" w:styleId="FC5F81821CE94CCF84C213424ACEA016">
    <w:name w:val="FC5F81821CE94CCF84C213424ACEA016"/>
  </w:style>
  <w:style w:type="paragraph" w:customStyle="1" w:styleId="FF20C2A580964576B1B8F9A0EEF4D400">
    <w:name w:val="FF20C2A580964576B1B8F9A0EEF4D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86E2B-93D2-479E-96FD-7DB12711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90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Fujitsuu</cp:lastModifiedBy>
  <cp:revision>52</cp:revision>
  <cp:lastPrinted>2020-07-09T02:00:00Z</cp:lastPrinted>
  <dcterms:created xsi:type="dcterms:W3CDTF">2020-07-08T02:52:00Z</dcterms:created>
  <dcterms:modified xsi:type="dcterms:W3CDTF">2020-07-22T01:16:00Z</dcterms:modified>
  <cp:version/>
</cp:coreProperties>
</file>