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64094F" w:rsidP="00141A4C">
      <w:pPr>
        <w:pStyle w:val="Title"/>
      </w:pPr>
      <w:r>
        <w:t>Abhishek V</w:t>
      </w:r>
      <w:r w:rsidR="00A40638">
        <w:t>.</w:t>
      </w:r>
      <w:r>
        <w:t xml:space="preserve"> Marathe</w:t>
      </w:r>
    </w:p>
    <w:p w:rsidR="00141A4C" w:rsidRPr="00864A55" w:rsidRDefault="0064094F" w:rsidP="00141A4C">
      <w:pPr>
        <w:rPr>
          <w:sz w:val="24"/>
          <w:szCs w:val="24"/>
        </w:rPr>
      </w:pPr>
      <w:r w:rsidRPr="00864A55">
        <w:rPr>
          <w:sz w:val="24"/>
          <w:szCs w:val="24"/>
        </w:rPr>
        <w:t>Flat No.1, Guruprasad Society,</w:t>
      </w:r>
      <w:r w:rsidR="0084465F" w:rsidRPr="00864A55">
        <w:rPr>
          <w:sz w:val="24"/>
          <w:szCs w:val="24"/>
        </w:rPr>
        <w:t xml:space="preserve"> </w:t>
      </w:r>
      <w:r w:rsidR="00A40638" w:rsidRPr="00864A55">
        <w:rPr>
          <w:sz w:val="24"/>
          <w:szCs w:val="24"/>
        </w:rPr>
        <w:t>Beside</w:t>
      </w:r>
      <w:r w:rsidR="0084465F" w:rsidRPr="00864A55">
        <w:rPr>
          <w:sz w:val="24"/>
          <w:szCs w:val="24"/>
        </w:rPr>
        <w:t xml:space="preserve"> Mahabal Hospital</w:t>
      </w:r>
      <w:r w:rsidRPr="00864A55">
        <w:rPr>
          <w:sz w:val="24"/>
          <w:szCs w:val="24"/>
        </w:rPr>
        <w:t>,</w:t>
      </w:r>
      <w:r w:rsidR="0084465F" w:rsidRPr="00864A55">
        <w:rPr>
          <w:sz w:val="24"/>
          <w:szCs w:val="24"/>
        </w:rPr>
        <w:t xml:space="preserve"> </w:t>
      </w:r>
      <w:r w:rsidRPr="00864A55">
        <w:rPr>
          <w:sz w:val="24"/>
          <w:szCs w:val="24"/>
        </w:rPr>
        <w:t>Indira Nagar,</w:t>
      </w:r>
      <w:r w:rsidR="0084465F" w:rsidRPr="00864A55">
        <w:rPr>
          <w:sz w:val="24"/>
          <w:szCs w:val="24"/>
        </w:rPr>
        <w:t xml:space="preserve"> </w:t>
      </w:r>
      <w:r w:rsidRPr="00864A55">
        <w:rPr>
          <w:sz w:val="24"/>
          <w:szCs w:val="24"/>
        </w:rPr>
        <w:t>Nashik</w:t>
      </w:r>
      <w:r w:rsidR="0084465F" w:rsidRPr="00864A55">
        <w:rPr>
          <w:sz w:val="24"/>
          <w:szCs w:val="24"/>
        </w:rPr>
        <w:t>-422</w:t>
      </w:r>
      <w:r w:rsidR="00066639">
        <w:rPr>
          <w:sz w:val="24"/>
          <w:szCs w:val="24"/>
        </w:rPr>
        <w:t xml:space="preserve"> </w:t>
      </w:r>
      <w:r w:rsidR="0084465F" w:rsidRPr="00864A55">
        <w:rPr>
          <w:sz w:val="24"/>
          <w:szCs w:val="24"/>
        </w:rPr>
        <w:t>009                                   +91-7276102468</w:t>
      </w:r>
      <w:r w:rsidR="00141A4C" w:rsidRPr="00864A55">
        <w:rPr>
          <w:sz w:val="24"/>
          <w:szCs w:val="24"/>
        </w:rPr>
        <w:t> | </w:t>
      </w:r>
      <w:r w:rsidR="0084465F" w:rsidRPr="00864A55">
        <w:rPr>
          <w:sz w:val="24"/>
          <w:szCs w:val="24"/>
        </w:rPr>
        <w:t>abhishek.m611@gmail.com</w:t>
      </w:r>
    </w:p>
    <w:p w:rsidR="006270A9" w:rsidRDefault="00BC2747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7D39A941B7A34344935AD087E72DA965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37899" w:rsidRPr="00637899" w:rsidRDefault="0084465F" w:rsidP="00637899">
      <w:pPr>
        <w:rPr>
          <w:sz w:val="24"/>
          <w:szCs w:val="24"/>
        </w:rPr>
      </w:pPr>
      <w:r w:rsidRPr="00864A55">
        <w:rPr>
          <w:sz w:val="24"/>
          <w:szCs w:val="24"/>
        </w:rPr>
        <w:t xml:space="preserve">To Use My </w:t>
      </w:r>
      <w:r w:rsidR="00437123" w:rsidRPr="00864A55">
        <w:rPr>
          <w:sz w:val="24"/>
          <w:szCs w:val="24"/>
        </w:rPr>
        <w:t>Knowledge</w:t>
      </w:r>
      <w:r w:rsidRPr="00864A55">
        <w:rPr>
          <w:sz w:val="24"/>
          <w:szCs w:val="24"/>
        </w:rPr>
        <w:t xml:space="preserve"> of Designing </w:t>
      </w:r>
      <w:r w:rsidR="00437123" w:rsidRPr="00864A55">
        <w:rPr>
          <w:sz w:val="24"/>
          <w:szCs w:val="24"/>
        </w:rPr>
        <w:t>and</w:t>
      </w:r>
      <w:r w:rsidRPr="00864A55">
        <w:rPr>
          <w:sz w:val="24"/>
          <w:szCs w:val="24"/>
        </w:rPr>
        <w:t xml:space="preserve"> Modelling in a good </w:t>
      </w:r>
      <w:r w:rsidR="00437123" w:rsidRPr="00864A55">
        <w:rPr>
          <w:sz w:val="24"/>
          <w:szCs w:val="24"/>
        </w:rPr>
        <w:t>Company</w:t>
      </w:r>
    </w:p>
    <w:sdt>
      <w:sdtPr>
        <w:alias w:val="Education:"/>
        <w:tag w:val="Education:"/>
        <w:id w:val="807127995"/>
        <w:placeholder>
          <w:docPart w:val="181AE50A34F2447581C07536ADCB2E5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437123" w:rsidRDefault="00437123" w:rsidP="00437123">
      <w:pPr>
        <w:pStyle w:val="Heading2"/>
      </w:pPr>
      <w:r>
        <w:t>BE (MECHANICAL) |</w:t>
      </w:r>
      <w:r w:rsidR="00616AB8">
        <w:t xml:space="preserve"> 2018 |</w:t>
      </w:r>
      <w:r>
        <w:t xml:space="preserve"> SIR VISVESVARAYA INSTITU</w:t>
      </w:r>
      <w:r w:rsidR="00380861">
        <w:t>t</w:t>
      </w:r>
      <w:r>
        <w:t>E OF TECHNOLOGY, NASHK</w:t>
      </w:r>
    </w:p>
    <w:p w:rsidR="00437123" w:rsidRDefault="006F685C" w:rsidP="00864A55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Savitribai Phule Pune University</w:t>
      </w:r>
    </w:p>
    <w:p w:rsidR="006F685C" w:rsidRDefault="006F685C" w:rsidP="00864A55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53.75%</w:t>
      </w:r>
    </w:p>
    <w:p w:rsidR="00864A55" w:rsidRPr="00864A55" w:rsidRDefault="00864A55" w:rsidP="00864A55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</w:p>
    <w:p w:rsidR="00437123" w:rsidRDefault="00437123" w:rsidP="00437123">
      <w:pPr>
        <w:pStyle w:val="Heading2"/>
      </w:pPr>
      <w:r>
        <w:t>hsc | 2012 | HPT ARTS &amp; RYK SCIENCE COLLEGE, NASHIK</w:t>
      </w:r>
    </w:p>
    <w:p w:rsidR="00692768" w:rsidRPr="00864A55" w:rsidRDefault="00692768" w:rsidP="00437123">
      <w:pPr>
        <w:pStyle w:val="ListBullet"/>
        <w:rPr>
          <w:sz w:val="24"/>
          <w:szCs w:val="24"/>
        </w:rPr>
      </w:pPr>
      <w:r w:rsidRPr="00864A55">
        <w:rPr>
          <w:sz w:val="24"/>
          <w:szCs w:val="24"/>
        </w:rPr>
        <w:t>Stream-Science</w:t>
      </w:r>
    </w:p>
    <w:p w:rsidR="00437123" w:rsidRPr="00864A55" w:rsidRDefault="00437123" w:rsidP="00437123">
      <w:pPr>
        <w:pStyle w:val="ListBullet"/>
        <w:rPr>
          <w:sz w:val="24"/>
          <w:szCs w:val="24"/>
        </w:rPr>
      </w:pPr>
      <w:r w:rsidRPr="00864A55">
        <w:rPr>
          <w:sz w:val="24"/>
          <w:szCs w:val="24"/>
        </w:rPr>
        <w:t>Maharashtra State Board Of Secondary and Higher Secondary Education, Pune</w:t>
      </w:r>
    </w:p>
    <w:p w:rsidR="00437123" w:rsidRPr="00864A55" w:rsidRDefault="00437123" w:rsidP="00437123">
      <w:pPr>
        <w:pStyle w:val="ListBullet"/>
        <w:rPr>
          <w:sz w:val="24"/>
          <w:szCs w:val="24"/>
        </w:rPr>
      </w:pPr>
      <w:r w:rsidRPr="00864A55">
        <w:rPr>
          <w:sz w:val="24"/>
          <w:szCs w:val="24"/>
        </w:rPr>
        <w:t>77.00 %</w:t>
      </w:r>
    </w:p>
    <w:p w:rsidR="00437123" w:rsidRPr="00637899" w:rsidRDefault="00437123" w:rsidP="00437123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</w:p>
    <w:p w:rsidR="00692768" w:rsidRPr="00692768" w:rsidRDefault="0084465F" w:rsidP="00692768">
      <w:pPr>
        <w:pStyle w:val="Heading2"/>
      </w:pPr>
      <w:r>
        <w:t xml:space="preserve">SSC </w:t>
      </w:r>
      <w:r w:rsidR="009D5933">
        <w:t>| </w:t>
      </w:r>
      <w:r w:rsidR="00437123">
        <w:t>2010</w:t>
      </w:r>
      <w:r w:rsidR="009D5933">
        <w:t> | </w:t>
      </w:r>
      <w:r w:rsidR="00437123">
        <w:t>pETHE HIGH SCHOOL, NASHIK</w:t>
      </w:r>
    </w:p>
    <w:p w:rsidR="00692768" w:rsidRPr="00864A55" w:rsidRDefault="00692768" w:rsidP="00437123">
      <w:pPr>
        <w:pStyle w:val="ListBullet"/>
        <w:rPr>
          <w:sz w:val="24"/>
          <w:szCs w:val="24"/>
        </w:rPr>
      </w:pPr>
      <w:r w:rsidRPr="00864A55">
        <w:rPr>
          <w:sz w:val="24"/>
          <w:szCs w:val="24"/>
        </w:rPr>
        <w:t>Stream-Regular</w:t>
      </w:r>
    </w:p>
    <w:p w:rsidR="00437123" w:rsidRPr="00864A55" w:rsidRDefault="00437123" w:rsidP="00437123">
      <w:pPr>
        <w:pStyle w:val="ListBullet"/>
        <w:rPr>
          <w:sz w:val="24"/>
          <w:szCs w:val="24"/>
        </w:rPr>
      </w:pPr>
      <w:r w:rsidRPr="00864A55">
        <w:rPr>
          <w:sz w:val="24"/>
          <w:szCs w:val="24"/>
        </w:rPr>
        <w:t>Maharashtra State Board Of Secondary and Higher Secondary Education, Pune</w:t>
      </w:r>
    </w:p>
    <w:p w:rsidR="00637899" w:rsidRPr="00637899" w:rsidRDefault="00437123" w:rsidP="00637899">
      <w:pPr>
        <w:pStyle w:val="ListBullet"/>
        <w:rPr>
          <w:sz w:val="24"/>
          <w:szCs w:val="24"/>
        </w:rPr>
      </w:pPr>
      <w:r w:rsidRPr="00864A55">
        <w:rPr>
          <w:sz w:val="24"/>
          <w:szCs w:val="24"/>
        </w:rPr>
        <w:t xml:space="preserve">91.82 % </w:t>
      </w:r>
    </w:p>
    <w:p w:rsidR="00637899" w:rsidRDefault="00801ED7" w:rsidP="00E3231C">
      <w:pPr>
        <w:pStyle w:val="Heading1"/>
      </w:pPr>
      <w:r>
        <w:t>Work Experience</w:t>
      </w:r>
    </w:p>
    <w:p w:rsidR="001871E8" w:rsidRPr="002E1328" w:rsidRDefault="001871E8" w:rsidP="001871E8">
      <w:pPr>
        <w:pStyle w:val="ListBullet"/>
      </w:pPr>
      <w:r>
        <w:rPr>
          <w:b/>
          <w:sz w:val="24"/>
          <w:szCs w:val="24"/>
        </w:rPr>
        <w:t>Internship</w:t>
      </w:r>
    </w:p>
    <w:p w:rsidR="002E1328" w:rsidRPr="0060637C" w:rsidRDefault="007835B4" w:rsidP="002E1328">
      <w:pPr>
        <w:pStyle w:val="ListBullet"/>
        <w:numPr>
          <w:ilvl w:val="0"/>
          <w:numId w:val="0"/>
        </w:numPr>
        <w:ind w:left="216"/>
        <w:rPr>
          <w:b/>
          <w:sz w:val="24"/>
          <w:szCs w:val="24"/>
        </w:rPr>
      </w:pPr>
      <w:r>
        <w:rPr>
          <w:sz w:val="24"/>
          <w:szCs w:val="24"/>
        </w:rPr>
        <w:t xml:space="preserve">Worked as an Intern in </w:t>
      </w:r>
      <w:r w:rsidRPr="0060637C">
        <w:rPr>
          <w:b/>
          <w:sz w:val="24"/>
          <w:szCs w:val="24"/>
        </w:rPr>
        <w:t>XS CAD India Pvt. Ltd., Andheri</w:t>
      </w:r>
    </w:p>
    <w:p w:rsidR="0031700F" w:rsidRDefault="0031700F" w:rsidP="0031700F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 w:rsidRPr="0031700F">
        <w:rPr>
          <w:sz w:val="24"/>
          <w:szCs w:val="24"/>
        </w:rPr>
        <w:t>Dura</w:t>
      </w:r>
      <w:r w:rsidR="002E1328">
        <w:rPr>
          <w:sz w:val="24"/>
          <w:szCs w:val="24"/>
        </w:rPr>
        <w:t>tion – 2 Months</w:t>
      </w:r>
      <w:r w:rsidR="0060637C">
        <w:rPr>
          <w:sz w:val="24"/>
          <w:szCs w:val="24"/>
        </w:rPr>
        <w:t xml:space="preserve"> (From January 2019 to March 2019)</w:t>
      </w:r>
    </w:p>
    <w:p w:rsidR="009072AA" w:rsidRPr="00F772C6" w:rsidRDefault="000C6E73" w:rsidP="00F772C6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>
        <w:rPr>
          <w:sz w:val="24"/>
          <w:szCs w:val="24"/>
        </w:rPr>
        <w:t>Worked on Revit MEP, AutoCAD,</w:t>
      </w:r>
      <w:r w:rsidR="00F772C6">
        <w:rPr>
          <w:sz w:val="24"/>
          <w:szCs w:val="24"/>
        </w:rPr>
        <w:t xml:space="preserve"> etc.</w:t>
      </w:r>
    </w:p>
    <w:p w:rsidR="00114BF6" w:rsidRDefault="00FA5561" w:rsidP="00114BF6">
      <w:pPr>
        <w:pStyle w:val="Heading1"/>
      </w:pPr>
      <w:r>
        <w:t xml:space="preserve">Other Courses &amp; </w:t>
      </w:r>
      <w:r w:rsidR="002354DC">
        <w:t>Certification</w:t>
      </w:r>
    </w:p>
    <w:p w:rsidR="00692768" w:rsidRPr="00B73B44" w:rsidRDefault="00FA5561" w:rsidP="00692768">
      <w:pPr>
        <w:pStyle w:val="ListBullet"/>
        <w:rPr>
          <w:sz w:val="24"/>
          <w:szCs w:val="24"/>
        </w:rPr>
      </w:pPr>
      <w:r w:rsidRPr="00B73B44">
        <w:rPr>
          <w:b/>
          <w:sz w:val="24"/>
          <w:szCs w:val="24"/>
        </w:rPr>
        <w:t>BIM MEP</w:t>
      </w:r>
      <w:r w:rsidRPr="00B73B44">
        <w:rPr>
          <w:sz w:val="24"/>
          <w:szCs w:val="24"/>
        </w:rPr>
        <w:t xml:space="preserve"> Course from </w:t>
      </w:r>
      <w:r w:rsidRPr="00333C6C">
        <w:rPr>
          <w:b/>
          <w:sz w:val="24"/>
          <w:szCs w:val="24"/>
        </w:rPr>
        <w:t xml:space="preserve">Grey </w:t>
      </w:r>
      <w:r w:rsidR="00692768" w:rsidRPr="00333C6C">
        <w:rPr>
          <w:b/>
          <w:sz w:val="24"/>
          <w:szCs w:val="24"/>
        </w:rPr>
        <w:t>Edge</w:t>
      </w:r>
      <w:r w:rsidRPr="00333C6C">
        <w:rPr>
          <w:b/>
          <w:sz w:val="24"/>
          <w:szCs w:val="24"/>
        </w:rPr>
        <w:t xml:space="preserve"> (A Brand of XS CAD India Pvt. Ltd.)</w:t>
      </w:r>
      <w:r w:rsidR="007C6611">
        <w:rPr>
          <w:b/>
          <w:sz w:val="24"/>
          <w:szCs w:val="24"/>
        </w:rPr>
        <w:t>, Goregaon</w:t>
      </w:r>
      <w:bookmarkStart w:id="0" w:name="_GoBack"/>
      <w:bookmarkEnd w:id="0"/>
      <w:r w:rsidRPr="00B73B44">
        <w:rPr>
          <w:sz w:val="24"/>
          <w:szCs w:val="24"/>
        </w:rPr>
        <w:t xml:space="preserve"> </w:t>
      </w:r>
    </w:p>
    <w:p w:rsidR="00B73B44" w:rsidRPr="00B73B44" w:rsidRDefault="00B73B44" w:rsidP="00B73B44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 w:rsidRPr="00B73B44">
        <w:rPr>
          <w:sz w:val="24"/>
          <w:szCs w:val="24"/>
        </w:rPr>
        <w:t>Completed in October - 2018</w:t>
      </w:r>
    </w:p>
    <w:p w:rsidR="00FA5561" w:rsidRPr="00B73B44" w:rsidRDefault="00A40638" w:rsidP="00B73B44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>
        <w:rPr>
          <w:sz w:val="24"/>
          <w:szCs w:val="24"/>
        </w:rPr>
        <w:t>Course Contents:-</w:t>
      </w:r>
      <w:r w:rsidR="00B73B44" w:rsidRPr="00B73B44">
        <w:rPr>
          <w:sz w:val="24"/>
          <w:szCs w:val="24"/>
        </w:rPr>
        <w:t xml:space="preserve"> Autodesk Revit 2019</w:t>
      </w:r>
      <w:r w:rsidR="00FA5561" w:rsidRPr="00B73B44">
        <w:rPr>
          <w:sz w:val="24"/>
          <w:szCs w:val="24"/>
        </w:rPr>
        <w:t>,</w:t>
      </w:r>
      <w:r w:rsidR="00B73B44" w:rsidRPr="00B73B44">
        <w:rPr>
          <w:sz w:val="24"/>
          <w:szCs w:val="24"/>
        </w:rPr>
        <w:t xml:space="preserve"> </w:t>
      </w:r>
      <w:r w:rsidR="00FA5561" w:rsidRPr="00B73B44">
        <w:rPr>
          <w:sz w:val="24"/>
          <w:szCs w:val="24"/>
        </w:rPr>
        <w:t>Aut</w:t>
      </w:r>
      <w:r w:rsidR="00B73B44" w:rsidRPr="00B73B44">
        <w:rPr>
          <w:sz w:val="24"/>
          <w:szCs w:val="24"/>
        </w:rPr>
        <w:t>o</w:t>
      </w:r>
      <w:r w:rsidR="00FA5561" w:rsidRPr="00B73B44">
        <w:rPr>
          <w:sz w:val="24"/>
          <w:szCs w:val="24"/>
        </w:rPr>
        <w:t>desk AutoCAD 2019, and Autodesk Navisworks 2019</w:t>
      </w:r>
    </w:p>
    <w:p w:rsidR="008C0156" w:rsidRDefault="008C0156" w:rsidP="002E42FA">
      <w:pPr>
        <w:pStyle w:val="ListBullet"/>
        <w:numPr>
          <w:ilvl w:val="0"/>
          <w:numId w:val="0"/>
        </w:numPr>
        <w:rPr>
          <w:b/>
          <w:sz w:val="24"/>
          <w:szCs w:val="24"/>
        </w:rPr>
      </w:pPr>
    </w:p>
    <w:p w:rsidR="00E3231C" w:rsidRDefault="00FA5561" w:rsidP="00E3231C">
      <w:pPr>
        <w:pStyle w:val="ListBullet"/>
        <w:rPr>
          <w:b/>
          <w:sz w:val="24"/>
          <w:szCs w:val="24"/>
        </w:rPr>
      </w:pPr>
      <w:r w:rsidRPr="00B73B44">
        <w:rPr>
          <w:b/>
          <w:sz w:val="24"/>
          <w:szCs w:val="24"/>
        </w:rPr>
        <w:t>Autodesk Certified Professional : AutoCAD (2019)</w:t>
      </w:r>
    </w:p>
    <w:p w:rsidR="00E065D0" w:rsidRPr="00E065D0" w:rsidRDefault="00E065D0" w:rsidP="00E065D0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>
        <w:rPr>
          <w:sz w:val="24"/>
          <w:szCs w:val="24"/>
        </w:rPr>
        <w:t>Credential Identification Code : vQuh-Dw4u</w:t>
      </w:r>
    </w:p>
    <w:p w:rsidR="004162C9" w:rsidRDefault="004162C9" w:rsidP="00E81567">
      <w:pPr>
        <w:pStyle w:val="Heading1"/>
      </w:pPr>
      <w:r>
        <w:lastRenderedPageBreak/>
        <w:t>Academic Project</w:t>
      </w:r>
    </w:p>
    <w:p w:rsidR="004162C9" w:rsidRPr="00864A55" w:rsidRDefault="004162C9" w:rsidP="00E81567">
      <w:pPr>
        <w:pStyle w:val="ListBullet"/>
      </w:pPr>
      <w:r>
        <w:rPr>
          <w:b/>
          <w:sz w:val="24"/>
          <w:szCs w:val="24"/>
        </w:rPr>
        <w:t>Optimization of Parameters of CNC Plasma Cutting Machine (August 2017-April 2018)</w:t>
      </w:r>
    </w:p>
    <w:p w:rsidR="004162C9" w:rsidRDefault="004162C9" w:rsidP="00E81567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  <w:r w:rsidRPr="00864A55">
        <w:rPr>
          <w:sz w:val="24"/>
          <w:szCs w:val="24"/>
        </w:rPr>
        <w:t xml:space="preserve">Studied </w:t>
      </w:r>
      <w:r>
        <w:rPr>
          <w:sz w:val="24"/>
          <w:szCs w:val="24"/>
        </w:rPr>
        <w:t xml:space="preserve">various </w:t>
      </w:r>
      <w:r w:rsidRPr="00864A55">
        <w:rPr>
          <w:sz w:val="24"/>
          <w:szCs w:val="24"/>
        </w:rPr>
        <w:t>parameters</w:t>
      </w:r>
      <w:r>
        <w:rPr>
          <w:sz w:val="24"/>
          <w:szCs w:val="24"/>
        </w:rPr>
        <w:t xml:space="preserve"> of CNC Plasma Cutting Machine</w:t>
      </w:r>
      <w:r w:rsidRPr="00864A55">
        <w:rPr>
          <w:sz w:val="24"/>
          <w:szCs w:val="24"/>
        </w:rPr>
        <w:t xml:space="preserve">, </w:t>
      </w:r>
      <w:r>
        <w:rPr>
          <w:sz w:val="24"/>
          <w:szCs w:val="24"/>
        </w:rPr>
        <w:t>and Optimized selected combination of parameters to get maximum material removal rate (MRR) using Taguchi Method of Optimization</w:t>
      </w:r>
    </w:p>
    <w:p w:rsidR="001B29CF" w:rsidRDefault="00B73B44" w:rsidP="00B73B44">
      <w:pPr>
        <w:pStyle w:val="Heading1"/>
      </w:pPr>
      <w:r>
        <w:t>Interests</w:t>
      </w:r>
    </w:p>
    <w:p w:rsidR="00B73B44" w:rsidRPr="00864A55" w:rsidRDefault="00A40638" w:rsidP="00B73B44">
      <w:pPr>
        <w:pStyle w:val="ListBullet"/>
        <w:rPr>
          <w:sz w:val="24"/>
          <w:szCs w:val="24"/>
        </w:rPr>
      </w:pPr>
      <w:r w:rsidRPr="00864A55">
        <w:rPr>
          <w:sz w:val="24"/>
          <w:szCs w:val="24"/>
        </w:rPr>
        <w:t>P</w:t>
      </w:r>
      <w:r w:rsidR="00B73B44" w:rsidRPr="00864A55">
        <w:rPr>
          <w:sz w:val="24"/>
          <w:szCs w:val="24"/>
        </w:rPr>
        <w:t xml:space="preserve">assionate about Music and have </w:t>
      </w:r>
      <w:r w:rsidR="00333C6C" w:rsidRPr="00864A55">
        <w:rPr>
          <w:sz w:val="24"/>
          <w:szCs w:val="24"/>
        </w:rPr>
        <w:t>passed</w:t>
      </w:r>
      <w:r w:rsidR="00B73B44" w:rsidRPr="00864A55">
        <w:rPr>
          <w:sz w:val="24"/>
          <w:szCs w:val="24"/>
        </w:rPr>
        <w:t xml:space="preserve"> Grade 5 </w:t>
      </w:r>
      <w:r w:rsidR="00333C6C" w:rsidRPr="00864A55">
        <w:rPr>
          <w:sz w:val="24"/>
          <w:szCs w:val="24"/>
        </w:rPr>
        <w:t xml:space="preserve">Exam </w:t>
      </w:r>
      <w:r w:rsidR="00B73B44" w:rsidRPr="00864A55">
        <w:rPr>
          <w:sz w:val="24"/>
          <w:szCs w:val="24"/>
        </w:rPr>
        <w:t>(</w:t>
      </w:r>
      <w:r w:rsidR="00637899">
        <w:rPr>
          <w:sz w:val="24"/>
          <w:szCs w:val="24"/>
        </w:rPr>
        <w:t xml:space="preserve">Both </w:t>
      </w:r>
      <w:r w:rsidR="00B73B44" w:rsidRPr="00864A55">
        <w:rPr>
          <w:sz w:val="24"/>
          <w:szCs w:val="24"/>
        </w:rPr>
        <w:t>Practical &amp; Theory)</w:t>
      </w:r>
      <w:r w:rsidR="00333C6C" w:rsidRPr="00864A55">
        <w:rPr>
          <w:sz w:val="24"/>
          <w:szCs w:val="24"/>
        </w:rPr>
        <w:t xml:space="preserve"> of Electronic keyboard from Trinity College Of London</w:t>
      </w:r>
    </w:p>
    <w:p w:rsidR="00333C6C" w:rsidRPr="00864A55" w:rsidRDefault="00A40638" w:rsidP="00B73B44">
      <w:pPr>
        <w:pStyle w:val="ListBullet"/>
        <w:rPr>
          <w:sz w:val="24"/>
          <w:szCs w:val="24"/>
        </w:rPr>
      </w:pPr>
      <w:r w:rsidRPr="00864A55">
        <w:rPr>
          <w:sz w:val="24"/>
          <w:szCs w:val="24"/>
        </w:rPr>
        <w:t xml:space="preserve">An avid </w:t>
      </w:r>
      <w:r w:rsidR="00333C6C" w:rsidRPr="00864A55">
        <w:rPr>
          <w:sz w:val="24"/>
          <w:szCs w:val="24"/>
        </w:rPr>
        <w:t>read</w:t>
      </w:r>
      <w:r w:rsidRPr="00864A55">
        <w:rPr>
          <w:sz w:val="24"/>
          <w:szCs w:val="24"/>
        </w:rPr>
        <w:t>er</w:t>
      </w:r>
      <w:r w:rsidR="00333C6C" w:rsidRPr="00864A55">
        <w:rPr>
          <w:sz w:val="24"/>
          <w:szCs w:val="24"/>
        </w:rPr>
        <w:t xml:space="preserve"> </w:t>
      </w:r>
      <w:r w:rsidRPr="00864A55">
        <w:rPr>
          <w:sz w:val="24"/>
          <w:szCs w:val="24"/>
        </w:rPr>
        <w:t xml:space="preserve">of </w:t>
      </w:r>
      <w:r w:rsidR="00333C6C" w:rsidRPr="00864A55">
        <w:rPr>
          <w:sz w:val="24"/>
          <w:szCs w:val="24"/>
        </w:rPr>
        <w:t>books on various subjects</w:t>
      </w:r>
    </w:p>
    <w:sectPr w:rsidR="00333C6C" w:rsidRPr="00864A55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747" w:rsidRDefault="00BC2747">
      <w:pPr>
        <w:spacing w:after="0"/>
      </w:pPr>
      <w:r>
        <w:separator/>
      </w:r>
    </w:p>
  </w:endnote>
  <w:endnote w:type="continuationSeparator" w:id="0">
    <w:p w:rsidR="00BC2747" w:rsidRDefault="00BC27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33C6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747" w:rsidRDefault="00BC2747">
      <w:pPr>
        <w:spacing w:after="0"/>
      </w:pPr>
      <w:r>
        <w:separator/>
      </w:r>
    </w:p>
  </w:footnote>
  <w:footnote w:type="continuationSeparator" w:id="0">
    <w:p w:rsidR="00BC2747" w:rsidRDefault="00BC27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D1E7907"/>
    <w:multiLevelType w:val="hybridMultilevel"/>
    <w:tmpl w:val="883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4340A8"/>
    <w:multiLevelType w:val="hybridMultilevel"/>
    <w:tmpl w:val="624A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1E172B"/>
    <w:multiLevelType w:val="hybridMultilevel"/>
    <w:tmpl w:val="ED9A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F5447E"/>
    <w:multiLevelType w:val="hybridMultilevel"/>
    <w:tmpl w:val="95E0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F152D"/>
    <w:multiLevelType w:val="hybridMultilevel"/>
    <w:tmpl w:val="332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3"/>
  </w:num>
  <w:num w:numId="17">
    <w:abstractNumId w:val="20"/>
  </w:num>
  <w:num w:numId="18">
    <w:abstractNumId w:val="10"/>
  </w:num>
  <w:num w:numId="19">
    <w:abstractNumId w:val="24"/>
  </w:num>
  <w:num w:numId="20">
    <w:abstractNumId w:val="22"/>
  </w:num>
  <w:num w:numId="21">
    <w:abstractNumId w:val="11"/>
  </w:num>
  <w:num w:numId="22">
    <w:abstractNumId w:val="18"/>
  </w:num>
  <w:num w:numId="23">
    <w:abstractNumId w:val="23"/>
  </w:num>
  <w:num w:numId="24">
    <w:abstractNumId w:val="16"/>
  </w:num>
  <w:num w:numId="25">
    <w:abstractNumId w:val="19"/>
  </w:num>
  <w:num w:numId="26">
    <w:abstractNumId w:val="12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4F"/>
    <w:rsid w:val="00025BD2"/>
    <w:rsid w:val="00066639"/>
    <w:rsid w:val="00080D1E"/>
    <w:rsid w:val="000A4F59"/>
    <w:rsid w:val="000C6E73"/>
    <w:rsid w:val="00114BF6"/>
    <w:rsid w:val="00141A4C"/>
    <w:rsid w:val="001871E8"/>
    <w:rsid w:val="001B29CF"/>
    <w:rsid w:val="002354DC"/>
    <w:rsid w:val="00276115"/>
    <w:rsid w:val="0028220F"/>
    <w:rsid w:val="002E1328"/>
    <w:rsid w:val="002E42FA"/>
    <w:rsid w:val="0031700F"/>
    <w:rsid w:val="00333C6C"/>
    <w:rsid w:val="00356C14"/>
    <w:rsid w:val="00380861"/>
    <w:rsid w:val="003827B7"/>
    <w:rsid w:val="003B346E"/>
    <w:rsid w:val="00405F93"/>
    <w:rsid w:val="004162C9"/>
    <w:rsid w:val="00437123"/>
    <w:rsid w:val="00474F63"/>
    <w:rsid w:val="00595B11"/>
    <w:rsid w:val="005C5EAA"/>
    <w:rsid w:val="005F7C6D"/>
    <w:rsid w:val="0060637C"/>
    <w:rsid w:val="00610EC2"/>
    <w:rsid w:val="00616AB8"/>
    <w:rsid w:val="00617B26"/>
    <w:rsid w:val="006270A9"/>
    <w:rsid w:val="00637899"/>
    <w:rsid w:val="0064094F"/>
    <w:rsid w:val="00675956"/>
    <w:rsid w:val="00681034"/>
    <w:rsid w:val="00692768"/>
    <w:rsid w:val="006C72CB"/>
    <w:rsid w:val="006F685C"/>
    <w:rsid w:val="00702224"/>
    <w:rsid w:val="007835B4"/>
    <w:rsid w:val="007C6611"/>
    <w:rsid w:val="00801ED7"/>
    <w:rsid w:val="00805F6E"/>
    <w:rsid w:val="00816216"/>
    <w:rsid w:val="0084465F"/>
    <w:rsid w:val="00864A55"/>
    <w:rsid w:val="0087734B"/>
    <w:rsid w:val="008C0156"/>
    <w:rsid w:val="009072AA"/>
    <w:rsid w:val="00913168"/>
    <w:rsid w:val="00923970"/>
    <w:rsid w:val="009406B5"/>
    <w:rsid w:val="00995A04"/>
    <w:rsid w:val="009D5933"/>
    <w:rsid w:val="00A3797A"/>
    <w:rsid w:val="00A40638"/>
    <w:rsid w:val="00AC6A28"/>
    <w:rsid w:val="00B105DF"/>
    <w:rsid w:val="00B671EB"/>
    <w:rsid w:val="00B72F81"/>
    <w:rsid w:val="00B73B44"/>
    <w:rsid w:val="00BA4A3A"/>
    <w:rsid w:val="00BC2747"/>
    <w:rsid w:val="00BD6EF0"/>
    <w:rsid w:val="00BD768D"/>
    <w:rsid w:val="00BE0C26"/>
    <w:rsid w:val="00C25D28"/>
    <w:rsid w:val="00C61F8E"/>
    <w:rsid w:val="00DE252A"/>
    <w:rsid w:val="00E065D0"/>
    <w:rsid w:val="00E3231C"/>
    <w:rsid w:val="00E44096"/>
    <w:rsid w:val="00E83E4B"/>
    <w:rsid w:val="00EB1E7E"/>
    <w:rsid w:val="00F772C6"/>
    <w:rsid w:val="00F830F5"/>
    <w:rsid w:val="00FA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5FD75"/>
  <w15:chartTrackingRefBased/>
  <w15:docId w15:val="{8233B4D0-48D8-4B9E-A792-3C54B929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437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glossaryDocument" Target="glossary/document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Roaming\Microsoft\Templates\Resume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39A941B7A34344935AD087E72DA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F7989-4467-4B98-9997-3A04990D4D15}"/>
      </w:docPartPr>
      <w:docPartBody>
        <w:p w:rsidR="002D61C9" w:rsidRDefault="006F7578">
          <w:pPr>
            <w:pStyle w:val="7D39A941B7A34344935AD087E72DA965"/>
          </w:pPr>
          <w:r>
            <w:t>Objective</w:t>
          </w:r>
        </w:p>
      </w:docPartBody>
    </w:docPart>
    <w:docPart>
      <w:docPartPr>
        <w:name w:val="181AE50A34F2447581C07536ADCB2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9F23-D17B-4CE9-8BDE-2549EA4341D1}"/>
      </w:docPartPr>
      <w:docPartBody>
        <w:p w:rsidR="002D61C9" w:rsidRDefault="006F7578">
          <w:pPr>
            <w:pStyle w:val="181AE50A34F2447581C07536ADCB2E5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78"/>
    <w:rsid w:val="000B2470"/>
    <w:rsid w:val="0017012E"/>
    <w:rsid w:val="002D61C9"/>
    <w:rsid w:val="00300399"/>
    <w:rsid w:val="00486841"/>
    <w:rsid w:val="004B22E9"/>
    <w:rsid w:val="004F5881"/>
    <w:rsid w:val="006973D9"/>
    <w:rsid w:val="006F7578"/>
    <w:rsid w:val="007314BF"/>
    <w:rsid w:val="008D61A4"/>
    <w:rsid w:val="009A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E9ADF6C96C446089A99B0E63465680">
    <w:name w:val="E7E9ADF6C96C446089A99B0E63465680"/>
  </w:style>
  <w:style w:type="paragraph" w:customStyle="1" w:styleId="1D5EF44885B94B3EBF119BEFD09D7018">
    <w:name w:val="1D5EF44885B94B3EBF119BEFD09D7018"/>
  </w:style>
  <w:style w:type="paragraph" w:customStyle="1" w:styleId="1EEF93425EF141C3963E8C2825C4ECF7">
    <w:name w:val="1EEF93425EF141C3963E8C2825C4ECF7"/>
  </w:style>
  <w:style w:type="paragraph" w:customStyle="1" w:styleId="87E7469B71A6482898D615B6FA78EF1D">
    <w:name w:val="87E7469B71A6482898D615B6FA78EF1D"/>
  </w:style>
  <w:style w:type="paragraph" w:customStyle="1" w:styleId="7D39A941B7A34344935AD087E72DA965">
    <w:name w:val="7D39A941B7A34344935AD087E72DA965"/>
  </w:style>
  <w:style w:type="paragraph" w:customStyle="1" w:styleId="6DB6BF5DFD2A44548832E414CB994835">
    <w:name w:val="6DB6BF5DFD2A44548832E414CB994835"/>
  </w:style>
  <w:style w:type="paragraph" w:customStyle="1" w:styleId="181AE50A34F2447581C07536ADCB2E53">
    <w:name w:val="181AE50A34F2447581C07536ADCB2E53"/>
  </w:style>
  <w:style w:type="paragraph" w:customStyle="1" w:styleId="563C1E3CCEC94FCAA59AD73E9D7F6455">
    <w:name w:val="563C1E3CCEC94FCAA59AD73E9D7F6455"/>
  </w:style>
  <w:style w:type="paragraph" w:customStyle="1" w:styleId="1D13BDCA44DB420ABDE81457570A0BE4">
    <w:name w:val="1D13BDCA44DB420ABDE81457570A0BE4"/>
  </w:style>
  <w:style w:type="paragraph" w:customStyle="1" w:styleId="5336F94CAF8B4C1CA284BB5AE80DD256">
    <w:name w:val="5336F94CAF8B4C1CA284BB5AE80DD256"/>
  </w:style>
  <w:style w:type="paragraph" w:customStyle="1" w:styleId="02BAC4AC695049A39B4DA507FAD59954">
    <w:name w:val="02BAC4AC695049A39B4DA507FAD59954"/>
  </w:style>
  <w:style w:type="paragraph" w:customStyle="1" w:styleId="99712A5C016945C6B7A4B4A50C8804BB">
    <w:name w:val="99712A5C016945C6B7A4B4A50C8804BB"/>
  </w:style>
  <w:style w:type="paragraph" w:customStyle="1" w:styleId="F9D36D67A1FE44EBB8C4CD8F8A2B4786">
    <w:name w:val="F9D36D67A1FE44EBB8C4CD8F8A2B4786"/>
  </w:style>
  <w:style w:type="paragraph" w:customStyle="1" w:styleId="290FA625875A4539B7EE2465C2176202">
    <w:name w:val="290FA625875A4539B7EE2465C2176202"/>
  </w:style>
  <w:style w:type="paragraph" w:customStyle="1" w:styleId="880C8BF149B94C10903A7782F675BDAC">
    <w:name w:val="880C8BF149B94C10903A7782F675BDAC"/>
  </w:style>
  <w:style w:type="paragraph" w:customStyle="1" w:styleId="A94A549FB2904544A87E1CECC875B032">
    <w:name w:val="A94A549FB2904544A87E1CECC875B032"/>
  </w:style>
  <w:style w:type="paragraph" w:customStyle="1" w:styleId="7AEFDF68FC534E22A55F33072DB27238">
    <w:name w:val="7AEFDF68FC534E22A55F33072DB27238"/>
  </w:style>
  <w:style w:type="paragraph" w:customStyle="1" w:styleId="DC8EFB7B8EBE4B3CAD1BD151D58BE238">
    <w:name w:val="DC8EFB7B8EBE4B3CAD1BD151D58BE238"/>
  </w:style>
  <w:style w:type="paragraph" w:customStyle="1" w:styleId="9BEDC809EB3D4DCD913F7261820C78CC">
    <w:name w:val="9BEDC809EB3D4DCD913F7261820C78CC"/>
  </w:style>
  <w:style w:type="paragraph" w:customStyle="1" w:styleId="5520007869214CA0B2BCA6EA0CB0D850">
    <w:name w:val="5520007869214CA0B2BCA6EA0CB0D850"/>
  </w:style>
  <w:style w:type="paragraph" w:customStyle="1" w:styleId="8176FE9770924434B55750CD31A8A42D">
    <w:name w:val="8176FE9770924434B55750CD31A8A42D"/>
  </w:style>
  <w:style w:type="paragraph" w:customStyle="1" w:styleId="064657ED268340F5B51E38C791EFD948">
    <w:name w:val="064657ED268340F5B51E38C791EFD948"/>
  </w:style>
  <w:style w:type="paragraph" w:customStyle="1" w:styleId="A8CBAA2A191B4582B4F31B5C3F04B3BE">
    <w:name w:val="A8CBAA2A191B4582B4F31B5C3F04B3BE"/>
  </w:style>
  <w:style w:type="paragraph" w:customStyle="1" w:styleId="C05CF5F5A6394AF3A4F3DB2F9592EFE1">
    <w:name w:val="C05CF5F5A6394AF3A4F3DB2F9592EFE1"/>
  </w:style>
  <w:style w:type="paragraph" w:customStyle="1" w:styleId="E9AE8A2D3CDF466AB08C0BD250904F07">
    <w:name w:val="E9AE8A2D3CDF466AB08C0BD250904F07"/>
  </w:style>
  <w:style w:type="paragraph" w:customStyle="1" w:styleId="500FA4CBCC274FEA82B4CA0FD0A3E787">
    <w:name w:val="500FA4CBCC274FEA82B4CA0FD0A3E787"/>
  </w:style>
  <w:style w:type="paragraph" w:customStyle="1" w:styleId="D2C4368B71314902929E14908F936350">
    <w:name w:val="D2C4368B71314902929E14908F936350"/>
  </w:style>
  <w:style w:type="paragraph" w:customStyle="1" w:styleId="0EBEEDEC9E654E2EB0709C6CFD0AE6DF">
    <w:name w:val="0EBEEDEC9E654E2EB0709C6CFD0AE6DF"/>
  </w:style>
  <w:style w:type="paragraph" w:customStyle="1" w:styleId="C0D90987AC384CB289FBA6BF03A2B63C">
    <w:name w:val="C0D90987AC384CB289FBA6BF03A2B63C"/>
  </w:style>
  <w:style w:type="paragraph" w:customStyle="1" w:styleId="C83E350BB27347AE882460D63EEB2085">
    <w:name w:val="C83E350BB27347AE882460D63EEB2085"/>
  </w:style>
  <w:style w:type="paragraph" w:customStyle="1" w:styleId="AFD1C8EF4EB14A2F8B6C2A0FE1A5BAB6">
    <w:name w:val="AFD1C8EF4EB14A2F8B6C2A0FE1A5BAB6"/>
  </w:style>
  <w:style w:type="paragraph" w:customStyle="1" w:styleId="5EFE769DF79A428C95DBBE74CF7C3D65">
    <w:name w:val="5EFE769DF79A428C95DBBE74CF7C3D65"/>
  </w:style>
  <w:style w:type="paragraph" w:customStyle="1" w:styleId="C2799DDD0F9D492996CE92D6EC1F8D3A">
    <w:name w:val="C2799DDD0F9D492996CE92D6EC1F8D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EDC79-8BEF-FD44-9EF8-6675D84E85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Resume%20(color).dotx</Template>
  <TotalTime>59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</dc:creator>
  <cp:keywords/>
  <cp:lastModifiedBy>Guest User</cp:lastModifiedBy>
  <cp:revision>39</cp:revision>
  <cp:lastPrinted>2018-12-10T05:30:00Z</cp:lastPrinted>
  <dcterms:created xsi:type="dcterms:W3CDTF">2018-12-20T08:18:00Z</dcterms:created>
  <dcterms:modified xsi:type="dcterms:W3CDTF">2019-03-05T04:38:00Z</dcterms:modified>
  <cp:version/>
</cp:coreProperties>
</file>