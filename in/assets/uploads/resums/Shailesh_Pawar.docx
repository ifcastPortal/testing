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13" w:rsidRDefault="00B35513"/>
    <w:tbl>
      <w:tblPr>
        <w:tblW w:w="0" w:type="auto"/>
        <w:tblLook w:val="04A0"/>
      </w:tblPr>
      <w:tblGrid>
        <w:gridCol w:w="6589"/>
        <w:gridCol w:w="4093"/>
      </w:tblGrid>
      <w:tr w:rsidR="009251B9" w:rsidRPr="00FA7B5B" w:rsidTr="00B35513">
        <w:tc>
          <w:tcPr>
            <w:tcW w:w="6623" w:type="dxa"/>
          </w:tcPr>
          <w:p w:rsidR="00B35513" w:rsidRDefault="00B35513"/>
          <w:tbl>
            <w:tblPr>
              <w:tblW w:w="581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5817"/>
            </w:tblGrid>
            <w:tr w:rsidR="00083491" w:rsidRPr="002D44B0" w:rsidTr="009251B9">
              <w:trPr>
                <w:trHeight w:val="644"/>
              </w:trPr>
              <w:tc>
                <w:tcPr>
                  <w:tcW w:w="5817" w:type="dxa"/>
                </w:tcPr>
                <w:p w:rsidR="00083491" w:rsidRPr="00EF2DBB" w:rsidRDefault="001353F1" w:rsidP="00327E3D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Shailesh Pawar</w:t>
                  </w:r>
                </w:p>
              </w:tc>
            </w:tr>
            <w:tr w:rsidR="00083491" w:rsidRPr="002D44B0" w:rsidTr="00EF2DBB">
              <w:trPr>
                <w:trHeight w:val="189"/>
              </w:trPr>
              <w:tc>
                <w:tcPr>
                  <w:tcW w:w="5817" w:type="dxa"/>
                </w:tcPr>
                <w:p w:rsidR="00083491" w:rsidRPr="00EF2DBB" w:rsidRDefault="009F2958" w:rsidP="00327E3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</w:pPr>
                  <w:r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>Citizenship</w:t>
                  </w:r>
                  <w:r w:rsidR="00083491"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 xml:space="preserve">: </w:t>
                  </w:r>
                  <w:r w:rsidR="005A4B7E"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>Indian</w:t>
                  </w:r>
                  <w:r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 xml:space="preserve"> ▪ Date of birth</w:t>
                  </w:r>
                  <w:r w:rsidR="00083491"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 xml:space="preserve">: </w:t>
                  </w:r>
                  <w:r w:rsidR="001353F1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>15</w:t>
                  </w:r>
                  <w:r w:rsidR="005A4B7E"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 xml:space="preserve"> </w:t>
                  </w:r>
                  <w:r w:rsidR="001353F1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>Aug</w:t>
                  </w:r>
                  <w:r w:rsidR="00195DAE" w:rsidRPr="00EF2DBB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 xml:space="preserve"> 198</w:t>
                  </w:r>
                  <w:r w:rsidR="001353F1">
                    <w:rPr>
                      <w:rFonts w:ascii="Arial" w:hAnsi="Arial" w:cs="Arial"/>
                      <w:b/>
                      <w:bCs/>
                      <w:color w:val="808080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59" w:type="dxa"/>
          </w:tcPr>
          <w:tbl>
            <w:tblPr>
              <w:tblpPr w:leftFromText="180" w:rightFromText="180" w:horzAnchor="margin" w:tblpY="540"/>
              <w:tblOverlap w:val="never"/>
              <w:tblW w:w="384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845"/>
            </w:tblGrid>
            <w:tr w:rsidR="00083491" w:rsidRPr="002D44B0" w:rsidTr="00B35513">
              <w:trPr>
                <w:trHeight w:val="270"/>
              </w:trPr>
              <w:tc>
                <w:tcPr>
                  <w:tcW w:w="384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B35513">
              <w:trPr>
                <w:trHeight w:val="541"/>
              </w:trPr>
              <w:tc>
                <w:tcPr>
                  <w:tcW w:w="384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D7053" w:rsidRPr="00EF2DBB" w:rsidRDefault="009F2958" w:rsidP="00FD7053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EF2DBB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</w:rPr>
                    <w:t xml:space="preserve">Tel : </w:t>
                  </w:r>
                  <w:r w:rsidR="005A4B7E" w:rsidRPr="00EF2DBB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</w:rPr>
                    <w:t>+91</w:t>
                  </w:r>
                  <w:r w:rsidR="00FD7053" w:rsidRPr="00EF2DBB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</w:rPr>
                    <w:t>-</w:t>
                  </w:r>
                  <w:r w:rsidR="001353F1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</w:rPr>
                    <w:t>9765007494</w:t>
                  </w:r>
                </w:p>
                <w:p w:rsidR="009F2958" w:rsidRPr="00FD7053" w:rsidRDefault="00FA7B5B" w:rsidP="003833B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F2DBB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  <w:lang w:val="fr-FR"/>
                    </w:rPr>
                    <w:t xml:space="preserve">e-mail : </w:t>
                  </w:r>
                  <w:r w:rsidR="001353F1">
                    <w:rPr>
                      <w:rFonts w:ascii="Arial" w:hAnsi="Arial" w:cs="Arial"/>
                      <w:b/>
                      <w:bCs/>
                      <w:color w:val="002060"/>
                      <w:sz w:val="18"/>
                      <w:szCs w:val="18"/>
                      <w:lang w:val="fr-FR"/>
                    </w:rPr>
                    <w:t>shailesh.pawar158@gmail.com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48108B" w:rsidTr="002D44B0">
        <w:tc>
          <w:tcPr>
            <w:tcW w:w="10682" w:type="dxa"/>
            <w:gridSpan w:val="2"/>
          </w:tcPr>
          <w:p w:rsidR="00B9475C" w:rsidRPr="0048108B" w:rsidRDefault="00B9475C" w:rsidP="002D44B0">
            <w:pPr>
              <w:spacing w:after="0" w:line="240" w:lineRule="auto"/>
              <w:rPr>
                <w:rFonts w:ascii="Arial" w:hAnsi="Arial" w:cs="Arial"/>
                <w:color w:val="0D0D0D"/>
                <w:lang w:val="fr-FR"/>
              </w:rPr>
            </w:pPr>
          </w:p>
        </w:tc>
      </w:tr>
      <w:tr w:rsidR="00A34C4E" w:rsidRPr="0048108B" w:rsidTr="002D44B0">
        <w:tc>
          <w:tcPr>
            <w:tcW w:w="10682" w:type="dxa"/>
            <w:gridSpan w:val="2"/>
          </w:tcPr>
          <w:p w:rsidR="00256625" w:rsidRDefault="00256625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8B5D58" w:rsidRPr="0048108B" w:rsidTr="00631B6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B5D58" w:rsidRPr="008B5D58" w:rsidRDefault="008B5D58" w:rsidP="00631B6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  <w:r w:rsidRPr="008B5D58">
                    <w:rPr>
                      <w:b/>
                      <w:sz w:val="18"/>
                      <w:szCs w:val="18"/>
                    </w:rPr>
                    <w:t>WORK EXPERIENCE</w:t>
                  </w:r>
                </w:p>
              </w:tc>
            </w:tr>
            <w:tr w:rsidR="008B5D58" w:rsidRPr="0048108B" w:rsidTr="00631B6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B5D58" w:rsidRPr="008B5D58" w:rsidRDefault="005A7B03" w:rsidP="008B5D58">
                  <w:pPr>
                    <w:spacing w:before="0"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sz w:val="18"/>
                      <w:szCs w:val="18"/>
                    </w:rPr>
                    <w:t xml:space="preserve">      </w:t>
                  </w:r>
                  <w:r w:rsidR="001F1ECF">
                    <w:rPr>
                      <w:rFonts w:ascii="Verdana" w:hAnsi="Verdana" w:cs="Verdana"/>
                      <w:sz w:val="18"/>
                      <w:szCs w:val="18"/>
                    </w:rPr>
                    <w:t xml:space="preserve">1) </w:t>
                  </w:r>
                  <w:r w:rsidR="008B5D58"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Experience in Technical </w:t>
                  </w:r>
                  <w:r w:rsidR="006160B8" w:rsidRPr="008B5D58">
                    <w:rPr>
                      <w:rFonts w:ascii="Arial" w:hAnsi="Arial" w:cs="Arial"/>
                      <w:sz w:val="18"/>
                      <w:szCs w:val="18"/>
                    </w:rPr>
                    <w:t>Support</w:t>
                  </w:r>
                  <w:r w:rsidR="008B5D58"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 for thermal </w:t>
                  </w:r>
                  <w:r w:rsidR="006160B8" w:rsidRPr="008B5D58">
                    <w:rPr>
                      <w:rFonts w:ascii="Arial" w:hAnsi="Arial" w:cs="Arial"/>
                      <w:sz w:val="18"/>
                      <w:szCs w:val="18"/>
                    </w:rPr>
                    <w:t>printer, desktop</w:t>
                  </w:r>
                  <w:r w:rsidR="008B5D58"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 support engineer.</w:t>
                  </w:r>
                </w:p>
                <w:p w:rsidR="008B5D58" w:rsidRPr="008B5D58" w:rsidRDefault="008B5D58" w:rsidP="008B5D58">
                  <w:pPr>
                    <w:spacing w:before="0"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536106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="005A7B03"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Pr="008B5D58">
                    <w:rPr>
                      <w:rFonts w:ascii="Arial" w:hAnsi="Arial" w:cs="Arial"/>
                      <w:sz w:val="18"/>
                      <w:szCs w:val="18"/>
                    </w:rPr>
                    <w:t>Experience</w:t>
                  </w:r>
                  <w:r w:rsidR="003E5F4B">
                    <w:rPr>
                      <w:rFonts w:ascii="Arial" w:hAnsi="Arial" w:cs="Arial"/>
                      <w:sz w:val="18"/>
                      <w:szCs w:val="18"/>
                    </w:rPr>
                    <w:t xml:space="preserve"> Period of work from Year -</w:t>
                  </w:r>
                  <w:r w:rsidR="008C0D43">
                    <w:rPr>
                      <w:rFonts w:ascii="Arial" w:hAnsi="Arial" w:cs="Arial"/>
                      <w:sz w:val="18"/>
                      <w:szCs w:val="18"/>
                    </w:rPr>
                    <w:t xml:space="preserve"> 7</w:t>
                  </w:r>
                  <w:r w:rsidR="001F1EC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 Dec</w:t>
                  </w:r>
                  <w:r w:rsidR="001F1EC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B5D58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697426">
                    <w:rPr>
                      <w:rFonts w:ascii="Arial" w:hAnsi="Arial" w:cs="Arial"/>
                      <w:sz w:val="18"/>
                      <w:szCs w:val="18"/>
                    </w:rPr>
                    <w:t>2015</w:t>
                  </w:r>
                  <w:r w:rsidR="00F16741">
                    <w:rPr>
                      <w:rFonts w:ascii="Arial" w:hAnsi="Arial" w:cs="Arial"/>
                      <w:sz w:val="18"/>
                      <w:szCs w:val="18"/>
                    </w:rPr>
                    <w:t xml:space="preserve"> T</w:t>
                  </w:r>
                  <w:r w:rsidR="001F1ECF">
                    <w:rPr>
                      <w:rFonts w:ascii="Arial" w:hAnsi="Arial" w:cs="Arial"/>
                      <w:sz w:val="18"/>
                      <w:szCs w:val="18"/>
                    </w:rPr>
                    <w:t>o</w:t>
                  </w:r>
                  <w:r w:rsidR="003E5F4B">
                    <w:rPr>
                      <w:rFonts w:ascii="Arial" w:hAnsi="Arial" w:cs="Arial"/>
                      <w:sz w:val="18"/>
                      <w:szCs w:val="18"/>
                    </w:rPr>
                    <w:t xml:space="preserve">  6  Mar </w:t>
                  </w:r>
                  <w:r w:rsidR="001F1ECF">
                    <w:rPr>
                      <w:rFonts w:ascii="Arial" w:hAnsi="Arial" w:cs="Arial"/>
                      <w:sz w:val="18"/>
                      <w:szCs w:val="18"/>
                    </w:rPr>
                    <w:t xml:space="preserve"> 2017</w:t>
                  </w:r>
                  <w:r w:rsidRPr="008B5D58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  <w:p w:rsidR="00536106" w:rsidRDefault="008B5D58" w:rsidP="008B5D58">
                  <w:pPr>
                    <w:pStyle w:val="BodyText"/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</w:pPr>
                  <w:r w:rsidRPr="00501E32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r w:rsidR="00536106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 </w:t>
                  </w:r>
                  <w:r w:rsidR="005A7B03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      </w:t>
                  </w:r>
                  <w:r w:rsidR="00536106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r w:rsidRPr="00501E32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Scope of work:-computer hardware and software, including installation, configuration, management, troubleshooting, and </w:t>
                  </w:r>
                </w:p>
                <w:p w:rsidR="008B5D58" w:rsidRDefault="00536106" w:rsidP="008B5D58">
                  <w:pPr>
                    <w:pStyle w:val="BodyText"/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  </w:t>
                  </w:r>
                  <w:r w:rsidR="005A7B03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     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  </w:t>
                  </w:r>
                  <w:r w:rsidRPr="00501E32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>support</w:t>
                  </w:r>
                  <w:r w:rsidR="008B5D58" w:rsidRPr="00501E32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 xml:space="preserve">.      </w:t>
                  </w:r>
                </w:p>
                <w:p w:rsidR="00D40D04" w:rsidRPr="00536106" w:rsidRDefault="00536106" w:rsidP="005A7B03">
                  <w:pPr>
                    <w:pStyle w:val="BodyText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Work in Data</w:t>
                  </w:r>
                  <w:r w:rsidR="00D40D04">
                    <w:rPr>
                      <w:rFonts w:ascii="Arial" w:hAnsi="Arial" w:cs="Arial"/>
                      <w:sz w:val="18"/>
                      <w:szCs w:val="18"/>
                    </w:rPr>
                    <w:t>Matics 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ashik, from 15 </w:t>
                  </w:r>
                  <w:r w:rsidR="00D40D04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Mar </w:t>
                  </w:r>
                  <w:r w:rsidR="00D40D04">
                    <w:rPr>
                      <w:rFonts w:ascii="Arial" w:hAnsi="Arial" w:cs="Arial"/>
                      <w:sz w:val="18"/>
                      <w:szCs w:val="18"/>
                    </w:rPr>
                    <w:t xml:space="preserve">2017 </w:t>
                  </w:r>
                  <w:r w:rsidR="00E65C9B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</w:t>
                  </w:r>
                  <w:r w:rsidR="00D40D0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o 20 Jan 2018 </w:t>
                  </w:r>
                  <w:r w:rsidR="00D40D04">
                    <w:rPr>
                      <w:rFonts w:ascii="Arial" w:hAnsi="Arial" w:cs="Arial"/>
                      <w:sz w:val="18"/>
                      <w:szCs w:val="18"/>
                    </w:rPr>
                    <w:t>As Document verification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in  DMS Department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for HDFC  </w:t>
                  </w:r>
                  <w:r w:rsidRPr="00536106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project                                    </w:t>
                  </w:r>
                  <w:r w:rsidR="00D40D04" w:rsidRPr="00536106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Pr="00536106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1F1ECF" w:rsidRDefault="001F1ECF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256625" w:rsidRPr="0048108B" w:rsidTr="0082532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56625" w:rsidRPr="005D56B9" w:rsidRDefault="00256625" w:rsidP="0082532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  <w:t xml:space="preserve">Certification </w:t>
                  </w:r>
                </w:p>
              </w:tc>
            </w:tr>
            <w:tr w:rsidR="00256625" w:rsidRPr="0048108B" w:rsidTr="0082532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A0A52" w:rsidRPr="00BA0A52" w:rsidRDefault="00BA0A52" w:rsidP="003E2F75">
                  <w:pPr>
                    <w:pStyle w:val="BodyText"/>
                    <w:numPr>
                      <w:ilvl w:val="0"/>
                      <w:numId w:val="40"/>
                    </w:numPr>
                    <w:rPr>
                      <w:rFonts w:ascii="Verdana" w:hAnsi="Verdana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3E2F75"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Web design</w:t>
                  </w: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E2F7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from</w:t>
                  </w: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 xml:space="preserve"> oxitech solution </w:t>
                  </w:r>
                  <w:r w:rsidRPr="003E2F7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college road Nashik.</w:t>
                  </w:r>
                </w:p>
                <w:p w:rsidR="00256625" w:rsidRPr="00501E32" w:rsidRDefault="00256625" w:rsidP="003E2F75">
                  <w:pPr>
                    <w:pStyle w:val="BodyText"/>
                    <w:numPr>
                      <w:ilvl w:val="0"/>
                      <w:numId w:val="40"/>
                    </w:numPr>
                    <w:rPr>
                      <w:rFonts w:ascii="Verdana" w:hAnsi="Verdana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501E32">
                    <w:rPr>
                      <w:rFonts w:ascii="Verdana" w:hAnsi="Verdana"/>
                      <w:b/>
                      <w:bCs/>
                      <w:sz w:val="18"/>
                      <w:szCs w:val="18"/>
                      <w:lang w:val="en-US" w:eastAsia="en-US"/>
                    </w:rPr>
                    <w:t>Software Testing</w:t>
                  </w:r>
                  <w:r w:rsidRPr="00501E32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r w:rsidRPr="00501E32">
                    <w:rPr>
                      <w:rFonts w:ascii="Verdana" w:hAnsi="Verdana"/>
                      <w:color w:val="000000"/>
                      <w:sz w:val="18"/>
                      <w:szCs w:val="18"/>
                      <w:lang w:val="en-US" w:eastAsia="en-US"/>
                    </w:rPr>
                    <w:t xml:space="preserve">from </w:t>
                  </w:r>
                  <w:r w:rsidRPr="00501E32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 w:eastAsia="en-US"/>
                    </w:rPr>
                    <w:t xml:space="preserve">Technokraft Training &amp; Solutions </w:t>
                  </w:r>
                  <w:r w:rsidRPr="00501E32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 w:eastAsia="en-US"/>
                    </w:rPr>
                    <w:t>College Road</w:t>
                  </w:r>
                  <w:r w:rsidR="00F1041B">
                    <w:rPr>
                      <w:rFonts w:ascii="Verdana" w:hAnsi="Verdana"/>
                      <w:color w:val="000000"/>
                      <w:sz w:val="18"/>
                      <w:szCs w:val="18"/>
                      <w:lang w:val="en-US" w:eastAsia="en-US"/>
                    </w:rPr>
                    <w:t xml:space="preserve"> Nashik.</w:t>
                  </w:r>
                </w:p>
                <w:p w:rsidR="00256625" w:rsidRPr="003E2F75" w:rsidRDefault="00256625" w:rsidP="00BA0A52">
                  <w:pPr>
                    <w:tabs>
                      <w:tab w:val="left" w:pos="972"/>
                    </w:tabs>
                    <w:ind w:left="1044"/>
                    <w:rPr>
                      <w:rFonts w:ascii="Verdana" w:hAnsi="Verdana" w:cs="Verdana"/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256625" w:rsidRDefault="00256625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B9475C" w:rsidRPr="0048108B" w:rsidTr="00EF2DBB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A6757" w:rsidRPr="004A6757" w:rsidRDefault="004A6757" w:rsidP="004A6757">
                  <w:pPr>
                    <w:shd w:val="clear" w:color="auto" w:fill="FFFFFF"/>
                    <w:spacing w:before="72" w:after="72" w:line="225" w:lineRule="atLeast"/>
                    <w:ind w:left="72" w:right="72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484848"/>
                      <w:kern w:val="36"/>
                      <w:sz w:val="18"/>
                      <w:szCs w:val="18"/>
                    </w:rPr>
                  </w:pPr>
                  <w:r w:rsidRPr="004A6757">
                    <w:rPr>
                      <w:rFonts w:ascii="Arial" w:eastAsia="Times New Roman" w:hAnsi="Arial" w:cs="Arial"/>
                      <w:b/>
                      <w:bCs/>
                      <w:color w:val="484848"/>
                      <w:kern w:val="36"/>
                      <w:sz w:val="18"/>
                      <w:szCs w:val="18"/>
                    </w:rPr>
                    <w:t>Technical Skill Set</w:t>
                  </w:r>
                </w:p>
                <w:p w:rsidR="00B9475C" w:rsidRPr="005D56B9" w:rsidRDefault="00B9475C" w:rsidP="00C3420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</w:p>
              </w:tc>
            </w:tr>
            <w:tr w:rsidR="00B9475C" w:rsidRPr="0048108B" w:rsidTr="00EF2DBB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40D04" w:rsidRDefault="00D40D04" w:rsidP="00D40D04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Languages: </w:t>
                  </w:r>
                  <w:r w:rsidRPr="00244B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HTML, CSS, JavaScript, C++. </w:t>
                  </w: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PHP.</w:t>
                  </w:r>
                </w:p>
                <w:p w:rsidR="005A1327" w:rsidRPr="00D40D04" w:rsidRDefault="00774F15" w:rsidP="00D40D04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Bootstrap</w:t>
                  </w:r>
                  <w:r w:rsidR="005A132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3E2F75" w:rsidRDefault="003E2F75" w:rsidP="00244B3B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Photoshop.</w:t>
                  </w:r>
                </w:p>
                <w:p w:rsidR="00BA0A52" w:rsidRDefault="00D40D04" w:rsidP="00244B3B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CorelDraw</w:t>
                  </w:r>
                  <w:r w:rsidR="00BA0A5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  <w:p w:rsidR="00244B3B" w:rsidRPr="00244B3B" w:rsidRDefault="00244B3B" w:rsidP="00244B3B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244B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Environment: Windows OS 8.1, 8, 7, XP.</w:t>
                  </w:r>
                </w:p>
                <w:p w:rsidR="00244B3B" w:rsidRPr="00244B3B" w:rsidRDefault="00244B3B" w:rsidP="00244B3B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244B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Tools: HP UFT Automation Testing Tool, Excels, Adobe Dreamweaver CS5, Wamp Server.</w:t>
                  </w:r>
                </w:p>
                <w:p w:rsidR="00B9475C" w:rsidRPr="003E2F75" w:rsidRDefault="003E2F75" w:rsidP="003E2F75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25" w:lineRule="atLeast"/>
                    <w:jc w:val="lef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Databases:  SQL, MS Access.</w:t>
                  </w:r>
                </w:p>
              </w:tc>
            </w:tr>
          </w:tbl>
          <w:p w:rsidR="00E75422" w:rsidRDefault="00E75422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Pr="00D40D04" w:rsidRDefault="00D40D04" w:rsidP="00D40D04">
            <w:pPr>
              <w:shd w:val="clear" w:color="auto" w:fill="606060"/>
              <w:tabs>
                <w:tab w:val="center" w:pos="4153"/>
              </w:tabs>
              <w:rPr>
                <w:b/>
                <w:color w:val="FFFFFF"/>
                <w:sz w:val="24"/>
                <w:szCs w:val="24"/>
              </w:rPr>
            </w:pPr>
            <w:r w:rsidRPr="00D40D04">
              <w:rPr>
                <w:b/>
                <w:color w:val="FFFFFF"/>
              </w:rPr>
              <w:t>EDUCATIONAL</w:t>
            </w:r>
            <w:r w:rsidRPr="00D40D04">
              <w:rPr>
                <w:b/>
                <w:color w:val="FFFFFF"/>
                <w:sz w:val="22"/>
                <w:szCs w:val="22"/>
              </w:rPr>
              <w:t xml:space="preserve"> </w:t>
            </w:r>
            <w:r w:rsidRPr="00D40D04">
              <w:rPr>
                <w:b/>
                <w:color w:val="FFFFFF"/>
              </w:rPr>
              <w:t>QUALIFICATION</w:t>
            </w:r>
            <w:r w:rsidRPr="00D40D04">
              <w:rPr>
                <w:b/>
                <w:color w:val="FFFFFF"/>
                <w:sz w:val="24"/>
                <w:szCs w:val="24"/>
              </w:rPr>
              <w:t xml:space="preserve"> :</w:t>
            </w:r>
          </w:p>
          <w:tbl>
            <w:tblPr>
              <w:tblW w:w="9990" w:type="dxa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613"/>
              <w:gridCol w:w="1825"/>
              <w:gridCol w:w="1795"/>
              <w:gridCol w:w="3127"/>
              <w:gridCol w:w="1630"/>
            </w:tblGrid>
            <w:tr w:rsidR="00D40D04" w:rsidRPr="00D40D04" w:rsidTr="00413C95"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b/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b/>
                      <w:color w:val="292929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b/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b/>
                      <w:color w:val="292929"/>
                      <w:sz w:val="24"/>
                      <w:szCs w:val="24"/>
                    </w:rPr>
                    <w:t>Examination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b/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b/>
                      <w:color w:val="292929"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315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b/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b/>
                      <w:color w:val="292929"/>
                      <w:sz w:val="24"/>
                      <w:szCs w:val="24"/>
                    </w:rPr>
                    <w:t>College</w:t>
                  </w:r>
                </w:p>
              </w:tc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b/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b/>
                      <w:color w:val="292929"/>
                      <w:sz w:val="24"/>
                      <w:szCs w:val="24"/>
                    </w:rPr>
                    <w:t>Percentage</w:t>
                  </w:r>
                </w:p>
              </w:tc>
            </w:tr>
            <w:tr w:rsidR="00D40D04" w:rsidRPr="00D40D04" w:rsidTr="00413C95"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M.C.A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   Pune</w:t>
                  </w:r>
                </w:p>
              </w:tc>
              <w:tc>
                <w:tcPr>
                  <w:tcW w:w="315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J.S.P.M.  Pune</w:t>
                  </w:r>
                </w:p>
              </w:tc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61.35</w:t>
                  </w:r>
                </w:p>
              </w:tc>
            </w:tr>
            <w:tr w:rsidR="00D40D04" w:rsidRPr="00D40D04" w:rsidTr="00413C95"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B.C.A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   Pune</w:t>
                  </w:r>
                </w:p>
              </w:tc>
              <w:tc>
                <w:tcPr>
                  <w:tcW w:w="315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ind w:right="612"/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C.M.C.S. Nashik</w:t>
                  </w:r>
                </w:p>
              </w:tc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45.69</w:t>
                  </w:r>
                </w:p>
              </w:tc>
            </w:tr>
            <w:tr w:rsidR="00D40D04" w:rsidRPr="00D40D04" w:rsidTr="00413C95"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H.S.C    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   Pune</w:t>
                  </w:r>
                </w:p>
              </w:tc>
              <w:tc>
                <w:tcPr>
                  <w:tcW w:w="315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K.V.N. Naike    Nashik</w:t>
                  </w:r>
                </w:p>
              </w:tc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47.67</w:t>
                  </w:r>
                </w:p>
              </w:tc>
            </w:tr>
            <w:tr w:rsidR="00D40D04" w:rsidRPr="00D40D04" w:rsidTr="00413C95"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jc w:val="center"/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S.S.C</w:t>
                  </w:r>
                </w:p>
              </w:tc>
              <w:tc>
                <w:tcPr>
                  <w:tcW w:w="180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     Nashik</w:t>
                  </w:r>
                </w:p>
              </w:tc>
              <w:tc>
                <w:tcPr>
                  <w:tcW w:w="315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>S.C.S. vidyalya</w:t>
                  </w:r>
                </w:p>
              </w:tc>
              <w:tc>
                <w:tcPr>
                  <w:tcW w:w="1620" w:type="dxa"/>
                </w:tcPr>
                <w:p w:rsidR="00D40D04" w:rsidRPr="00D40D04" w:rsidRDefault="00D40D04" w:rsidP="00413C95">
                  <w:pPr>
                    <w:tabs>
                      <w:tab w:val="center" w:pos="4153"/>
                    </w:tabs>
                    <w:rPr>
                      <w:color w:val="292929"/>
                      <w:sz w:val="24"/>
                      <w:szCs w:val="24"/>
                    </w:rPr>
                  </w:pPr>
                  <w:r w:rsidRPr="00D40D04">
                    <w:rPr>
                      <w:color w:val="292929"/>
                      <w:sz w:val="24"/>
                      <w:szCs w:val="24"/>
                    </w:rPr>
                    <w:t xml:space="preserve">  60.00</w:t>
                  </w:r>
                </w:p>
              </w:tc>
            </w:tr>
          </w:tbl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D40D04" w:rsidRDefault="00D40D04" w:rsidP="00F1041B">
            <w:pPr>
              <w:spacing w:after="0" w:line="240" w:lineRule="auto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</w:p>
          <w:p w:rsidR="00A34C4E" w:rsidRPr="003E2F75" w:rsidRDefault="003E2F75" w:rsidP="003E2F7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</w:pPr>
            <w:r>
              <w:rPr>
                <w:rFonts w:ascii="Arial" w:hAnsi="Arial" w:cs="Arial"/>
                <w:b/>
                <w:color w:val="0D0D0D"/>
                <w:sz w:val="22"/>
                <w:szCs w:val="22"/>
                <w:u w:val="single"/>
                <w:lang w:val="fr-FR"/>
              </w:rPr>
              <w:t>PROJECTS</w:t>
            </w:r>
          </w:p>
        </w:tc>
      </w:tr>
      <w:tr w:rsidR="00315076" w:rsidRPr="0048108B" w:rsidTr="002D44B0">
        <w:tc>
          <w:tcPr>
            <w:tcW w:w="10682" w:type="dxa"/>
            <w:gridSpan w:val="2"/>
          </w:tcPr>
          <w:p w:rsidR="00315076" w:rsidRPr="0048108B" w:rsidRDefault="00315076" w:rsidP="002D44B0">
            <w:pPr>
              <w:spacing w:after="0" w:line="240" w:lineRule="auto"/>
              <w:rPr>
                <w:rFonts w:ascii="Arial" w:hAnsi="Arial" w:cs="Arial"/>
                <w:color w:val="0D0D0D"/>
              </w:rPr>
            </w:pPr>
          </w:p>
        </w:tc>
      </w:tr>
      <w:tr w:rsidR="00012765" w:rsidRPr="0048108B" w:rsidTr="002D44B0">
        <w:tc>
          <w:tcPr>
            <w:tcW w:w="10682" w:type="dxa"/>
            <w:gridSpan w:val="2"/>
          </w:tcPr>
          <w:p w:rsidR="006D673E" w:rsidRPr="0048108B" w:rsidRDefault="006D673E" w:rsidP="002D44B0">
            <w:pPr>
              <w:spacing w:after="0" w:line="240" w:lineRule="auto"/>
              <w:rPr>
                <w:rFonts w:ascii="Arial" w:hAnsi="Arial" w:cs="Arial"/>
                <w:color w:val="0D0D0D"/>
                <w:sz w:val="16"/>
                <w:szCs w:val="16"/>
              </w:rPr>
            </w:pPr>
          </w:p>
        </w:tc>
      </w:tr>
      <w:tr w:rsidR="00315076" w:rsidRPr="0048108B" w:rsidTr="002D44B0">
        <w:tc>
          <w:tcPr>
            <w:tcW w:w="10682" w:type="dxa"/>
            <w:gridSpan w:val="2"/>
          </w:tcPr>
          <w:p w:rsidR="00B32A2D" w:rsidRDefault="00B32A2D" w:rsidP="002D44B0">
            <w:pPr>
              <w:spacing w:after="0" w:line="240" w:lineRule="auto"/>
              <w:rPr>
                <w:rFonts w:ascii="Arial" w:hAnsi="Arial" w:cs="Arial"/>
                <w:color w:val="0D0D0D"/>
                <w:sz w:val="16"/>
                <w:szCs w:val="16"/>
              </w:rPr>
            </w:pPr>
          </w:p>
          <w:tbl>
            <w:tblPr>
              <w:tblW w:w="1047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76"/>
            </w:tblGrid>
            <w:tr w:rsidR="00B32A2D" w:rsidRPr="0048108B" w:rsidTr="00F93225">
              <w:trPr>
                <w:trHeight w:val="203"/>
              </w:trPr>
              <w:tc>
                <w:tcPr>
                  <w:tcW w:w="1047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32A2D" w:rsidRPr="00B32A2D" w:rsidRDefault="00B32A2D" w:rsidP="00B32A2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D03690">
                    <w:rPr>
                      <w:rFonts w:ascii="Verdana" w:hAnsi="Verdana"/>
                      <w:b/>
                      <w:sz w:val="18"/>
                      <w:szCs w:val="18"/>
                    </w:rPr>
                    <w:t>Project during training</w:t>
                  </w:r>
                </w:p>
              </w:tc>
            </w:tr>
            <w:tr w:rsidR="00B32A2D" w:rsidRPr="0048108B" w:rsidTr="00F93225">
              <w:trPr>
                <w:trHeight w:val="2025"/>
              </w:trPr>
              <w:tc>
                <w:tcPr>
                  <w:tcW w:w="1047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32A2D" w:rsidRPr="00501E32" w:rsidRDefault="00B32A2D" w:rsidP="00F93225">
                  <w:pPr>
                    <w:pStyle w:val="BodyText"/>
                    <w:rPr>
                      <w:rFonts w:ascii="Verdana" w:hAnsi="Verdana" w:cs="Verdana"/>
                      <w:sz w:val="18"/>
                      <w:szCs w:val="18"/>
                      <w:lang w:val="en-US" w:eastAsia="en-US"/>
                    </w:rPr>
                  </w:pPr>
                  <w:r w:rsidRPr="00501E32">
                    <w:rPr>
                      <w:rFonts w:ascii="Verdana" w:hAnsi="Verdana" w:cs="Verdana"/>
                      <w:sz w:val="18"/>
                      <w:szCs w:val="18"/>
                      <w:lang w:val="en-US" w:eastAsia="en-US"/>
                    </w:rPr>
                    <w:t xml:space="preserve">           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2675"/>
                    <w:gridCol w:w="7570"/>
                  </w:tblGrid>
                  <w:tr w:rsidR="00B32A2D" w:rsidRPr="00AB79F0" w:rsidTr="00F93225">
                    <w:trPr>
                      <w:trHeight w:val="262"/>
                    </w:trPr>
                    <w:tc>
                      <w:tcPr>
                        <w:tcW w:w="2675" w:type="dxa"/>
                      </w:tcPr>
                      <w:p w:rsidR="00B32A2D" w:rsidRPr="00501E32" w:rsidRDefault="00B32A2D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  <w:lang w:val="en-US" w:eastAsia="en-US"/>
                          </w:rPr>
                          <w:t>Title</w:t>
                        </w:r>
                      </w:p>
                    </w:tc>
                    <w:tc>
                      <w:tcPr>
                        <w:tcW w:w="7570" w:type="dxa"/>
                      </w:tcPr>
                      <w:p w:rsidR="00B32A2D" w:rsidRPr="00B32A2D" w:rsidRDefault="00337987" w:rsidP="00B32A2D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0D0D0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Client Server Application</w:t>
                        </w:r>
                      </w:p>
                    </w:tc>
                  </w:tr>
                  <w:tr w:rsidR="00B32A2D" w:rsidRPr="00AB79F0" w:rsidTr="00F93225">
                    <w:trPr>
                      <w:trHeight w:val="274"/>
                    </w:trPr>
                    <w:tc>
                      <w:tcPr>
                        <w:tcW w:w="2675" w:type="dxa"/>
                      </w:tcPr>
                      <w:p w:rsidR="00B32A2D" w:rsidRPr="00501E32" w:rsidRDefault="00B32A2D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n-US" w:eastAsia="en-US"/>
                          </w:rPr>
                          <w:t>Operating System</w:t>
                        </w:r>
                      </w:p>
                    </w:tc>
                    <w:tc>
                      <w:tcPr>
                        <w:tcW w:w="7570" w:type="dxa"/>
                      </w:tcPr>
                      <w:p w:rsidR="00B32A2D" w:rsidRPr="00501E32" w:rsidRDefault="00B32A2D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  <w:t xml:space="preserve">Windows </w:t>
                        </w:r>
                        <w:r w:rsidR="001E60EE" w:rsidRPr="00501E32"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  <w:t>8</w:t>
                        </w:r>
                      </w:p>
                    </w:tc>
                  </w:tr>
                  <w:tr w:rsidR="00337987" w:rsidRPr="00AB79F0" w:rsidTr="00F93225">
                    <w:trPr>
                      <w:trHeight w:val="274"/>
                    </w:trPr>
                    <w:tc>
                      <w:tcPr>
                        <w:tcW w:w="2675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  <w:t>Role</w:t>
                        </w:r>
                      </w:p>
                    </w:tc>
                    <w:tc>
                      <w:tcPr>
                        <w:tcW w:w="7570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  <w:t>Tester</w:t>
                        </w:r>
                      </w:p>
                    </w:tc>
                  </w:tr>
                  <w:tr w:rsidR="00337987" w:rsidRPr="00AB79F0" w:rsidTr="00F93225">
                    <w:trPr>
                      <w:trHeight w:val="274"/>
                    </w:trPr>
                    <w:tc>
                      <w:tcPr>
                        <w:tcW w:w="2675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  <w:t>Team Size</w:t>
                        </w:r>
                      </w:p>
                    </w:tc>
                    <w:tc>
                      <w:tcPr>
                        <w:tcW w:w="7570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  <w:t>1</w:t>
                        </w:r>
                      </w:p>
                    </w:tc>
                  </w:tr>
                  <w:tr w:rsidR="00337987" w:rsidRPr="00AB79F0" w:rsidTr="00F93225">
                    <w:trPr>
                      <w:trHeight w:val="274"/>
                    </w:trPr>
                    <w:tc>
                      <w:tcPr>
                        <w:tcW w:w="2675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  <w:lang w:val="en-US" w:eastAsia="en-US"/>
                          </w:rPr>
                          <w:t>Testing Tools</w:t>
                        </w:r>
                      </w:p>
                    </w:tc>
                    <w:tc>
                      <w:tcPr>
                        <w:tcW w:w="7570" w:type="dxa"/>
                      </w:tcPr>
                      <w:p w:rsidR="00337987" w:rsidRPr="00501E32" w:rsidRDefault="00337987" w:rsidP="00F93225">
                        <w:pPr>
                          <w:pStyle w:val="BodyText"/>
                          <w:rPr>
                            <w:rFonts w:ascii="Verdana" w:hAnsi="Verdana" w:cs="Verdana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 w:eastAsia="en-US"/>
                          </w:rPr>
                          <w:t>HP UFT Tool for Automation testing , Excel Sheets for Manual testing</w:t>
                        </w:r>
                      </w:p>
                    </w:tc>
                  </w:tr>
                </w:tbl>
                <w:p w:rsidR="0095629B" w:rsidRPr="00501E32" w:rsidRDefault="0095629B" w:rsidP="00F93225">
                  <w:pPr>
                    <w:pStyle w:val="BodyText"/>
                    <w:spacing w:line="276" w:lineRule="auto"/>
                    <w:rPr>
                      <w:rFonts w:ascii="Verdana" w:eastAsia="MS PMincho" w:hAnsi="Verdana" w:cs="Verdana"/>
                      <w:sz w:val="18"/>
                      <w:szCs w:val="18"/>
                      <w:lang w:val="en-US" w:eastAsia="en-US" w:bidi="en-US"/>
                    </w:rPr>
                  </w:pPr>
                </w:p>
                <w:p w:rsidR="00B32A2D" w:rsidRPr="00501E32" w:rsidRDefault="00B32A2D" w:rsidP="00F93225">
                  <w:pPr>
                    <w:pStyle w:val="BodyText"/>
                    <w:spacing w:line="276" w:lineRule="auto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US" w:eastAsia="en-US"/>
                    </w:rPr>
                  </w:pPr>
                  <w:r w:rsidRPr="00501E32"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US" w:eastAsia="en-US"/>
                    </w:rPr>
                    <w:t>Project Description:</w:t>
                  </w:r>
                  <w:r w:rsidR="00337987" w:rsidRPr="00501E32"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r w:rsidR="00337987" w:rsidRPr="00501E32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This Application use for Add new user with password. It’s also shows list of all Add user that and also update, delete users</w:t>
                  </w:r>
                  <w:r w:rsidRPr="00501E32"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US" w:eastAsia="en-US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2667"/>
                    <w:gridCol w:w="7578"/>
                  </w:tblGrid>
                  <w:tr w:rsidR="00B32A2D" w:rsidRPr="00B32A2D" w:rsidTr="00B32A2D">
                    <w:tc>
                      <w:tcPr>
                        <w:tcW w:w="2667" w:type="dxa"/>
                      </w:tcPr>
                      <w:p w:rsidR="00B32A2D" w:rsidRPr="00B32A2D" w:rsidRDefault="00B32A2D" w:rsidP="00B32A2D">
                        <w:pPr>
                          <w:tabs>
                            <w:tab w:val="left" w:pos="972"/>
                          </w:tabs>
                          <w:rPr>
                            <w:sz w:val="22"/>
                            <w:szCs w:val="22"/>
                          </w:rPr>
                        </w:pPr>
                        <w:r w:rsidRPr="00B32A2D"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Responsibilities</w:t>
                        </w:r>
                      </w:p>
                    </w:tc>
                    <w:tc>
                      <w:tcPr>
                        <w:tcW w:w="7578" w:type="dxa"/>
                      </w:tcPr>
                      <w:p w:rsidR="00B32A2D" w:rsidRPr="00501E32" w:rsidRDefault="00B32A2D" w:rsidP="00B32A2D">
                        <w:pPr>
                          <w:pStyle w:val="ListParagraph"/>
                          <w:widowControl w:val="0"/>
                          <w:numPr>
                            <w:ilvl w:val="0"/>
                            <w:numId w:val="33"/>
                          </w:numPr>
                          <w:suppressAutoHyphens/>
                          <w:spacing w:before="0" w:after="0"/>
                          <w:jc w:val="left"/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lang w:val="en-US" w:eastAsia="en-US"/>
                          </w:rPr>
                        </w:pPr>
                        <w:r w:rsidRPr="00501E32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  <w:lang w:val="en-US" w:eastAsia="en-US"/>
                          </w:rPr>
                          <w:t>Involved in Test Case Creation and Execution.</w:t>
                        </w:r>
                      </w:p>
                      <w:p w:rsidR="00B32A2D" w:rsidRPr="00B32A2D" w:rsidRDefault="00B32A2D" w:rsidP="00B32A2D">
                        <w:pPr>
                          <w:widowControl w:val="0"/>
                          <w:numPr>
                            <w:ilvl w:val="0"/>
                            <w:numId w:val="33"/>
                          </w:numPr>
                          <w:autoSpaceDE w:val="0"/>
                          <w:autoSpaceDN w:val="0"/>
                          <w:spacing w:before="0" w:after="0"/>
                          <w:jc w:val="left"/>
                          <w:rPr>
                            <w:rFonts w:ascii="Verdana" w:eastAsia="Verdana" w:hAnsi="Verdana"/>
                            <w:iCs/>
                            <w:sz w:val="18"/>
                            <w:szCs w:val="18"/>
                          </w:rPr>
                        </w:pPr>
                        <w:r w:rsidRPr="00B32A2D">
                          <w:rPr>
                            <w:rFonts w:ascii="Verdana" w:eastAsia="Verdana" w:hAnsi="Verdana"/>
                            <w:iCs/>
                            <w:sz w:val="18"/>
                            <w:szCs w:val="18"/>
                          </w:rPr>
                          <w:t>Finding and reporting new bugs.</w:t>
                        </w:r>
                      </w:p>
                      <w:p w:rsidR="00B32A2D" w:rsidRPr="00B32A2D" w:rsidRDefault="00B32A2D" w:rsidP="00B32A2D">
                        <w:pPr>
                          <w:widowControl w:val="0"/>
                          <w:numPr>
                            <w:ilvl w:val="0"/>
                            <w:numId w:val="33"/>
                          </w:numPr>
                          <w:autoSpaceDE w:val="0"/>
                          <w:autoSpaceDN w:val="0"/>
                          <w:spacing w:before="0" w:after="0"/>
                          <w:jc w:val="left"/>
                          <w:rPr>
                            <w:rFonts w:ascii="Verdana" w:eastAsia="Verdana" w:hAnsi="Verdana"/>
                            <w:iCs/>
                            <w:sz w:val="18"/>
                            <w:szCs w:val="18"/>
                          </w:rPr>
                        </w:pPr>
                        <w:r w:rsidRPr="00B32A2D">
                          <w:rPr>
                            <w:rFonts w:ascii="Verdana" w:hAnsi="Verdana"/>
                            <w:sz w:val="18"/>
                            <w:szCs w:val="18"/>
                          </w:rPr>
                          <w:t>Thorough testing in all phases.</w:t>
                        </w:r>
                      </w:p>
                      <w:p w:rsidR="00B32A2D" w:rsidRPr="00B32A2D" w:rsidRDefault="00B32A2D" w:rsidP="00B32A2D">
                        <w:pPr>
                          <w:widowControl w:val="0"/>
                          <w:numPr>
                            <w:ilvl w:val="0"/>
                            <w:numId w:val="33"/>
                          </w:numPr>
                          <w:autoSpaceDE w:val="0"/>
                          <w:autoSpaceDN w:val="0"/>
                          <w:spacing w:before="0" w:after="0"/>
                          <w:jc w:val="left"/>
                          <w:rPr>
                            <w:rFonts w:ascii="Verdana" w:eastAsia="Verdana" w:hAnsi="Verdana"/>
                            <w:iCs/>
                            <w:sz w:val="18"/>
                            <w:szCs w:val="18"/>
                          </w:rPr>
                        </w:pPr>
                        <w:r w:rsidRPr="00B32A2D">
                          <w:rPr>
                            <w:rFonts w:ascii="Verdana" w:hAnsi="Verdana"/>
                            <w:color w:val="333333"/>
                            <w:sz w:val="18"/>
                            <w:szCs w:val="18"/>
                            <w:lang w:val="en-GB" w:eastAsia="en-GB"/>
                          </w:rPr>
                          <w:t>Responsible for</w:t>
                        </w:r>
                        <w:r w:rsidRPr="00B32A2D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Functional Testing, System testing, </w:t>
                        </w:r>
                        <w:r w:rsidRPr="00B32A2D">
                          <w:rPr>
                            <w:rFonts w:ascii="Verdana" w:hAnsi="Verdana"/>
                            <w:b/>
                            <w:color w:val="333333"/>
                            <w:sz w:val="18"/>
                            <w:szCs w:val="18"/>
                            <w:lang w:val="en-GB" w:eastAsia="en-GB"/>
                          </w:rPr>
                          <w:t xml:space="preserve">Integration,   </w:t>
                        </w:r>
                        <w:r w:rsidRPr="00B32A2D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Load testing, Stress testing</w:t>
                        </w:r>
                        <w:r w:rsidRPr="00B32A2D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and</w:t>
                        </w:r>
                        <w:r w:rsidRPr="00B32A2D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Regression testing.</w:t>
                        </w:r>
                      </w:p>
                      <w:p w:rsidR="00B32A2D" w:rsidRPr="00337987" w:rsidRDefault="00B32A2D" w:rsidP="00B32A2D">
                        <w:pPr>
                          <w:widowControl w:val="0"/>
                          <w:numPr>
                            <w:ilvl w:val="0"/>
                            <w:numId w:val="33"/>
                          </w:numPr>
                          <w:suppressAutoHyphens/>
                          <w:spacing w:before="0" w:after="0"/>
                          <w:jc w:val="left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B32A2D">
                          <w:rPr>
                            <w:rFonts w:ascii="Verdana" w:hAnsi="Verdana"/>
                            <w:sz w:val="18"/>
                            <w:szCs w:val="18"/>
                          </w:rPr>
                          <w:t>Understand the Customer Use Cases and Execute Test Cases with standard testing technologies</w:t>
                        </w:r>
                      </w:p>
                    </w:tc>
                  </w:tr>
                </w:tbl>
                <w:p w:rsidR="00B32A2D" w:rsidRPr="00542B52" w:rsidRDefault="00B32A2D" w:rsidP="00F93225">
                  <w:pPr>
                    <w:tabs>
                      <w:tab w:val="left" w:pos="972"/>
                    </w:tabs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</w:tc>
            </w:tr>
          </w:tbl>
          <w:p w:rsidR="00337987" w:rsidRPr="0048108B" w:rsidRDefault="00337987" w:rsidP="002D44B0">
            <w:pPr>
              <w:spacing w:after="0" w:line="240" w:lineRule="auto"/>
              <w:rPr>
                <w:rFonts w:ascii="Arial" w:hAnsi="Arial" w:cs="Arial"/>
                <w:color w:val="0D0D0D"/>
              </w:rPr>
            </w:pPr>
          </w:p>
        </w:tc>
      </w:tr>
      <w:tr w:rsidR="00CA4EDD" w:rsidRPr="0048108B" w:rsidTr="002D44B0">
        <w:tc>
          <w:tcPr>
            <w:tcW w:w="10682" w:type="dxa"/>
            <w:gridSpan w:val="2"/>
          </w:tcPr>
          <w:p w:rsidR="00D515DC" w:rsidRDefault="00D515DC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p w:rsidR="003F7104" w:rsidRPr="00F2275E" w:rsidRDefault="003F7104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10D0E" w:rsidRPr="00F2275E" w:rsidTr="00D7174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10D0E" w:rsidRPr="00F2275E" w:rsidRDefault="0047492C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  <w:t xml:space="preserve">Extra Curricular </w:t>
                  </w:r>
                  <w:r w:rsidRPr="0047492C">
                    <w:rPr>
                      <w:rFonts w:ascii="Arial" w:eastAsia="Times New Roman" w:hAnsi="Arial" w:cs="Arial"/>
                      <w:b/>
                      <w:bCs/>
                      <w:color w:val="484848"/>
                      <w:kern w:val="36"/>
                      <w:sz w:val="18"/>
                      <w:szCs w:val="18"/>
                    </w:rPr>
                    <w:t>Achievements</w:t>
                  </w:r>
                </w:p>
              </w:tc>
            </w:tr>
            <w:tr w:rsidR="00C10D0E" w:rsidRPr="00F2275E" w:rsidTr="00D7174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0215"/>
                  </w:tblGrid>
                  <w:tr w:rsidR="00C10D0E" w:rsidRPr="00F2275E" w:rsidTr="00D71743">
                    <w:tc>
                      <w:tcPr>
                        <w:tcW w:w="10215" w:type="dxa"/>
                      </w:tcPr>
                      <w:p w:rsidR="0047492C" w:rsidRPr="0047492C" w:rsidRDefault="0047492C" w:rsidP="0047492C">
                        <w:pPr>
                          <w:tabs>
                            <w:tab w:val="center" w:pos="4153"/>
                          </w:tabs>
                          <w:spacing w:before="0" w:after="0" w:line="360" w:lineRule="auto"/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</w:pPr>
                        <w:r w:rsidRPr="0047492C"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  <w:t xml:space="preserve">Certification Course of Certified in Cloud Architecture (C.C.A) . </w:t>
                        </w:r>
                      </w:p>
                      <w:p w:rsidR="0047492C" w:rsidRPr="0047492C" w:rsidRDefault="0047492C" w:rsidP="0047492C">
                        <w:pPr>
                          <w:tabs>
                            <w:tab w:val="center" w:pos="4153"/>
                          </w:tabs>
                          <w:spacing w:before="0" w:after="0" w:line="360" w:lineRule="auto"/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</w:pPr>
                        <w:r w:rsidRPr="0047492C"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  <w:t>Microsoft Certification of Hyper-V.</w:t>
                        </w:r>
                      </w:p>
                      <w:p w:rsidR="0047492C" w:rsidRDefault="0047492C" w:rsidP="0047492C">
                        <w:pPr>
                          <w:tabs>
                            <w:tab w:val="center" w:pos="4153"/>
                          </w:tabs>
                          <w:spacing w:before="0" w:after="0" w:line="360" w:lineRule="auto"/>
                          <w:rPr>
                            <w:rFonts w:ascii="Arial" w:hAnsi="Arial" w:cs="Arial"/>
                            <w:color w:val="292929"/>
                          </w:rPr>
                        </w:pPr>
                        <w:r w:rsidRPr="0047492C"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  <w:t>Microsoft Certification of Computer Fundamental</w:t>
                        </w:r>
                        <w:r w:rsidRPr="00EC64C8">
                          <w:rPr>
                            <w:rFonts w:ascii="Arial" w:hAnsi="Arial" w:cs="Arial"/>
                            <w:color w:val="292929"/>
                          </w:rPr>
                          <w:t>.</w:t>
                        </w:r>
                      </w:p>
                      <w:p w:rsidR="002E267B" w:rsidRPr="002E267B" w:rsidRDefault="002E267B" w:rsidP="002E267B">
                        <w:pPr>
                          <w:spacing w:before="0" w:after="0" w:line="360" w:lineRule="auto"/>
                          <w:jc w:val="left"/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</w:pPr>
                        <w:r w:rsidRPr="002E267B"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  <w:t>Certification Course of PHP.</w:t>
                        </w:r>
                      </w:p>
                      <w:p w:rsidR="00C10D0E" w:rsidRPr="002E267B" w:rsidRDefault="002E267B" w:rsidP="002E267B">
                        <w:pPr>
                          <w:tabs>
                            <w:tab w:val="center" w:pos="4153"/>
                          </w:tabs>
                          <w:spacing w:before="0" w:after="0" w:line="360" w:lineRule="auto"/>
                          <w:jc w:val="left"/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</w:pPr>
                        <w:r w:rsidRPr="002E267B">
                          <w:rPr>
                            <w:rFonts w:ascii="Arial" w:hAnsi="Arial" w:cs="Arial"/>
                            <w:color w:val="292929"/>
                            <w:sz w:val="18"/>
                            <w:szCs w:val="18"/>
                          </w:rPr>
                          <w:t>Certification of Basic Hardware &amp; Networking.</w:t>
                        </w:r>
                      </w:p>
                    </w:tc>
                  </w:tr>
                </w:tbl>
                <w:p w:rsidR="00C10D0E" w:rsidRPr="00F2275E" w:rsidRDefault="00C10D0E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</w:p>
              </w:tc>
            </w:tr>
          </w:tbl>
          <w:p w:rsidR="00B80A1F" w:rsidRPr="00F2275E" w:rsidRDefault="00B80A1F" w:rsidP="00256625">
            <w:pPr>
              <w:spacing w:after="0" w:line="240" w:lineRule="auto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p w:rsidR="00B80A1F" w:rsidRPr="00F2275E" w:rsidRDefault="00E75422" w:rsidP="00E75422">
            <w:pPr>
              <w:tabs>
                <w:tab w:val="left" w:pos="2520"/>
              </w:tabs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ab/>
            </w:r>
          </w:p>
          <w:p w:rsidR="00C10D0E" w:rsidRPr="00F2275E" w:rsidRDefault="00C10D0E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</w:tc>
      </w:tr>
      <w:tr w:rsidR="003303B1" w:rsidRPr="0048108B" w:rsidTr="00504C88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10D0E" w:rsidRPr="00F2275E" w:rsidTr="00D7174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10D0E" w:rsidRPr="00F2275E" w:rsidRDefault="00C10D0E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  <w:r w:rsidRPr="00F2275E"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  <w:t>Personal Details</w:t>
                  </w:r>
                </w:p>
              </w:tc>
            </w:tr>
            <w:tr w:rsidR="00C10D0E" w:rsidRPr="00F2275E" w:rsidTr="00D7174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0215"/>
                  </w:tblGrid>
                  <w:tr w:rsidR="00C10D0E" w:rsidRPr="00F2275E" w:rsidTr="00C10D0E">
                    <w:trPr>
                      <w:trHeight w:val="1602"/>
                    </w:trPr>
                    <w:tc>
                      <w:tcPr>
                        <w:tcW w:w="10215" w:type="dxa"/>
                      </w:tcPr>
                      <w:p w:rsidR="00C10D0E" w:rsidRPr="00F2275E" w:rsidRDefault="00C10D0E" w:rsidP="00C10D0E">
                        <w:pPr>
                          <w:pStyle w:val="Default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Name</w:t>
                        </w:r>
                        <w:r w:rsidR="002E267B">
                          <w:rPr>
                            <w:rFonts w:ascii="Verdana" w:hAnsi="Verdana"/>
                            <w:sz w:val="18"/>
                            <w:szCs w:val="18"/>
                          </w:rPr>
                          <w:t>: Shailesh Naresh Pawar.</w:t>
                        </w:r>
                      </w:p>
                      <w:p w:rsidR="00C10D0E" w:rsidRPr="00F2275E" w:rsidRDefault="00C10D0E" w:rsidP="00C10D0E">
                        <w:pPr>
                          <w:pStyle w:val="Default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Contact No</w:t>
                        </w:r>
                        <w:r w:rsidR="002E267B">
                          <w:rPr>
                            <w:rFonts w:ascii="Verdana" w:hAnsi="Verdana"/>
                            <w:sz w:val="18"/>
                            <w:szCs w:val="18"/>
                          </w:rPr>
                          <w:t>: 9765007494</w:t>
                        </w:r>
                      </w:p>
                      <w:p w:rsidR="00C10D0E" w:rsidRPr="00F2275E" w:rsidRDefault="00C10D0E" w:rsidP="00C10D0E">
                        <w:pPr>
                          <w:spacing w:after="40"/>
                          <w:outlineLvl w:val="0"/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Marital Status</w:t>
                        </w:r>
                        <w:r w:rsidR="00816B98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: Married</w:t>
                        </w:r>
                      </w:p>
                      <w:p w:rsidR="00C10D0E" w:rsidRPr="00F2275E" w:rsidRDefault="00C10D0E" w:rsidP="00C10D0E">
                        <w:pPr>
                          <w:spacing w:after="40"/>
                          <w:outlineLvl w:val="0"/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Nationality</w:t>
                        </w:r>
                        <w:r w:rsidRPr="00F2275E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: Indian</w:t>
                        </w:r>
                      </w:p>
                      <w:p w:rsidR="00C10D0E" w:rsidRPr="00F2275E" w:rsidRDefault="00C10D0E" w:rsidP="00C10D0E">
                        <w:pPr>
                          <w:spacing w:after="40"/>
                          <w:outlineLvl w:val="0"/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hAnsi="Verdana"/>
                            <w:b/>
                            <w:color w:val="000000"/>
                            <w:sz w:val="18"/>
                            <w:szCs w:val="18"/>
                          </w:rPr>
                          <w:t>Languages Known</w:t>
                        </w:r>
                        <w:r w:rsidRPr="00F2275E"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  <w:t>: English, Hindi and Marathi</w:t>
                        </w:r>
                      </w:p>
                      <w:p w:rsidR="00C10D0E" w:rsidRPr="00F2275E" w:rsidRDefault="00C10D0E" w:rsidP="00C10D0E">
                        <w:pPr>
                          <w:pStyle w:val="NoSpacing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eastAsia="Times New Roman" w:hAnsi="Verdana"/>
                            <w:b/>
                            <w:color w:val="000000"/>
                            <w:sz w:val="18"/>
                            <w:szCs w:val="18"/>
                          </w:rPr>
                          <w:t>Permanent Address:</w:t>
                        </w:r>
                        <w:r w:rsidR="002E267B"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Building no :18, Room no: 2092, Samata Nagar, Satpur Colony, Nashik 7.</w:t>
                        </w:r>
                      </w:p>
                    </w:tc>
                  </w:tr>
                  <w:tr w:rsidR="00C10D0E" w:rsidRPr="00F2275E" w:rsidTr="00D71743">
                    <w:tc>
                      <w:tcPr>
                        <w:tcW w:w="10215" w:type="dxa"/>
                      </w:tcPr>
                      <w:p w:rsidR="00C10D0E" w:rsidRPr="00F2275E" w:rsidRDefault="00C10D0E" w:rsidP="00D7174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10D0E" w:rsidRPr="00F2275E" w:rsidRDefault="00C10D0E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</w:p>
              </w:tc>
            </w:tr>
          </w:tbl>
          <w:p w:rsidR="0095629B" w:rsidRPr="00F2275E" w:rsidRDefault="0095629B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tbl>
            <w:tblPr>
              <w:tblW w:w="1051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10D0E" w:rsidRPr="00F2275E" w:rsidTr="0095629B">
              <w:trPr>
                <w:trHeight w:val="161"/>
              </w:trPr>
              <w:tc>
                <w:tcPr>
                  <w:tcW w:w="1051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10D0E" w:rsidRPr="00F2275E" w:rsidRDefault="00C10D0E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  <w:r w:rsidRPr="00F2275E"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  <w:t>Declaration</w:t>
                  </w:r>
                  <w:r w:rsidR="00C208CA"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0D0E" w:rsidRPr="00F2275E" w:rsidTr="00C208CA">
              <w:trPr>
                <w:trHeight w:val="29"/>
              </w:trPr>
              <w:tc>
                <w:tcPr>
                  <w:tcW w:w="1051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73" w:type="dxa"/>
                    <w:tblInd w:w="2" w:type="dxa"/>
                    <w:tblLook w:val="04A0"/>
                  </w:tblPr>
                  <w:tblGrid>
                    <w:gridCol w:w="10573"/>
                  </w:tblGrid>
                  <w:tr w:rsidR="00C10D0E" w:rsidRPr="00F2275E" w:rsidTr="00C208CA">
                    <w:trPr>
                      <w:trHeight w:val="698"/>
                    </w:trPr>
                    <w:tc>
                      <w:tcPr>
                        <w:tcW w:w="10573" w:type="dxa"/>
                      </w:tcPr>
                      <w:p w:rsidR="00C10D0E" w:rsidRDefault="00974A4E" w:rsidP="00D71743">
                        <w:pPr>
                          <w:pStyle w:val="NoSpacing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I hereby declare that statements made in this document are true to the best of my knowledge and belief.</w:t>
                        </w:r>
                      </w:p>
                      <w:p w:rsidR="00C208CA" w:rsidRDefault="00C208CA" w:rsidP="00D71743">
                        <w:pPr>
                          <w:pStyle w:val="NoSpacing"/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</w:pPr>
                        <w:r w:rsidRPr="00F2275E"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  <w:t xml:space="preserve">                                                         </w:t>
                        </w:r>
                      </w:p>
                      <w:p w:rsidR="00C208CA" w:rsidRDefault="00C208CA" w:rsidP="00D71743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D0D0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                                       </w:t>
                        </w:r>
                        <w:r w:rsidRPr="00F2275E">
                          <w:rPr>
                            <w:rFonts w:ascii="Arial" w:hAnsi="Arial" w:cs="Arial"/>
                            <w:color w:val="0D0D0D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0D0D0D"/>
                            <w:sz w:val="18"/>
                            <w:szCs w:val="18"/>
                          </w:rPr>
                          <w:t>Shailesh N. Pawar</w:t>
                        </w:r>
                      </w:p>
                      <w:p w:rsidR="00C208CA" w:rsidRPr="00F2275E" w:rsidRDefault="00C208CA" w:rsidP="00D71743">
                        <w:pPr>
                          <w:pStyle w:val="NoSpacing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D0D0D"/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                                          Date</w:t>
                        </w:r>
                      </w:p>
                    </w:tc>
                  </w:tr>
                  <w:tr w:rsidR="00C10D0E" w:rsidRPr="00F2275E" w:rsidTr="00C208CA">
                    <w:trPr>
                      <w:trHeight w:val="44"/>
                    </w:trPr>
                    <w:tc>
                      <w:tcPr>
                        <w:tcW w:w="10573" w:type="dxa"/>
                      </w:tcPr>
                      <w:p w:rsidR="00C10D0E" w:rsidRPr="00F2275E" w:rsidRDefault="00C10D0E" w:rsidP="00D7174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D0D0D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10D0E" w:rsidRPr="00F2275E" w:rsidRDefault="00C10D0E" w:rsidP="00D7174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D0D0D"/>
                      <w:sz w:val="18"/>
                      <w:szCs w:val="18"/>
                    </w:rPr>
                  </w:pPr>
                </w:p>
              </w:tc>
            </w:tr>
          </w:tbl>
          <w:p w:rsidR="00C10D0E" w:rsidRPr="00F2275E" w:rsidRDefault="00C10D0E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p w:rsidR="005D56B9" w:rsidRPr="00F2275E" w:rsidRDefault="005D56B9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  <w:p w:rsidR="003303B1" w:rsidRPr="00F2275E" w:rsidRDefault="003303B1" w:rsidP="002D44B0">
            <w:pPr>
              <w:spacing w:after="0" w:line="240" w:lineRule="auto"/>
              <w:rPr>
                <w:rFonts w:ascii="Arial" w:hAnsi="Arial" w:cs="Arial"/>
                <w:color w:val="0D0D0D"/>
                <w:sz w:val="18"/>
                <w:szCs w:val="18"/>
              </w:rPr>
            </w:pPr>
          </w:p>
        </w:tc>
      </w:tr>
    </w:tbl>
    <w:p w:rsidR="005D56B9" w:rsidRPr="005D56B9" w:rsidRDefault="005D56B9" w:rsidP="005D56B9">
      <w:pPr>
        <w:rPr>
          <w:rFonts w:ascii="Arial" w:hAnsi="Arial" w:cs="Arial"/>
        </w:rPr>
      </w:pPr>
    </w:p>
    <w:sectPr w:rsidR="005D56B9" w:rsidRPr="005D56B9" w:rsidSect="00EC096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C0" w:rsidRDefault="00C640C0" w:rsidP="00FD7053">
      <w:pPr>
        <w:spacing w:before="0" w:after="0" w:line="240" w:lineRule="auto"/>
      </w:pPr>
      <w:r>
        <w:separator/>
      </w:r>
    </w:p>
  </w:endnote>
  <w:endnote w:type="continuationSeparator" w:id="1">
    <w:p w:rsidR="00C640C0" w:rsidRDefault="00C640C0" w:rsidP="00FD70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C0" w:rsidRDefault="00C640C0" w:rsidP="00FD7053">
      <w:pPr>
        <w:spacing w:before="0" w:after="0" w:line="240" w:lineRule="auto"/>
      </w:pPr>
      <w:r>
        <w:separator/>
      </w:r>
    </w:p>
  </w:footnote>
  <w:footnote w:type="continuationSeparator" w:id="1">
    <w:p w:rsidR="00C640C0" w:rsidRDefault="00C640C0" w:rsidP="00FD70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AE0" w:rsidRDefault="00AB0AE0" w:rsidP="00AB0AE0">
    <w:pPr>
      <w:pStyle w:val="Header"/>
      <w:tabs>
        <w:tab w:val="clear" w:pos="4513"/>
        <w:tab w:val="clear" w:pos="9026"/>
        <w:tab w:val="left" w:pos="3000"/>
        <w:tab w:val="left" w:pos="409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24C4CD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>
    <w:nsid w:val="01676E3C"/>
    <w:multiLevelType w:val="hybridMultilevel"/>
    <w:tmpl w:val="8DCA0472"/>
    <w:lvl w:ilvl="0" w:tplc="04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">
    <w:nsid w:val="030912FD"/>
    <w:multiLevelType w:val="hybridMultilevel"/>
    <w:tmpl w:val="68026C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E70D19"/>
    <w:multiLevelType w:val="hybridMultilevel"/>
    <w:tmpl w:val="721C36D6"/>
    <w:lvl w:ilvl="0" w:tplc="0D2A4AFA">
      <w:start w:val="1"/>
      <w:numFmt w:val="decimal"/>
      <w:lvlText w:val="%1)"/>
      <w:lvlJc w:val="left"/>
      <w:pPr>
        <w:ind w:left="1044" w:hanging="360"/>
      </w:pPr>
      <w:rPr>
        <w:rFonts w:cs="Verdan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07EB6B4E"/>
    <w:multiLevelType w:val="hybridMultilevel"/>
    <w:tmpl w:val="C50C0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65F3E"/>
    <w:multiLevelType w:val="hybridMultilevel"/>
    <w:tmpl w:val="FB6E63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55F1F"/>
    <w:multiLevelType w:val="hybridMultilevel"/>
    <w:tmpl w:val="09EE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37B8E"/>
    <w:multiLevelType w:val="hybridMultilevel"/>
    <w:tmpl w:val="21FE4EC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56F5F"/>
    <w:multiLevelType w:val="singleLevel"/>
    <w:tmpl w:val="42784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AF9766D"/>
    <w:multiLevelType w:val="hybridMultilevel"/>
    <w:tmpl w:val="17CC48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8126E"/>
    <w:multiLevelType w:val="hybridMultilevel"/>
    <w:tmpl w:val="59C8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5053C"/>
    <w:multiLevelType w:val="hybridMultilevel"/>
    <w:tmpl w:val="1BC231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623AB5"/>
    <w:multiLevelType w:val="hybridMultilevel"/>
    <w:tmpl w:val="81984192"/>
    <w:lvl w:ilvl="0" w:tplc="13D0770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4B6E5B"/>
    <w:multiLevelType w:val="hybridMultilevel"/>
    <w:tmpl w:val="C0E6F3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63D110E"/>
    <w:multiLevelType w:val="hybridMultilevel"/>
    <w:tmpl w:val="F63A9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E2C9C"/>
    <w:multiLevelType w:val="singleLevel"/>
    <w:tmpl w:val="24C4CDF4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</w:abstractNum>
  <w:abstractNum w:abstractNumId="16">
    <w:nsid w:val="38D9139F"/>
    <w:multiLevelType w:val="hybridMultilevel"/>
    <w:tmpl w:val="5DCA8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C2177"/>
    <w:multiLevelType w:val="hybridMultilevel"/>
    <w:tmpl w:val="2384D11C"/>
    <w:lvl w:ilvl="0" w:tplc="0809000B">
      <w:start w:val="1"/>
      <w:numFmt w:val="bullet"/>
      <w:lvlText w:val=""/>
      <w:lvlJc w:val="left"/>
      <w:pPr>
        <w:ind w:left="13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18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309BE"/>
    <w:multiLevelType w:val="hybridMultilevel"/>
    <w:tmpl w:val="C8620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A1DCA"/>
    <w:multiLevelType w:val="singleLevel"/>
    <w:tmpl w:val="24C4CDF4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</w:abstractNum>
  <w:abstractNum w:abstractNumId="21">
    <w:nsid w:val="463C2731"/>
    <w:multiLevelType w:val="hybridMultilevel"/>
    <w:tmpl w:val="5C989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E44D20"/>
    <w:multiLevelType w:val="hybridMultilevel"/>
    <w:tmpl w:val="16E0F8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5FC7055"/>
    <w:multiLevelType w:val="hybridMultilevel"/>
    <w:tmpl w:val="8C8693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D0C0B"/>
    <w:multiLevelType w:val="hybridMultilevel"/>
    <w:tmpl w:val="42BC861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58E51B2E"/>
    <w:multiLevelType w:val="hybridMultilevel"/>
    <w:tmpl w:val="B3B6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6960CD"/>
    <w:multiLevelType w:val="hybridMultilevel"/>
    <w:tmpl w:val="4EBA862C"/>
    <w:lvl w:ilvl="0" w:tplc="9B0C8D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17540"/>
    <w:multiLevelType w:val="hybridMultilevel"/>
    <w:tmpl w:val="328C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8D4F82"/>
    <w:multiLevelType w:val="hybridMultilevel"/>
    <w:tmpl w:val="FB104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A7983"/>
    <w:multiLevelType w:val="hybridMultilevel"/>
    <w:tmpl w:val="1A3A7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23886"/>
    <w:multiLevelType w:val="hybridMultilevel"/>
    <w:tmpl w:val="4480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943586"/>
    <w:multiLevelType w:val="multilevel"/>
    <w:tmpl w:val="237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05432B"/>
    <w:multiLevelType w:val="hybridMultilevel"/>
    <w:tmpl w:val="2E7475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4C6F"/>
    <w:multiLevelType w:val="multilevel"/>
    <w:tmpl w:val="01C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745A1E"/>
    <w:multiLevelType w:val="hybridMultilevel"/>
    <w:tmpl w:val="14D6A7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86B3E"/>
    <w:multiLevelType w:val="hybridMultilevel"/>
    <w:tmpl w:val="C30A0C62"/>
    <w:lvl w:ilvl="0" w:tplc="656445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FD50E1"/>
    <w:multiLevelType w:val="hybridMultilevel"/>
    <w:tmpl w:val="082A8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752B3C"/>
    <w:multiLevelType w:val="hybridMultilevel"/>
    <w:tmpl w:val="8CCA98EC"/>
    <w:lvl w:ilvl="0" w:tplc="F3686C4E">
      <w:start w:val="1"/>
      <w:numFmt w:val="decimal"/>
      <w:lvlText w:val="%1)"/>
      <w:lvlJc w:val="left"/>
      <w:pPr>
        <w:ind w:left="720" w:hanging="360"/>
      </w:pPr>
      <w:rPr>
        <w:rFonts w:ascii="Verdana" w:hAnsi="Verdana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8"/>
  </w:num>
  <w:num w:numId="4">
    <w:abstractNumId w:val="18"/>
  </w:num>
  <w:num w:numId="5">
    <w:abstractNumId w:val="29"/>
  </w:num>
  <w:num w:numId="6">
    <w:abstractNumId w:val="34"/>
  </w:num>
  <w:num w:numId="7">
    <w:abstractNumId w:val="32"/>
  </w:num>
  <w:num w:numId="8">
    <w:abstractNumId w:val="16"/>
  </w:num>
  <w:num w:numId="9">
    <w:abstractNumId w:val="21"/>
  </w:num>
  <w:num w:numId="10">
    <w:abstractNumId w:val="23"/>
  </w:num>
  <w:num w:numId="11">
    <w:abstractNumId w:val="9"/>
  </w:num>
  <w:num w:numId="12">
    <w:abstractNumId w:val="27"/>
  </w:num>
  <w:num w:numId="13">
    <w:abstractNumId w:val="14"/>
  </w:num>
  <w:num w:numId="14">
    <w:abstractNumId w:val="17"/>
  </w:num>
  <w:num w:numId="15">
    <w:abstractNumId w:val="13"/>
  </w:num>
  <w:num w:numId="16">
    <w:abstractNumId w:val="11"/>
  </w:num>
  <w:num w:numId="17">
    <w:abstractNumId w:val="36"/>
  </w:num>
  <w:num w:numId="18">
    <w:abstractNumId w:val="39"/>
  </w:num>
  <w:num w:numId="19">
    <w:abstractNumId w:val="38"/>
  </w:num>
  <w:num w:numId="20">
    <w:abstractNumId w:val="10"/>
  </w:num>
  <w:num w:numId="21">
    <w:abstractNumId w:val="4"/>
  </w:num>
  <w:num w:numId="22">
    <w:abstractNumId w:val="6"/>
  </w:num>
  <w:num w:numId="23">
    <w:abstractNumId w:val="19"/>
  </w:num>
  <w:num w:numId="24">
    <w:abstractNumId w:val="22"/>
  </w:num>
  <w:num w:numId="25">
    <w:abstractNumId w:val="40"/>
  </w:num>
  <w:num w:numId="26">
    <w:abstractNumId w:val="33"/>
  </w:num>
  <w:num w:numId="27">
    <w:abstractNumId w:val="2"/>
  </w:num>
  <w:num w:numId="28">
    <w:abstractNumId w:val="1"/>
  </w:num>
  <w:num w:numId="29">
    <w:abstractNumId w:val="31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20"/>
  </w:num>
  <w:num w:numId="35">
    <w:abstractNumId w:val="24"/>
  </w:num>
  <w:num w:numId="36">
    <w:abstractNumId w:val="37"/>
  </w:num>
  <w:num w:numId="37">
    <w:abstractNumId w:val="25"/>
  </w:num>
  <w:num w:numId="38">
    <w:abstractNumId w:val="35"/>
  </w:num>
  <w:num w:numId="39">
    <w:abstractNumId w:val="8"/>
  </w:num>
  <w:num w:numId="40">
    <w:abstractNumId w:val="3"/>
  </w:num>
  <w:num w:numId="41">
    <w:abstractNumId w:val="41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085D"/>
    <w:rsid w:val="00012765"/>
    <w:rsid w:val="00025DBB"/>
    <w:rsid w:val="00043DEE"/>
    <w:rsid w:val="00052C66"/>
    <w:rsid w:val="0005697E"/>
    <w:rsid w:val="00062AD3"/>
    <w:rsid w:val="00065392"/>
    <w:rsid w:val="00073646"/>
    <w:rsid w:val="00081DC2"/>
    <w:rsid w:val="000824E0"/>
    <w:rsid w:val="00083491"/>
    <w:rsid w:val="000A3238"/>
    <w:rsid w:val="000D1B54"/>
    <w:rsid w:val="000D6F02"/>
    <w:rsid w:val="000F15D7"/>
    <w:rsid w:val="001034CF"/>
    <w:rsid w:val="0011265C"/>
    <w:rsid w:val="001211DC"/>
    <w:rsid w:val="00130370"/>
    <w:rsid w:val="00130D86"/>
    <w:rsid w:val="001353F1"/>
    <w:rsid w:val="00143248"/>
    <w:rsid w:val="00163B9D"/>
    <w:rsid w:val="00181203"/>
    <w:rsid w:val="00195DAE"/>
    <w:rsid w:val="001E60EE"/>
    <w:rsid w:val="001F1ECF"/>
    <w:rsid w:val="001F4A2E"/>
    <w:rsid w:val="00206AE7"/>
    <w:rsid w:val="00215B45"/>
    <w:rsid w:val="00244B3B"/>
    <w:rsid w:val="00256625"/>
    <w:rsid w:val="00272368"/>
    <w:rsid w:val="00290D35"/>
    <w:rsid w:val="002C411F"/>
    <w:rsid w:val="002D44B0"/>
    <w:rsid w:val="002E114F"/>
    <w:rsid w:val="002E1AA0"/>
    <w:rsid w:val="002E267B"/>
    <w:rsid w:val="00315076"/>
    <w:rsid w:val="00327E3D"/>
    <w:rsid w:val="003303B1"/>
    <w:rsid w:val="00337987"/>
    <w:rsid w:val="00340827"/>
    <w:rsid w:val="00357DA1"/>
    <w:rsid w:val="0036714C"/>
    <w:rsid w:val="0037440C"/>
    <w:rsid w:val="00375F43"/>
    <w:rsid w:val="003833BF"/>
    <w:rsid w:val="00386287"/>
    <w:rsid w:val="003D7BCC"/>
    <w:rsid w:val="003E2F75"/>
    <w:rsid w:val="003E5F4B"/>
    <w:rsid w:val="003E6938"/>
    <w:rsid w:val="003F7104"/>
    <w:rsid w:val="00413C95"/>
    <w:rsid w:val="00420FDE"/>
    <w:rsid w:val="00446B40"/>
    <w:rsid w:val="00451F8E"/>
    <w:rsid w:val="0047492C"/>
    <w:rsid w:val="0048108B"/>
    <w:rsid w:val="00483F1B"/>
    <w:rsid w:val="004A6757"/>
    <w:rsid w:val="004D2333"/>
    <w:rsid w:val="004D5C1D"/>
    <w:rsid w:val="00500663"/>
    <w:rsid w:val="00501E32"/>
    <w:rsid w:val="00504C88"/>
    <w:rsid w:val="00506B5B"/>
    <w:rsid w:val="005111BF"/>
    <w:rsid w:val="00522B99"/>
    <w:rsid w:val="00532D43"/>
    <w:rsid w:val="00536106"/>
    <w:rsid w:val="0053683D"/>
    <w:rsid w:val="00542B52"/>
    <w:rsid w:val="00556BD9"/>
    <w:rsid w:val="00562696"/>
    <w:rsid w:val="005672FD"/>
    <w:rsid w:val="00571A89"/>
    <w:rsid w:val="00574FB0"/>
    <w:rsid w:val="005839EA"/>
    <w:rsid w:val="005A1327"/>
    <w:rsid w:val="005A4B7E"/>
    <w:rsid w:val="005A7B03"/>
    <w:rsid w:val="005B5A05"/>
    <w:rsid w:val="005C3247"/>
    <w:rsid w:val="005D56B9"/>
    <w:rsid w:val="005D6C5F"/>
    <w:rsid w:val="00600D30"/>
    <w:rsid w:val="006068F3"/>
    <w:rsid w:val="00606CB9"/>
    <w:rsid w:val="006160B8"/>
    <w:rsid w:val="00631B6D"/>
    <w:rsid w:val="00640FC5"/>
    <w:rsid w:val="00641208"/>
    <w:rsid w:val="00643FA7"/>
    <w:rsid w:val="00646720"/>
    <w:rsid w:val="00694E29"/>
    <w:rsid w:val="00697426"/>
    <w:rsid w:val="006D673E"/>
    <w:rsid w:val="006E5165"/>
    <w:rsid w:val="00703984"/>
    <w:rsid w:val="00714D09"/>
    <w:rsid w:val="00726473"/>
    <w:rsid w:val="00727D8F"/>
    <w:rsid w:val="00760147"/>
    <w:rsid w:val="00774F15"/>
    <w:rsid w:val="007929AD"/>
    <w:rsid w:val="00792DE0"/>
    <w:rsid w:val="007A7BBF"/>
    <w:rsid w:val="007B271B"/>
    <w:rsid w:val="007C4168"/>
    <w:rsid w:val="007E70AC"/>
    <w:rsid w:val="007F3ED3"/>
    <w:rsid w:val="008063C9"/>
    <w:rsid w:val="0081267B"/>
    <w:rsid w:val="0081379B"/>
    <w:rsid w:val="00816B98"/>
    <w:rsid w:val="0082193A"/>
    <w:rsid w:val="00821AB1"/>
    <w:rsid w:val="0082269D"/>
    <w:rsid w:val="00825327"/>
    <w:rsid w:val="008312AB"/>
    <w:rsid w:val="008476DA"/>
    <w:rsid w:val="0084797B"/>
    <w:rsid w:val="008607AF"/>
    <w:rsid w:val="00864960"/>
    <w:rsid w:val="00886C92"/>
    <w:rsid w:val="008B03BF"/>
    <w:rsid w:val="008B4BE2"/>
    <w:rsid w:val="008B5D58"/>
    <w:rsid w:val="008C0D43"/>
    <w:rsid w:val="008D653C"/>
    <w:rsid w:val="008E6BB2"/>
    <w:rsid w:val="008F0A95"/>
    <w:rsid w:val="009011DE"/>
    <w:rsid w:val="009073DD"/>
    <w:rsid w:val="00914EC1"/>
    <w:rsid w:val="009251B9"/>
    <w:rsid w:val="0095629B"/>
    <w:rsid w:val="00974A4E"/>
    <w:rsid w:val="00991019"/>
    <w:rsid w:val="00992C3C"/>
    <w:rsid w:val="009D477B"/>
    <w:rsid w:val="009F2958"/>
    <w:rsid w:val="009F79C8"/>
    <w:rsid w:val="00A0735F"/>
    <w:rsid w:val="00A1085D"/>
    <w:rsid w:val="00A266C4"/>
    <w:rsid w:val="00A30DE8"/>
    <w:rsid w:val="00A34C4E"/>
    <w:rsid w:val="00A3639F"/>
    <w:rsid w:val="00A566B9"/>
    <w:rsid w:val="00A610A0"/>
    <w:rsid w:val="00A712CF"/>
    <w:rsid w:val="00AB0AE0"/>
    <w:rsid w:val="00AB4865"/>
    <w:rsid w:val="00AB79F0"/>
    <w:rsid w:val="00AC2AE7"/>
    <w:rsid w:val="00AC5B06"/>
    <w:rsid w:val="00AE03ED"/>
    <w:rsid w:val="00B01374"/>
    <w:rsid w:val="00B127A9"/>
    <w:rsid w:val="00B32A2D"/>
    <w:rsid w:val="00B32BD2"/>
    <w:rsid w:val="00B34E7A"/>
    <w:rsid w:val="00B35513"/>
    <w:rsid w:val="00B36777"/>
    <w:rsid w:val="00B46DE0"/>
    <w:rsid w:val="00B506A8"/>
    <w:rsid w:val="00B508D4"/>
    <w:rsid w:val="00B73DD6"/>
    <w:rsid w:val="00B80A1F"/>
    <w:rsid w:val="00B9475C"/>
    <w:rsid w:val="00BA0A52"/>
    <w:rsid w:val="00BB0940"/>
    <w:rsid w:val="00BB17F5"/>
    <w:rsid w:val="00BD0ACA"/>
    <w:rsid w:val="00BD4564"/>
    <w:rsid w:val="00BE76CE"/>
    <w:rsid w:val="00BF0E24"/>
    <w:rsid w:val="00C10D0E"/>
    <w:rsid w:val="00C208CA"/>
    <w:rsid w:val="00C32329"/>
    <w:rsid w:val="00C3420A"/>
    <w:rsid w:val="00C50021"/>
    <w:rsid w:val="00C61B3A"/>
    <w:rsid w:val="00C640C0"/>
    <w:rsid w:val="00C73A92"/>
    <w:rsid w:val="00C82001"/>
    <w:rsid w:val="00C93BBC"/>
    <w:rsid w:val="00CA4444"/>
    <w:rsid w:val="00CA4EDD"/>
    <w:rsid w:val="00CB362C"/>
    <w:rsid w:val="00CB56C5"/>
    <w:rsid w:val="00CC6FC2"/>
    <w:rsid w:val="00CD4E2E"/>
    <w:rsid w:val="00CE23C6"/>
    <w:rsid w:val="00CE51EA"/>
    <w:rsid w:val="00CF3828"/>
    <w:rsid w:val="00D30947"/>
    <w:rsid w:val="00D40D04"/>
    <w:rsid w:val="00D515DC"/>
    <w:rsid w:val="00D51AE4"/>
    <w:rsid w:val="00D62144"/>
    <w:rsid w:val="00D71743"/>
    <w:rsid w:val="00D718DC"/>
    <w:rsid w:val="00D83C77"/>
    <w:rsid w:val="00D8676A"/>
    <w:rsid w:val="00D93672"/>
    <w:rsid w:val="00DA61B6"/>
    <w:rsid w:val="00DB5A85"/>
    <w:rsid w:val="00DC02EF"/>
    <w:rsid w:val="00DE2EAE"/>
    <w:rsid w:val="00DF325A"/>
    <w:rsid w:val="00E006CC"/>
    <w:rsid w:val="00E0790F"/>
    <w:rsid w:val="00E07CCA"/>
    <w:rsid w:val="00E15011"/>
    <w:rsid w:val="00E16D05"/>
    <w:rsid w:val="00E255F3"/>
    <w:rsid w:val="00E30D0D"/>
    <w:rsid w:val="00E311AE"/>
    <w:rsid w:val="00E461F2"/>
    <w:rsid w:val="00E55B9A"/>
    <w:rsid w:val="00E65C9B"/>
    <w:rsid w:val="00E706FC"/>
    <w:rsid w:val="00E72CB6"/>
    <w:rsid w:val="00E75422"/>
    <w:rsid w:val="00E8198E"/>
    <w:rsid w:val="00E86FD4"/>
    <w:rsid w:val="00E93F7B"/>
    <w:rsid w:val="00EA4DB7"/>
    <w:rsid w:val="00EB6D85"/>
    <w:rsid w:val="00EC096F"/>
    <w:rsid w:val="00EC1035"/>
    <w:rsid w:val="00EC1216"/>
    <w:rsid w:val="00EC4830"/>
    <w:rsid w:val="00ED023E"/>
    <w:rsid w:val="00EE62CD"/>
    <w:rsid w:val="00EE7725"/>
    <w:rsid w:val="00EF2DBB"/>
    <w:rsid w:val="00EF7FE4"/>
    <w:rsid w:val="00F00169"/>
    <w:rsid w:val="00F050E4"/>
    <w:rsid w:val="00F1041B"/>
    <w:rsid w:val="00F12CAD"/>
    <w:rsid w:val="00F16741"/>
    <w:rsid w:val="00F17E94"/>
    <w:rsid w:val="00F2275E"/>
    <w:rsid w:val="00F257EE"/>
    <w:rsid w:val="00F25DC0"/>
    <w:rsid w:val="00F301F2"/>
    <w:rsid w:val="00F37C42"/>
    <w:rsid w:val="00F43ADE"/>
    <w:rsid w:val="00F61648"/>
    <w:rsid w:val="00F66A51"/>
    <w:rsid w:val="00F766ED"/>
    <w:rsid w:val="00F77A3C"/>
    <w:rsid w:val="00F93225"/>
    <w:rsid w:val="00FA49FF"/>
    <w:rsid w:val="00FA7B5B"/>
    <w:rsid w:val="00FC3884"/>
    <w:rsid w:val="00FD469C"/>
    <w:rsid w:val="00FD7053"/>
    <w:rsid w:val="00FE7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link w:val="ListParagraphChar"/>
    <w:qFormat/>
    <w:rsid w:val="009F2958"/>
    <w:pPr>
      <w:ind w:left="720"/>
      <w:contextualSpacing/>
    </w:pPr>
    <w:rPr>
      <w:lang/>
    </w:r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  <w:lang w:bidi="ar-SA"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@MS PMincho" w:eastAsia="@MS PMincho" w:hAnsi="@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MS PMincho" w:eastAsia="@MS PMincho" w:hAnsi="@MS PMincho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MS PMincho" w:eastAsia="@MS PMincho" w:hAnsi="@MS PMincho" w:cs="Times New Roman"/>
        <w:b/>
        <w:bCs/>
      </w:rPr>
    </w:tblStylePr>
    <w:tblStylePr w:type="lastCol">
      <w:rPr>
        <w:rFonts w:ascii="@MS PMincho" w:eastAsia="@MS PMincho" w:hAnsi="@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3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3FA7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documenttext">
    <w:name w:val="document_text"/>
    <w:basedOn w:val="Normal"/>
    <w:rsid w:val="00FD7053"/>
    <w:pPr>
      <w:keepLines/>
      <w:widowControl w:val="0"/>
      <w:spacing w:before="80" w:after="80" w:line="240" w:lineRule="atLeast"/>
      <w:jc w:val="left"/>
    </w:pPr>
    <w:rPr>
      <w:rFonts w:ascii="Arial" w:eastAsia="Times New Roman" w:hAnsi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D70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link w:val="Header"/>
    <w:uiPriority w:val="99"/>
    <w:rsid w:val="00FD70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D70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link w:val="Footer"/>
    <w:uiPriority w:val="99"/>
    <w:rsid w:val="00FD7053"/>
    <w:rPr>
      <w:lang w:val="en-US" w:eastAsia="en-US" w:bidi="en-US"/>
    </w:rPr>
  </w:style>
  <w:style w:type="paragraph" w:styleId="BodyText2">
    <w:name w:val="Body Text 2"/>
    <w:basedOn w:val="Normal"/>
    <w:link w:val="BodyText2Char"/>
    <w:semiHidden/>
    <w:rsid w:val="00012765"/>
    <w:pPr>
      <w:widowControl w:val="0"/>
      <w:spacing w:before="0" w:after="0" w:line="240" w:lineRule="auto"/>
    </w:pPr>
    <w:rPr>
      <w:rFonts w:ascii="Arial" w:eastAsia="Times New Roman" w:hAnsi="Arial"/>
      <w:color w:val="000000"/>
      <w:sz w:val="22"/>
      <w:lang w:bidi="ar-SA"/>
    </w:rPr>
  </w:style>
  <w:style w:type="character" w:customStyle="1" w:styleId="BodyText2Char">
    <w:name w:val="Body Text 2 Char"/>
    <w:link w:val="BodyText2"/>
    <w:semiHidden/>
    <w:rsid w:val="00012765"/>
    <w:rPr>
      <w:rFonts w:ascii="Arial" w:eastAsia="Times New Roman" w:hAnsi="Arial" w:cs="Arial"/>
      <w:color w:val="000000"/>
      <w:sz w:val="22"/>
      <w:lang w:val="en-US" w:eastAsia="en-US"/>
    </w:rPr>
  </w:style>
  <w:style w:type="paragraph" w:customStyle="1" w:styleId="Default">
    <w:name w:val="Default"/>
    <w:rsid w:val="00C10D0E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542B52"/>
    <w:pPr>
      <w:spacing w:before="0" w:after="120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link w:val="BodyText"/>
    <w:rsid w:val="00542B52"/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AB79F0"/>
    <w:pPr>
      <w:spacing w:before="0" w:after="0" w:line="240" w:lineRule="auto"/>
      <w:jc w:val="left"/>
    </w:pPr>
    <w:rPr>
      <w:rFonts w:ascii="Times New Roman" w:eastAsia="Times New Roman" w:hAnsi="Times New Roman"/>
      <w:lang w:bidi="ar-SA"/>
    </w:rPr>
  </w:style>
  <w:style w:type="character" w:customStyle="1" w:styleId="FootnoteTextChar">
    <w:name w:val="Footnote Text Char"/>
    <w:link w:val="FootnoteText"/>
    <w:semiHidden/>
    <w:rsid w:val="00AB79F0"/>
    <w:rPr>
      <w:rFonts w:ascii="Times New Roman" w:eastAsia="Times New Roman" w:hAnsi="Times New Roman"/>
    </w:rPr>
  </w:style>
  <w:style w:type="character" w:customStyle="1" w:styleId="st">
    <w:name w:val="st"/>
    <w:rsid w:val="008607AF"/>
  </w:style>
  <w:style w:type="character" w:customStyle="1" w:styleId="ListParagraphChar">
    <w:name w:val="List Paragraph Char"/>
    <w:link w:val="ListParagraph"/>
    <w:rsid w:val="008607AF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wanathan_M01\AppData\Roaming\Microsoft\Templates\TP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3E412-E572-427C-9084-18404A1FC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7B3489-102C-4019-9E24-A5F30F97D8E4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9F80B6FF-1CAE-46F2-A807-C908B8E6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TP030002699</Template>
  <TotalTime>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Infosys Technologies Limited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Viswanathan_M01</dc:creator>
  <cp:lastModifiedBy>admin</cp:lastModifiedBy>
  <cp:revision>2</cp:revision>
  <cp:lastPrinted>2013-11-26T10:36:00Z</cp:lastPrinted>
  <dcterms:created xsi:type="dcterms:W3CDTF">2018-03-12T10:08:00Z</dcterms:created>
  <dcterms:modified xsi:type="dcterms:W3CDTF">2018-03-12T10:08:00Z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