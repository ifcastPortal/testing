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443" w:rsidRPr="00B1374C" w:rsidRDefault="00180FFA">
      <w:pPr>
        <w:pStyle w:val="SectionHeading"/>
        <w:rPr>
          <w:sz w:val="40"/>
          <w:szCs w:val="40"/>
        </w:rPr>
      </w:pPr>
      <w:r w:rsidRPr="00B1374C">
        <w:rPr>
          <w:noProof/>
          <w:sz w:val="40"/>
          <w:szCs w:val="40"/>
          <w:lang w:val="en-IN" w:eastAsia="en-IN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5D79A163" wp14:editId="1E3138CB">
                <wp:simplePos x="0" y="0"/>
                <wp:positionH relativeFrom="page">
                  <wp:posOffset>314325</wp:posOffset>
                </wp:positionH>
                <wp:positionV relativeFrom="margin">
                  <wp:posOffset>104775</wp:posOffset>
                </wp:positionV>
                <wp:extent cx="2171700" cy="8398510"/>
                <wp:effectExtent l="0" t="0" r="0" b="254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8398510"/>
                          <a:chOff x="-145837" y="3"/>
                          <a:chExt cx="2050837" cy="8167812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3"/>
                            <a:ext cx="1905000" cy="5558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Your Name"/>
                                <w:tag w:val=""/>
                                <w:id w:val="177164487"/>
                                <w:placeholder>
                                  <w:docPart w:val="0643ADF43BB8414E8B39E5370CA61E4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457743" w:rsidRDefault="00281E07">
                                  <w:pPr>
                                    <w:pStyle w:val="Name"/>
                                  </w:pPr>
                                  <w:r>
                                    <w:rPr>
                                      <w:sz w:val="52"/>
                                      <w:szCs w:val="52"/>
                                      <w:lang w:val="en-IN"/>
                                    </w:rPr>
                                    <w:t xml:space="preserve">Nikhil </w:t>
                                  </w:r>
                                  <w:proofErr w:type="spellStart"/>
                                  <w:r>
                                    <w:rPr>
                                      <w:sz w:val="52"/>
                                      <w:szCs w:val="52"/>
                                      <w:lang w:val="en-IN"/>
                                    </w:rPr>
                                    <w:t>Pandit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457743" w:rsidRDefault="00457743" w:rsidP="00180FFA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-145837" y="4660886"/>
                            <a:ext cx="1904999" cy="3506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457743" w:rsidRPr="006E0D6A" w:rsidRDefault="001B2433" w:rsidP="00180FF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Address:-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Vishwashanti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Colony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Morenagar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Satana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Tal-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Baglan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n-IN"/>
                                    </w:rPr>
                                    <w:t>Dist-Nashik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57743" w:rsidRPr="000655D4" w:rsidRDefault="002E368A">
                                  <w:pPr>
                                    <w:pStyle w:val="ContactInf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Telephone</w:t>
                                  </w:r>
                                  <w:r w:rsidR="00413806">
                                    <w:rPr>
                                      <w:sz w:val="28"/>
                                      <w:szCs w:val="28"/>
                                    </w:rPr>
                                    <w:t>: 9970738239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sz w:val="28"/>
                                  <w:szCs w:val="28"/>
                                </w:r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57743" w:rsidRPr="000655D4" w:rsidRDefault="00457743">
                                  <w:pPr>
                                    <w:pStyle w:val="ContactInf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655D4">
                                    <w:rPr>
                                      <w:sz w:val="28"/>
                                      <w:szCs w:val="28"/>
                                    </w:rPr>
                                    <w:t>Email:-panditnikhil20@gmail.com</w:t>
                                  </w:r>
                                </w:p>
                              </w:sdtContent>
                            </w:sdt>
                            <w:p w:rsidR="00457743" w:rsidRPr="000655D4" w:rsidRDefault="00CD7596">
                              <w:pPr>
                                <w:pStyle w:val="ContactInfo"/>
                                <w:rPr>
                                  <w:sz w:val="28"/>
                                  <w:szCs w:val="28"/>
                                </w:rPr>
                              </w:pPr>
                              <w:sdt>
                                <w:sdtPr>
                                  <w:rPr>
                                    <w:sz w:val="28"/>
                                    <w:szCs w:val="28"/>
                                  </w:rPr>
                                  <w:alias w:val="Website"/>
                                  <w:tag w:val=""/>
                                  <w:id w:val="-2006035799"/>
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457743" w:rsidRPr="000655D4">
                                    <w:rPr>
                                      <w:sz w:val="28"/>
                                      <w:szCs w:val="28"/>
                                    </w:rPr>
                                    <w:t>Website:-</w:t>
                                  </w:r>
                                </w:sdtContent>
                              </w:sdt>
                              <w:r w:rsidR="000655D4" w:rsidRPr="000655D4">
                                <w:rPr>
                                  <w:sz w:val="28"/>
                                  <w:szCs w:val="28"/>
                                </w:rPr>
                                <w:t>https://www.linked.com/in/nikhil-pandit-91665a193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79A163" id="Group 1" o:spid="_x0000_s1026" alt="Contact Info" style="position:absolute;margin-left:24.75pt;margin-top:8.25pt;width:171pt;height:661.3pt;z-index:251659264;mso-wrap-distance-left:7.2pt;mso-wrap-distance-right:7.2pt;mso-wrap-distance-bottom:3in;mso-position-horizontal-relative:page;mso-position-vertical-relative:margin;mso-width-relative:margin;mso-height-relative:margin" coordorigin="-1458" coordsize="20508,81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5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52"/>
                            <w:szCs w:val="52"/>
                          </w:rPr>
                          <w:alias w:val="Your Name"/>
                          <w:tag w:val=""/>
                          <w:id w:val="177164487"/>
                          <w:placeholder>
                            <w:docPart w:val="0643ADF43BB8414E8B39E5370CA61E4D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457743" w:rsidRDefault="00281E07">
                            <w:pPr>
                              <w:pStyle w:val="Name"/>
                            </w:pPr>
                            <w:r>
                              <w:rPr>
                                <w:sz w:val="52"/>
                                <w:szCs w:val="52"/>
                                <w:lang w:val="en-IN"/>
                              </w:rPr>
                              <w:t xml:space="preserve">Nikhil </w:t>
                            </w:r>
                            <w:proofErr w:type="spellStart"/>
                            <w:r>
                              <w:rPr>
                                <w:sz w:val="52"/>
                                <w:szCs w:val="52"/>
                                <w:lang w:val="en-IN"/>
                              </w:rPr>
                              <w:t>Pandit</w:t>
                            </w:r>
                            <w:proofErr w:type="spellEnd"/>
                          </w:p>
                        </w:sdtContent>
                      </w:sdt>
                      <w:p w:rsidR="00457743" w:rsidRDefault="00457743" w:rsidP="00180FFA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</w:pPr>
                      </w:p>
                    </w:txbxContent>
                  </v:textbox>
                </v:shape>
                <v:shape id="Text Box 12" o:spid="_x0000_s1028" type="#_x0000_t202" style="position:absolute;left:-1458;top:46608;width:19049;height:3507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rPr>
                            <w:sz w:val="28"/>
                            <w:szCs w:val="28"/>
                          </w:r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457743" w:rsidRPr="006E0D6A" w:rsidRDefault="001B2433" w:rsidP="00180FF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Address:-</w:t>
                            </w: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Vishwashanti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Colony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Morenagar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Satana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Tal-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Baglan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Dist-Nashik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sz w:val="28"/>
                            <w:szCs w:val="28"/>
                          </w:r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457743" w:rsidRPr="000655D4" w:rsidRDefault="002E368A">
                            <w:pPr>
                              <w:pStyle w:val="ContactInf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Telephone</w:t>
                            </w:r>
                            <w:r w:rsidR="00413806">
                              <w:rPr>
                                <w:sz w:val="28"/>
                                <w:szCs w:val="28"/>
                              </w:rPr>
                              <w:t>: 9970738239</w:t>
                            </w:r>
                          </w:p>
                        </w:sdtContent>
                      </w:sdt>
                      <w:sdt>
                        <w:sdtPr>
                          <w:rPr>
                            <w:sz w:val="28"/>
                            <w:szCs w:val="28"/>
                          </w:r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457743" w:rsidRPr="000655D4" w:rsidRDefault="00457743">
                            <w:pPr>
                              <w:pStyle w:val="ContactInfo"/>
                              <w:rPr>
                                <w:sz w:val="28"/>
                                <w:szCs w:val="28"/>
                              </w:rPr>
                            </w:pPr>
                            <w:r w:rsidRPr="000655D4">
                              <w:rPr>
                                <w:sz w:val="28"/>
                                <w:szCs w:val="28"/>
                              </w:rPr>
                              <w:t>Email:-panditnikhil20@gmail.com</w:t>
                            </w:r>
                          </w:p>
                        </w:sdtContent>
                      </w:sdt>
                      <w:p w:rsidR="00457743" w:rsidRPr="000655D4" w:rsidRDefault="00CD7596">
                        <w:pPr>
                          <w:pStyle w:val="ContactInfo"/>
                          <w:rPr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sz w:val="28"/>
                              <w:szCs w:val="28"/>
                            </w:rPr>
                            <w:alias w:val="Website"/>
                            <w:tag w:val=""/>
                            <w:id w:val="-2006035799"/>
                            <w:dataBinding w:prefixMappings="xmlns:ns0='http://schemas.microsoft.com/office/2006/coverPageProps' 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r w:rsidR="00457743" w:rsidRPr="000655D4">
                              <w:rPr>
                                <w:sz w:val="28"/>
                                <w:szCs w:val="28"/>
                              </w:rPr>
                              <w:t>Website:-</w:t>
                            </w:r>
                          </w:sdtContent>
                        </w:sdt>
                        <w:r w:rsidR="000655D4" w:rsidRPr="000655D4">
                          <w:rPr>
                            <w:sz w:val="28"/>
                            <w:szCs w:val="28"/>
                          </w:rPr>
                          <w:t>https://www.linked.com/in/nikhil-pandit-91665a193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="00457743" w:rsidRPr="00B1374C">
        <w:rPr>
          <w:sz w:val="40"/>
          <w:szCs w:val="40"/>
        </w:rPr>
        <w:t>Objective</w:t>
      </w:r>
    </w:p>
    <w:p w:rsidR="00855443" w:rsidRPr="00B1374C" w:rsidRDefault="00B1374C" w:rsidP="00B1374C">
      <w:pPr>
        <w:rPr>
          <w:sz w:val="24"/>
          <w:szCs w:val="24"/>
        </w:rPr>
      </w:pPr>
      <w:r w:rsidRPr="00B1374C">
        <w:rPr>
          <w:sz w:val="24"/>
          <w:szCs w:val="24"/>
        </w:rPr>
        <w:t xml:space="preserve">To </w:t>
      </w:r>
      <w:r w:rsidR="000655D4" w:rsidRPr="00B1374C">
        <w:rPr>
          <w:sz w:val="24"/>
          <w:szCs w:val="24"/>
        </w:rPr>
        <w:t>have</w:t>
      </w:r>
      <w:r w:rsidRPr="00B1374C">
        <w:rPr>
          <w:sz w:val="24"/>
          <w:szCs w:val="24"/>
        </w:rPr>
        <w:t xml:space="preserve"> a dynamic career, that gives me a chance to grow economically and psychologically by exercising my knowledge and abilities in the best interest in the ever-changing corporate scenario.</w:t>
      </w:r>
    </w:p>
    <w:p w:rsidR="00855443" w:rsidRPr="00B1374C" w:rsidRDefault="00457743">
      <w:pPr>
        <w:pStyle w:val="SectionHeading"/>
        <w:rPr>
          <w:sz w:val="40"/>
          <w:szCs w:val="40"/>
        </w:rPr>
      </w:pPr>
      <w:r w:rsidRPr="00B1374C">
        <w:rPr>
          <w:sz w:val="40"/>
          <w:szCs w:val="40"/>
        </w:rPr>
        <w:t>Experience</w:t>
      </w:r>
    </w:p>
    <w:sdt>
      <w:sdtPr>
        <w:rPr>
          <w:sz w:val="24"/>
          <w:szCs w:val="24"/>
        </w:rPr>
        <w:id w:val="-1472127747"/>
        <w15:repeatingSection/>
      </w:sdtPr>
      <w:sdtEndPr>
        <w:rPr>
          <w:sz w:val="20"/>
          <w:szCs w:val="20"/>
        </w:rPr>
      </w:sdtEndPr>
      <w:sdtContent>
        <w:sdt>
          <w:sdtPr>
            <w:rPr>
              <w:sz w:val="24"/>
              <w:szCs w:val="24"/>
            </w:rPr>
            <w:id w:val="-1260518174"/>
            <w:placeholder>
              <w:docPart w:val="468C2BF6E3C8438DAA74A7A34B965EF5"/>
            </w:placeholder>
            <w15:repeatingSectionItem/>
          </w:sdtPr>
          <w:sdtEndPr>
            <w:rPr>
              <w:sz w:val="20"/>
              <w:szCs w:val="20"/>
            </w:rPr>
          </w:sdtEndPr>
          <w:sdtContent>
            <w:p w:rsidR="00855443" w:rsidRPr="00DA46DA" w:rsidRDefault="00B1374C">
              <w:pPr>
                <w:pStyle w:val="ResumeDate"/>
                <w:rPr>
                  <w:sz w:val="24"/>
                  <w:szCs w:val="24"/>
                </w:rPr>
              </w:pPr>
              <w:r w:rsidRPr="00DA46DA">
                <w:rPr>
                  <w:sz w:val="24"/>
                  <w:szCs w:val="24"/>
                </w:rPr>
                <w:t xml:space="preserve">Intrenshala Students </w:t>
              </w:r>
              <w:proofErr w:type="gramStart"/>
              <w:r w:rsidRPr="00DA46DA">
                <w:rPr>
                  <w:sz w:val="24"/>
                  <w:szCs w:val="24"/>
                </w:rPr>
                <w:t>Partner(</w:t>
              </w:r>
              <w:proofErr w:type="gramEnd"/>
              <w:r w:rsidRPr="00DA46DA">
                <w:rPr>
                  <w:sz w:val="24"/>
                  <w:szCs w:val="24"/>
                </w:rPr>
                <w:t>ISP) 18.</w:t>
              </w:r>
            </w:p>
            <w:p w:rsidR="00855443" w:rsidRDefault="00855443">
              <w:pPr>
                <w:pStyle w:val="Subsection"/>
              </w:pPr>
            </w:p>
            <w:sdt>
              <w:sdtPr>
                <w:id w:val="-600799657"/>
                <w:placeholder>
                  <w:docPart w:val="A59F5D6C4D36461BB76927A9447E21A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p w:rsidR="00855443" w:rsidRDefault="00457743">
                  <w:pPr>
                    <w:pStyle w:val="Description"/>
                  </w:pPr>
                  <w:r w:rsidRPr="004A7380">
                    <w:rPr>
                      <w:sz w:val="28"/>
                      <w:szCs w:val="28"/>
                    </w:rPr>
                    <w:t>[Position Held]</w:t>
                  </w:r>
                </w:p>
              </w:sdtContent>
            </w:sdt>
            <w:p w:rsidR="00855443" w:rsidRDefault="00B1374C" w:rsidP="00B1374C">
              <w:pPr>
                <w:pStyle w:val="ListBullet"/>
              </w:pPr>
              <w:r w:rsidRPr="004A7380">
                <w:rPr>
                  <w:sz w:val="24"/>
                  <w:szCs w:val="24"/>
                </w:rPr>
                <w:t xml:space="preserve">Member of intrenshala </w:t>
              </w:r>
              <w:r w:rsidR="004A7380" w:rsidRPr="004A7380">
                <w:rPr>
                  <w:sz w:val="24"/>
                  <w:szCs w:val="24"/>
                </w:rPr>
                <w:t>student partner</w:t>
              </w:r>
              <w:r w:rsidR="004A7380">
                <w:t>.</w:t>
              </w:r>
            </w:p>
          </w:sdtContent>
        </w:sdt>
      </w:sdtContent>
    </w:sdt>
    <w:p w:rsidR="00855443" w:rsidRPr="004A7380" w:rsidRDefault="00457743">
      <w:pPr>
        <w:pStyle w:val="SectionHeading"/>
        <w:rPr>
          <w:sz w:val="40"/>
          <w:szCs w:val="40"/>
        </w:rPr>
      </w:pPr>
      <w:r w:rsidRPr="004A7380">
        <w:rPr>
          <w:sz w:val="40"/>
          <w:szCs w:val="40"/>
        </w:rPr>
        <w:t>Education</w:t>
      </w:r>
    </w:p>
    <w:sdt>
      <w:sdtPr>
        <w:rPr>
          <w:sz w:val="24"/>
          <w:szCs w:val="24"/>
        </w:rPr>
        <w:id w:val="-93781616"/>
        <w15:repeatingSection/>
      </w:sdtPr>
      <w:sdtEndPr/>
      <w:sdtContent>
        <w:sdt>
          <w:sdtPr>
            <w:rPr>
              <w:sz w:val="24"/>
              <w:szCs w:val="24"/>
            </w:rPr>
            <w:id w:val="301266699"/>
            <w:placeholder>
              <w:docPart w:val="468C2BF6E3C8438DAA74A7A34B965EF5"/>
            </w:placeholder>
            <w15:repeatingSectionItem/>
          </w:sdtPr>
          <w:sdtEndPr/>
          <w:sdtContent>
            <w:p w:rsidR="00855443" w:rsidRPr="00DA46DA" w:rsidRDefault="00457743" w:rsidP="00457743">
              <w:pPr>
                <w:pStyle w:val="ResumeDate"/>
                <w:rPr>
                  <w:sz w:val="24"/>
                  <w:szCs w:val="24"/>
                </w:rPr>
              </w:pPr>
              <w:r w:rsidRPr="00DA46DA">
                <w:rPr>
                  <w:sz w:val="24"/>
                  <w:szCs w:val="24"/>
                </w:rPr>
                <w:t>NDMVP</w:t>
              </w:r>
              <w:r w:rsidR="000655D4" w:rsidRPr="00DA46DA">
                <w:rPr>
                  <w:sz w:val="24"/>
                  <w:szCs w:val="24"/>
                </w:rPr>
                <w:t>; S</w:t>
              </w:r>
              <w:r w:rsidRPr="00DA46DA">
                <w:rPr>
                  <w:sz w:val="24"/>
                  <w:szCs w:val="24"/>
                </w:rPr>
                <w:t xml:space="preserve"> KBT College of Engineering, </w:t>
              </w:r>
              <w:r w:rsidR="000655D4" w:rsidRPr="00DA46DA">
                <w:rPr>
                  <w:sz w:val="24"/>
                  <w:szCs w:val="24"/>
                </w:rPr>
                <w:t>Nasik</w:t>
              </w:r>
              <w:r w:rsidRPr="00DA46DA">
                <w:rPr>
                  <w:sz w:val="24"/>
                  <w:szCs w:val="24"/>
                </w:rPr>
                <w:t>.</w:t>
              </w:r>
            </w:p>
            <w:p w:rsidR="00855443" w:rsidRPr="00DA46DA" w:rsidRDefault="000655D4" w:rsidP="00457743">
              <w:pPr>
                <w:pStyle w:val="ListBullet"/>
                <w:rPr>
                  <w:sz w:val="24"/>
                  <w:szCs w:val="24"/>
                </w:rPr>
              </w:pPr>
              <w:r w:rsidRPr="00DA46DA">
                <w:rPr>
                  <w:sz w:val="24"/>
                  <w:szCs w:val="24"/>
                </w:rPr>
                <w:t>Bachelors</w:t>
              </w:r>
              <w:r w:rsidR="00457743" w:rsidRPr="00DA46DA">
                <w:rPr>
                  <w:sz w:val="24"/>
                  <w:szCs w:val="24"/>
                </w:rPr>
                <w:t xml:space="preserve"> of engineering (Electronics And </w:t>
              </w:r>
              <w:r w:rsidRPr="00DA46DA">
                <w:rPr>
                  <w:sz w:val="24"/>
                  <w:szCs w:val="24"/>
                </w:rPr>
                <w:t>Telecommunication</w:t>
              </w:r>
              <w:r w:rsidR="00457743" w:rsidRPr="00DA46DA">
                <w:rPr>
                  <w:sz w:val="24"/>
                  <w:szCs w:val="24"/>
                </w:rPr>
                <w:t>)</w:t>
              </w:r>
            </w:p>
          </w:sdtContent>
        </w:sdt>
        <w:sdt>
          <w:sdtPr>
            <w:rPr>
              <w:sz w:val="24"/>
              <w:szCs w:val="24"/>
            </w:rPr>
            <w:id w:val="356473827"/>
            <w:placeholder>
              <w:docPart w:val="3254E2090EE54C1AB5EDBF85148DAF7D"/>
            </w:placeholder>
            <w15:repeatingSectionItem/>
          </w:sdtPr>
          <w:sdtEndPr/>
          <w:sdtContent>
            <w:p w:rsidR="00457743" w:rsidRPr="00DA46DA" w:rsidRDefault="00457743" w:rsidP="00457743">
              <w:pPr>
                <w:pStyle w:val="ResumeDate"/>
                <w:rPr>
                  <w:sz w:val="24"/>
                  <w:szCs w:val="24"/>
                </w:rPr>
              </w:pPr>
              <w:r w:rsidRPr="00DA46DA">
                <w:rPr>
                  <w:sz w:val="24"/>
                  <w:szCs w:val="24"/>
                </w:rPr>
                <w:t xml:space="preserve">KAANMS </w:t>
              </w:r>
              <w:r w:rsidR="000655D4" w:rsidRPr="00DA46DA">
                <w:rPr>
                  <w:sz w:val="24"/>
                  <w:szCs w:val="24"/>
                </w:rPr>
                <w:t>Art’s</w:t>
              </w:r>
              <w:r w:rsidRPr="00DA46DA">
                <w:rPr>
                  <w:sz w:val="24"/>
                  <w:szCs w:val="24"/>
                </w:rPr>
                <w:t xml:space="preserve"> Commerce &amp; Science College Satana</w:t>
              </w:r>
            </w:p>
            <w:p w:rsidR="00457743" w:rsidRPr="00DA46DA" w:rsidRDefault="00457743" w:rsidP="00457743">
              <w:pPr>
                <w:pStyle w:val="ResumeDate"/>
                <w:rPr>
                  <w:sz w:val="24"/>
                  <w:szCs w:val="24"/>
                </w:rPr>
              </w:pPr>
              <w:r w:rsidRPr="00DA46DA">
                <w:rPr>
                  <w:sz w:val="24"/>
                  <w:szCs w:val="24"/>
                </w:rPr>
                <w:t>12</w:t>
              </w:r>
              <w:r w:rsidRPr="00DA46DA">
                <w:rPr>
                  <w:sz w:val="24"/>
                  <w:szCs w:val="24"/>
                  <w:vertAlign w:val="superscript"/>
                </w:rPr>
                <w:t>th</w:t>
              </w:r>
              <w:r w:rsidRPr="00DA46DA">
                <w:rPr>
                  <w:sz w:val="24"/>
                  <w:szCs w:val="24"/>
                </w:rPr>
                <w:t xml:space="preserve"> Science.</w:t>
              </w:r>
            </w:p>
          </w:sdtContent>
        </w:sdt>
      </w:sdtContent>
    </w:sdt>
    <w:p w:rsidR="00457743" w:rsidRDefault="00457743" w:rsidP="00690C70">
      <w:pPr>
        <w:pStyle w:val="SectionHeading"/>
        <w:rPr>
          <w:sz w:val="40"/>
          <w:szCs w:val="40"/>
        </w:rPr>
      </w:pPr>
      <w:r w:rsidRPr="00690C70">
        <w:rPr>
          <w:sz w:val="40"/>
          <w:szCs w:val="40"/>
        </w:rPr>
        <w:t>Projects</w:t>
      </w:r>
    </w:p>
    <w:p w:rsidR="00690C70" w:rsidRPr="00DA46DA" w:rsidRDefault="00690C70" w:rsidP="00DA46D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A46DA">
        <w:rPr>
          <w:sz w:val="24"/>
          <w:szCs w:val="24"/>
        </w:rPr>
        <w:t xml:space="preserve">Smart </w:t>
      </w:r>
      <w:r w:rsidR="00281E07" w:rsidRPr="00DA46DA">
        <w:rPr>
          <w:sz w:val="24"/>
          <w:szCs w:val="24"/>
        </w:rPr>
        <w:t>vehicle</w:t>
      </w:r>
      <w:r w:rsidRPr="00DA46DA">
        <w:rPr>
          <w:sz w:val="24"/>
          <w:szCs w:val="24"/>
        </w:rPr>
        <w:t xml:space="preserve"> fuel meter.</w:t>
      </w:r>
    </w:p>
    <w:p w:rsidR="00DA46DA" w:rsidRDefault="00DA46DA" w:rsidP="00DA46D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A46DA">
        <w:rPr>
          <w:sz w:val="24"/>
          <w:szCs w:val="24"/>
        </w:rPr>
        <w:t>Solar based electrical fencing.</w:t>
      </w:r>
    </w:p>
    <w:p w:rsidR="00DA46DA" w:rsidRPr="00DA46DA" w:rsidRDefault="00DA46DA" w:rsidP="00DA46DA">
      <w:pPr>
        <w:pStyle w:val="ListParagraph"/>
        <w:ind w:left="1440"/>
        <w:rPr>
          <w:sz w:val="24"/>
          <w:szCs w:val="24"/>
        </w:rPr>
      </w:pPr>
    </w:p>
    <w:p w:rsidR="00DA46DA" w:rsidRPr="000655D4" w:rsidRDefault="00DA46DA" w:rsidP="00DA46DA">
      <w:pPr>
        <w:pStyle w:val="SectionHeading"/>
        <w:rPr>
          <w:sz w:val="24"/>
          <w:szCs w:val="24"/>
        </w:rPr>
      </w:pPr>
      <w:r w:rsidRPr="00A0114C">
        <w:rPr>
          <w:sz w:val="40"/>
          <w:szCs w:val="40"/>
        </w:rPr>
        <w:t>SKI</w:t>
      </w:r>
      <w:r w:rsidR="00A0114C" w:rsidRPr="00A0114C">
        <w:rPr>
          <w:sz w:val="40"/>
          <w:szCs w:val="40"/>
        </w:rPr>
        <w:t xml:space="preserve">LLS &amp; ABILITIES </w:t>
      </w:r>
    </w:p>
    <w:p w:rsidR="00A0114C" w:rsidRPr="000655D4" w:rsidRDefault="00A0114C" w:rsidP="00A0114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55D4">
        <w:rPr>
          <w:sz w:val="24"/>
          <w:szCs w:val="24"/>
        </w:rPr>
        <w:t xml:space="preserve">TCS ION Digital Learning “Career Edge- Knockdown </w:t>
      </w:r>
      <w:r w:rsidR="00281E07" w:rsidRPr="000655D4">
        <w:rPr>
          <w:sz w:val="24"/>
          <w:szCs w:val="24"/>
        </w:rPr>
        <w:t>to</w:t>
      </w:r>
      <w:r w:rsidRPr="000655D4">
        <w:rPr>
          <w:sz w:val="24"/>
          <w:szCs w:val="24"/>
        </w:rPr>
        <w:t xml:space="preserve"> Lockdown”.</w:t>
      </w:r>
    </w:p>
    <w:p w:rsidR="00A0114C" w:rsidRPr="000655D4" w:rsidRDefault="00A0114C" w:rsidP="00A0114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55D4">
        <w:rPr>
          <w:sz w:val="24"/>
          <w:szCs w:val="24"/>
        </w:rPr>
        <w:t>Google Digital Unlock.</w:t>
      </w:r>
    </w:p>
    <w:p w:rsidR="00A0114C" w:rsidRPr="000655D4" w:rsidRDefault="00A0114C" w:rsidP="00A0114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55D4">
        <w:rPr>
          <w:sz w:val="24"/>
          <w:szCs w:val="24"/>
        </w:rPr>
        <w:t>“University Of Michigan” Programming For Everybody(Started With Python)</w:t>
      </w:r>
    </w:p>
    <w:p w:rsidR="00A0114C" w:rsidRPr="000655D4" w:rsidRDefault="00A0114C" w:rsidP="00A0114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55D4">
        <w:rPr>
          <w:sz w:val="24"/>
          <w:szCs w:val="24"/>
        </w:rPr>
        <w:t xml:space="preserve">“IOT </w:t>
      </w:r>
      <w:r w:rsidR="000655D4" w:rsidRPr="000655D4">
        <w:rPr>
          <w:sz w:val="24"/>
          <w:szCs w:val="24"/>
        </w:rPr>
        <w:t>for</w:t>
      </w:r>
      <w:r w:rsidRPr="000655D4">
        <w:rPr>
          <w:sz w:val="24"/>
          <w:szCs w:val="24"/>
        </w:rPr>
        <w:t xml:space="preserve"> </w:t>
      </w:r>
      <w:r w:rsidR="000655D4" w:rsidRPr="000655D4">
        <w:rPr>
          <w:sz w:val="24"/>
          <w:szCs w:val="24"/>
        </w:rPr>
        <w:t>Defense</w:t>
      </w:r>
      <w:r w:rsidRPr="000655D4">
        <w:rPr>
          <w:sz w:val="24"/>
          <w:szCs w:val="24"/>
        </w:rPr>
        <w:t xml:space="preserve">” Two Days State </w:t>
      </w:r>
      <w:r w:rsidR="000655D4" w:rsidRPr="000655D4">
        <w:rPr>
          <w:sz w:val="24"/>
          <w:szCs w:val="24"/>
        </w:rPr>
        <w:t>Level</w:t>
      </w:r>
      <w:r w:rsidRPr="000655D4">
        <w:rPr>
          <w:sz w:val="24"/>
          <w:szCs w:val="24"/>
        </w:rPr>
        <w:t xml:space="preserve"> Workshop.</w:t>
      </w:r>
    </w:p>
    <w:p w:rsidR="00A0114C" w:rsidRPr="000655D4" w:rsidRDefault="00A0114C" w:rsidP="00A0114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55D4">
        <w:rPr>
          <w:sz w:val="24"/>
          <w:szCs w:val="24"/>
        </w:rPr>
        <w:t xml:space="preserve">Basic C &amp; C++ Programming </w:t>
      </w:r>
      <w:r w:rsidR="000655D4" w:rsidRPr="000655D4">
        <w:rPr>
          <w:sz w:val="24"/>
          <w:szCs w:val="24"/>
        </w:rPr>
        <w:t>with</w:t>
      </w:r>
      <w:r w:rsidR="00C7332F" w:rsidRPr="000655D4">
        <w:rPr>
          <w:sz w:val="24"/>
          <w:szCs w:val="24"/>
        </w:rPr>
        <w:t xml:space="preserve"> Teckhnocraft </w:t>
      </w:r>
      <w:r w:rsidR="000655D4" w:rsidRPr="000655D4">
        <w:rPr>
          <w:sz w:val="24"/>
          <w:szCs w:val="24"/>
        </w:rPr>
        <w:t>Training</w:t>
      </w:r>
      <w:r w:rsidR="00C7332F" w:rsidRPr="000655D4">
        <w:rPr>
          <w:sz w:val="24"/>
          <w:szCs w:val="24"/>
        </w:rPr>
        <w:t xml:space="preserve"> &amp; Solution Pvt Ltd.</w:t>
      </w:r>
    </w:p>
    <w:p w:rsidR="00457743" w:rsidRDefault="00C7332F" w:rsidP="00C7332F">
      <w:pPr>
        <w:pStyle w:val="SectionHeading"/>
        <w:rPr>
          <w:sz w:val="40"/>
          <w:szCs w:val="40"/>
        </w:rPr>
      </w:pPr>
      <w:r w:rsidRPr="00C7332F">
        <w:rPr>
          <w:sz w:val="40"/>
          <w:szCs w:val="40"/>
        </w:rPr>
        <w:lastRenderedPageBreak/>
        <w:t>SOFTWARE KNOWN</w:t>
      </w:r>
    </w:p>
    <w:p w:rsidR="00C7332F" w:rsidRPr="00180FFA" w:rsidRDefault="00C7332F" w:rsidP="00C7332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80FFA">
        <w:rPr>
          <w:sz w:val="24"/>
          <w:szCs w:val="24"/>
        </w:rPr>
        <w:t>Aurdino.cc</w:t>
      </w:r>
    </w:p>
    <w:p w:rsidR="00C7332F" w:rsidRPr="00180FFA" w:rsidRDefault="000655D4" w:rsidP="00C7332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80FFA">
        <w:rPr>
          <w:sz w:val="24"/>
          <w:szCs w:val="24"/>
        </w:rPr>
        <w:t>Dev.</w:t>
      </w:r>
      <w:r w:rsidR="002F24EB" w:rsidRPr="00180FFA">
        <w:rPr>
          <w:sz w:val="24"/>
          <w:szCs w:val="24"/>
        </w:rPr>
        <w:t>-C++</w:t>
      </w:r>
    </w:p>
    <w:p w:rsidR="002F24EB" w:rsidRPr="00180FFA" w:rsidRDefault="00180FFA" w:rsidP="002F24E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80FFA">
        <w:rPr>
          <w:sz w:val="24"/>
          <w:szCs w:val="24"/>
        </w:rPr>
        <w:t>P</w:t>
      </w:r>
      <w:r w:rsidR="000655D4" w:rsidRPr="00180FFA">
        <w:rPr>
          <w:sz w:val="24"/>
          <w:szCs w:val="24"/>
        </w:rPr>
        <w:t>harm</w:t>
      </w:r>
    </w:p>
    <w:p w:rsidR="00180FFA" w:rsidRPr="00180FFA" w:rsidRDefault="00413806" w:rsidP="002F24E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80FFA">
        <w:rPr>
          <w:sz w:val="24"/>
          <w:szCs w:val="24"/>
        </w:rPr>
        <w:t>Code block</w:t>
      </w:r>
    </w:p>
    <w:p w:rsidR="00180FFA" w:rsidRPr="00180FFA" w:rsidRDefault="00413806" w:rsidP="002F24EB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80FFA">
        <w:rPr>
          <w:sz w:val="24"/>
          <w:szCs w:val="24"/>
        </w:rPr>
        <w:t>Portis</w:t>
      </w:r>
    </w:p>
    <w:p w:rsidR="00180FFA" w:rsidRDefault="00180FFA" w:rsidP="00180FFA">
      <w:pPr>
        <w:pStyle w:val="ListParagraph"/>
      </w:pPr>
    </w:p>
    <w:p w:rsidR="002F24EB" w:rsidRDefault="00D97327" w:rsidP="00D97327">
      <w:pPr>
        <w:pStyle w:val="SectionHeading"/>
        <w:rPr>
          <w:sz w:val="40"/>
          <w:szCs w:val="40"/>
        </w:rPr>
      </w:pPr>
      <w:r w:rsidRPr="00D97327">
        <w:rPr>
          <w:sz w:val="40"/>
          <w:szCs w:val="40"/>
        </w:rPr>
        <w:t>STRENGTHS</w:t>
      </w:r>
    </w:p>
    <w:p w:rsidR="00D97327" w:rsidRPr="00D97327" w:rsidRDefault="00D97327" w:rsidP="00D9732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97327">
        <w:rPr>
          <w:sz w:val="24"/>
          <w:szCs w:val="24"/>
        </w:rPr>
        <w:t>Flexibility and adaptability, Positive Attitude, Honesh.</w:t>
      </w:r>
    </w:p>
    <w:p w:rsidR="00D97327" w:rsidRPr="00D97327" w:rsidRDefault="00D97327" w:rsidP="00D9732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97327">
        <w:rPr>
          <w:sz w:val="24"/>
          <w:szCs w:val="24"/>
        </w:rPr>
        <w:t xml:space="preserve">Coping with emotions, </w:t>
      </w:r>
      <w:r w:rsidR="000655D4" w:rsidRPr="00D97327">
        <w:rPr>
          <w:sz w:val="24"/>
          <w:szCs w:val="24"/>
        </w:rPr>
        <w:t>hard worker</w:t>
      </w:r>
      <w:r w:rsidRPr="00D97327">
        <w:rPr>
          <w:sz w:val="24"/>
          <w:szCs w:val="24"/>
        </w:rPr>
        <w:t>.</w:t>
      </w:r>
    </w:p>
    <w:p w:rsidR="00D97327" w:rsidRPr="00D97327" w:rsidRDefault="00D97327" w:rsidP="00D97327">
      <w:pPr>
        <w:pStyle w:val="ListParagraph"/>
        <w:numPr>
          <w:ilvl w:val="0"/>
          <w:numId w:val="24"/>
        </w:numPr>
      </w:pPr>
      <w:r w:rsidRPr="00D97327">
        <w:rPr>
          <w:sz w:val="24"/>
          <w:szCs w:val="24"/>
        </w:rPr>
        <w:t>Active Listening, Time management</w:t>
      </w:r>
      <w:r>
        <w:t>.</w:t>
      </w:r>
    </w:p>
    <w:p w:rsidR="002F24EB" w:rsidRDefault="00D97327" w:rsidP="002F24EB">
      <w:pPr>
        <w:pStyle w:val="SectionHeading"/>
        <w:rPr>
          <w:sz w:val="40"/>
          <w:szCs w:val="40"/>
        </w:rPr>
      </w:pPr>
      <w:r w:rsidRPr="00D97327">
        <w:rPr>
          <w:sz w:val="40"/>
          <w:szCs w:val="40"/>
        </w:rPr>
        <w:t>HOBBIES</w:t>
      </w:r>
    </w:p>
    <w:p w:rsidR="00D97327" w:rsidRPr="00D97327" w:rsidRDefault="00D97327" w:rsidP="00D97327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97327">
        <w:rPr>
          <w:sz w:val="24"/>
          <w:szCs w:val="24"/>
        </w:rPr>
        <w:t>Trekking, Bike riding, Listening music</w:t>
      </w:r>
    </w:p>
    <w:p w:rsidR="00D97327" w:rsidRDefault="00D97327" w:rsidP="000655D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97327">
        <w:rPr>
          <w:sz w:val="24"/>
          <w:szCs w:val="24"/>
        </w:rPr>
        <w:t>Playing Badminton, U</w:t>
      </w:r>
      <w:r w:rsidR="000655D4">
        <w:rPr>
          <w:sz w:val="24"/>
          <w:szCs w:val="24"/>
        </w:rPr>
        <w:t>pdating myself</w:t>
      </w:r>
    </w:p>
    <w:p w:rsidR="00180FFA" w:rsidRDefault="00180FFA" w:rsidP="000655D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Coping with emotions</w:t>
      </w:r>
    </w:p>
    <w:p w:rsidR="00180FFA" w:rsidRDefault="00180FFA" w:rsidP="000655D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Helpful nature.</w:t>
      </w:r>
    </w:p>
    <w:p w:rsidR="000655D4" w:rsidRDefault="000655D4" w:rsidP="000655D4">
      <w:pPr>
        <w:rPr>
          <w:sz w:val="24"/>
          <w:szCs w:val="24"/>
        </w:rPr>
      </w:pPr>
    </w:p>
    <w:p w:rsidR="000655D4" w:rsidRDefault="000655D4" w:rsidP="000655D4">
      <w:pPr>
        <w:rPr>
          <w:sz w:val="24"/>
          <w:szCs w:val="24"/>
        </w:rPr>
      </w:pPr>
    </w:p>
    <w:p w:rsidR="000655D4" w:rsidRDefault="000655D4" w:rsidP="000655D4">
      <w:pPr>
        <w:rPr>
          <w:sz w:val="24"/>
          <w:szCs w:val="24"/>
        </w:rPr>
      </w:pPr>
    </w:p>
    <w:p w:rsidR="000655D4" w:rsidRDefault="000655D4" w:rsidP="000655D4">
      <w:pPr>
        <w:rPr>
          <w:sz w:val="24"/>
          <w:szCs w:val="24"/>
        </w:rPr>
      </w:pPr>
    </w:p>
    <w:p w:rsidR="000655D4" w:rsidRDefault="000655D4" w:rsidP="000655D4">
      <w:pPr>
        <w:rPr>
          <w:sz w:val="24"/>
          <w:szCs w:val="24"/>
        </w:rPr>
      </w:pPr>
    </w:p>
    <w:p w:rsidR="00180FFA" w:rsidRDefault="00180FFA" w:rsidP="00180FFA">
      <w:pPr>
        <w:jc w:val="right"/>
        <w:rPr>
          <w:sz w:val="24"/>
          <w:szCs w:val="24"/>
        </w:rPr>
      </w:pPr>
      <w:r>
        <w:rPr>
          <w:sz w:val="24"/>
          <w:szCs w:val="24"/>
        </w:rPr>
        <w:t>(MR. Pandit Nikhil Vivek)</w:t>
      </w:r>
    </w:p>
    <w:p w:rsidR="00180FFA" w:rsidRDefault="00180FFA" w:rsidP="000655D4">
      <w:pPr>
        <w:rPr>
          <w:sz w:val="24"/>
          <w:szCs w:val="24"/>
        </w:rPr>
      </w:pPr>
      <w:r>
        <w:rPr>
          <w:sz w:val="24"/>
          <w:szCs w:val="24"/>
        </w:rPr>
        <w:t>Date</w:t>
      </w:r>
      <w:r w:rsidR="00413806">
        <w:rPr>
          <w:sz w:val="24"/>
          <w:szCs w:val="24"/>
        </w:rPr>
        <w:t>: -</w:t>
      </w:r>
      <w:r>
        <w:rPr>
          <w:sz w:val="24"/>
          <w:szCs w:val="24"/>
        </w:rPr>
        <w:t xml:space="preserve">     /     /     2020</w:t>
      </w:r>
      <w:bookmarkStart w:id="0" w:name="_GoBack"/>
      <w:bookmarkEnd w:id="0"/>
    </w:p>
    <w:sectPr w:rsidR="00180FFA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596" w:rsidRDefault="00CD7596">
      <w:pPr>
        <w:spacing w:after="0" w:line="240" w:lineRule="auto"/>
      </w:pPr>
      <w:r>
        <w:separator/>
      </w:r>
    </w:p>
  </w:endnote>
  <w:endnote w:type="continuationSeparator" w:id="0">
    <w:p w:rsidR="00CD7596" w:rsidRDefault="00CD7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743" w:rsidRDefault="00457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596" w:rsidRDefault="00CD7596">
      <w:pPr>
        <w:spacing w:after="0" w:line="240" w:lineRule="auto"/>
      </w:pPr>
      <w:r>
        <w:separator/>
      </w:r>
    </w:p>
  </w:footnote>
  <w:footnote w:type="continuationSeparator" w:id="0">
    <w:p w:rsidR="00CD7596" w:rsidRDefault="00CD7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743" w:rsidRDefault="004577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79F6DEC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743" w:rsidRDefault="004577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5856FE6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37CB9"/>
    <w:multiLevelType w:val="hybridMultilevel"/>
    <w:tmpl w:val="4EB26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17852"/>
    <w:multiLevelType w:val="hybridMultilevel"/>
    <w:tmpl w:val="52946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62913"/>
    <w:multiLevelType w:val="hybridMultilevel"/>
    <w:tmpl w:val="EF02B8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E70074"/>
    <w:multiLevelType w:val="hybridMultilevel"/>
    <w:tmpl w:val="0644C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66A3D"/>
    <w:multiLevelType w:val="hybridMultilevel"/>
    <w:tmpl w:val="C9E4CB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073A8"/>
    <w:multiLevelType w:val="hybridMultilevel"/>
    <w:tmpl w:val="28E405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97CD1"/>
    <w:multiLevelType w:val="hybridMultilevel"/>
    <w:tmpl w:val="5350A2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47D67"/>
    <w:multiLevelType w:val="hybridMultilevel"/>
    <w:tmpl w:val="43185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8"/>
  </w:num>
  <w:num w:numId="7">
    <w:abstractNumId w:val="3"/>
  </w:num>
  <w:num w:numId="8">
    <w:abstractNumId w:val="8"/>
  </w:num>
  <w:num w:numId="9">
    <w:abstractNumId w:val="3"/>
    <w:lvlOverride w:ilvl="0">
      <w:startOverride w:val="1"/>
    </w:lvlOverride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13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12"/>
  </w:num>
  <w:num w:numId="19">
    <w:abstractNumId w:val="4"/>
  </w:num>
  <w:num w:numId="20">
    <w:abstractNumId w:val="1"/>
  </w:num>
  <w:num w:numId="21">
    <w:abstractNumId w:val="6"/>
  </w:num>
  <w:num w:numId="22">
    <w:abstractNumId w:val="10"/>
  </w:num>
  <w:num w:numId="23">
    <w:abstractNumId w:val="5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33"/>
    <w:rsid w:val="000655D4"/>
    <w:rsid w:val="00170C33"/>
    <w:rsid w:val="00180FFA"/>
    <w:rsid w:val="001B2433"/>
    <w:rsid w:val="00281E07"/>
    <w:rsid w:val="002E368A"/>
    <w:rsid w:val="002F24EB"/>
    <w:rsid w:val="004071EB"/>
    <w:rsid w:val="00413806"/>
    <w:rsid w:val="00457743"/>
    <w:rsid w:val="004A7380"/>
    <w:rsid w:val="00690C70"/>
    <w:rsid w:val="006E0D6A"/>
    <w:rsid w:val="00855443"/>
    <w:rsid w:val="00A0114C"/>
    <w:rsid w:val="00B1374C"/>
    <w:rsid w:val="00B66F07"/>
    <w:rsid w:val="00BA6675"/>
    <w:rsid w:val="00C714BF"/>
    <w:rsid w:val="00C7332F"/>
    <w:rsid w:val="00CD7596"/>
    <w:rsid w:val="00D97327"/>
    <w:rsid w:val="00DA46DA"/>
    <w:rsid w:val="00E55B27"/>
    <w:rsid w:val="00E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9F1E16-1AE0-45DC-A381-D15C9678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ListParagraph">
    <w:name w:val="List Paragraph"/>
    <w:basedOn w:val="Normal"/>
    <w:uiPriority w:val="34"/>
    <w:semiHidden/>
    <w:qFormat/>
    <w:rsid w:val="00DA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8C2BF6E3C8438DAA74A7A34B965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1BCA3-B354-4621-B63E-F7D16FAEFD99}"/>
      </w:docPartPr>
      <w:docPartBody>
        <w:p w:rsidR="002065B7" w:rsidRDefault="002065B7">
          <w:pPr>
            <w:pStyle w:val="468C2BF6E3C8438DAA74A7A34B965EF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9F5D6C4D36461BB76927A9447E2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E475E-A1C2-4B64-B75B-AD90AFBD86D1}"/>
      </w:docPartPr>
      <w:docPartBody>
        <w:p w:rsidR="002065B7" w:rsidRDefault="002065B7">
          <w:pPr>
            <w:pStyle w:val="A59F5D6C4D36461BB76927A9447E21A4"/>
          </w:pPr>
          <w:r>
            <w:t>[Position Held]</w:t>
          </w:r>
        </w:p>
      </w:docPartBody>
    </w:docPart>
    <w:docPart>
      <w:docPartPr>
        <w:name w:val="0643ADF43BB8414E8B39E5370CA61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79ECC-D625-412B-81B0-F06441FB6FB8}"/>
      </w:docPartPr>
      <w:docPartBody>
        <w:p w:rsidR="002065B7" w:rsidRDefault="002065B7">
          <w:pPr>
            <w:pStyle w:val="0643ADF43BB8414E8B39E5370CA61E4D"/>
          </w:pPr>
          <w:r>
            <w:t>[Your Name]</w:t>
          </w:r>
        </w:p>
      </w:docPartBody>
    </w:docPart>
    <w:docPart>
      <w:docPartPr>
        <w:name w:val="3254E2090EE54C1AB5EDBF85148DA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23CDF-16B5-4F6E-836A-68680789720D}"/>
      </w:docPartPr>
      <w:docPartBody>
        <w:p w:rsidR="002065B7" w:rsidRDefault="002065B7" w:rsidP="002065B7">
          <w:pPr>
            <w:pStyle w:val="3254E2090EE54C1AB5EDBF85148DAF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B7"/>
    <w:rsid w:val="00080E69"/>
    <w:rsid w:val="00090B74"/>
    <w:rsid w:val="000D4642"/>
    <w:rsid w:val="001C300D"/>
    <w:rsid w:val="002065B7"/>
    <w:rsid w:val="00702CE2"/>
    <w:rsid w:val="00D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500AC15334CA3823651A6683411A7">
    <w:name w:val="D29500AC15334CA3823651A6683411A7"/>
  </w:style>
  <w:style w:type="character" w:styleId="PlaceholderText">
    <w:name w:val="Placeholder Text"/>
    <w:basedOn w:val="DefaultParagraphFont"/>
    <w:uiPriority w:val="99"/>
    <w:semiHidden/>
    <w:rsid w:val="002065B7"/>
    <w:rPr>
      <w:color w:val="808080"/>
    </w:rPr>
  </w:style>
  <w:style w:type="paragraph" w:customStyle="1" w:styleId="468C2BF6E3C8438DAA74A7A34B965EF5">
    <w:name w:val="468C2BF6E3C8438DAA74A7A34B965EF5"/>
  </w:style>
  <w:style w:type="paragraph" w:customStyle="1" w:styleId="2F3F50AA8E2C48168789EFBE22263FB6">
    <w:name w:val="2F3F50AA8E2C48168789EFBE22263FB6"/>
  </w:style>
  <w:style w:type="paragraph" w:customStyle="1" w:styleId="BCA7000EABF944B8BDB3930E86AFF7A4">
    <w:name w:val="BCA7000EABF944B8BDB3930E86AFF7A4"/>
  </w:style>
  <w:style w:type="paragraph" w:customStyle="1" w:styleId="A59F5D6C4D36461BB76927A9447E21A4">
    <w:name w:val="A59F5D6C4D36461BB76927A9447E21A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  <w:lang w:val="en-US" w:eastAsia="en-US"/>
    </w:rPr>
  </w:style>
  <w:style w:type="paragraph" w:customStyle="1" w:styleId="42871AADE204468CB82C4E70A7BA4E0E">
    <w:name w:val="42871AADE204468CB82C4E70A7BA4E0E"/>
  </w:style>
  <w:style w:type="paragraph" w:customStyle="1" w:styleId="ACE431FC2A7B456492982C2FEF62447E">
    <w:name w:val="ACE431FC2A7B456492982C2FEF62447E"/>
  </w:style>
  <w:style w:type="paragraph" w:customStyle="1" w:styleId="550EB9A806434F75AF409C644377FE1E">
    <w:name w:val="550EB9A806434F75AF409C644377FE1E"/>
  </w:style>
  <w:style w:type="paragraph" w:customStyle="1" w:styleId="5C0E584328D049B3B91BB9B7F7A96A17">
    <w:name w:val="5C0E584328D049B3B91BB9B7F7A96A17"/>
  </w:style>
  <w:style w:type="paragraph" w:customStyle="1" w:styleId="0643ADF43BB8414E8B39E5370CA61E4D">
    <w:name w:val="0643ADF43BB8414E8B39E5370CA61E4D"/>
  </w:style>
  <w:style w:type="paragraph" w:customStyle="1" w:styleId="A1879084B2FD4EC89407CC5F2674FAC2">
    <w:name w:val="A1879084B2FD4EC89407CC5F2674FAC2"/>
  </w:style>
  <w:style w:type="paragraph" w:customStyle="1" w:styleId="ECE84599A44F484DAC606EA8EDBCB986">
    <w:name w:val="ECE84599A44F484DAC606EA8EDBCB986"/>
    <w:rsid w:val="002065B7"/>
  </w:style>
  <w:style w:type="paragraph" w:customStyle="1" w:styleId="3254E2090EE54C1AB5EDBF85148DAF7D">
    <w:name w:val="3254E2090EE54C1AB5EDBF85148DAF7D"/>
    <w:rsid w:val="002065B7"/>
  </w:style>
  <w:style w:type="paragraph" w:customStyle="1" w:styleId="A6DBEB2FE5464997BF0617E180C9CA8C">
    <w:name w:val="A6DBEB2FE5464997BF0617E180C9CA8C"/>
    <w:rsid w:val="001C30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Address:-
Vishwashanti Colony Morenagar, Satana Tal-Baglan Dist-Nashik</CompanyAddress>
  <CompanyPhone>Telephone: 9970738239</CompanyPhone>
  <CompanyFax>Website:-</CompanyFax>
  <CompanyEmail>Email:-panditnikhil20@gmail.com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21579-FFBE-4B23-943A-F0B6EBDC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165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Pandit</dc:creator>
  <cp:keywords/>
  <cp:lastModifiedBy>Nikhil</cp:lastModifiedBy>
  <cp:revision>9</cp:revision>
  <dcterms:created xsi:type="dcterms:W3CDTF">2020-06-05T12:31:00Z</dcterms:created>
  <dcterms:modified xsi:type="dcterms:W3CDTF">2020-06-06T06:05:00Z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