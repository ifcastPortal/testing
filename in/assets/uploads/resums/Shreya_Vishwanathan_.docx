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AFBC20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31294E" w14:textId="13F98343" w:rsidR="00692703" w:rsidRPr="00CF1A49" w:rsidRDefault="009F448E" w:rsidP="00913946">
            <w:pPr>
              <w:pStyle w:val="Title"/>
            </w:pPr>
            <w:r>
              <w:t>S</w:t>
            </w:r>
            <w:r w:rsidR="00F44D3D">
              <w:t>HREYA VISHWANATHAN</w:t>
            </w:r>
          </w:p>
          <w:p w14:paraId="100A55ED" w14:textId="38960BCF" w:rsidR="00692703" w:rsidRPr="00CF1A49" w:rsidRDefault="00F44D3D" w:rsidP="00913946">
            <w:pPr>
              <w:pStyle w:val="ContactInfo"/>
              <w:contextualSpacing w:val="0"/>
            </w:pPr>
            <w:r>
              <w:t xml:space="preserve">Viswanathan, </w:t>
            </w:r>
            <w:proofErr w:type="spellStart"/>
            <w:r>
              <w:t>Venkateshappa</w:t>
            </w:r>
            <w:proofErr w:type="spellEnd"/>
            <w:r>
              <w:t xml:space="preserve"> Building, RSR Colony, </w:t>
            </w:r>
            <w:proofErr w:type="spellStart"/>
            <w:r>
              <w:t>Immad</w:t>
            </w:r>
            <w:r w:rsidR="00554544">
              <w:t>i</w:t>
            </w:r>
            <w:r>
              <w:t>halli</w:t>
            </w:r>
            <w:proofErr w:type="spellEnd"/>
            <w:r>
              <w:t>, Whitefield, Bangalore (560066)</w:t>
            </w:r>
            <w:r w:rsidR="000D2E75">
              <w:t xml:space="preserve"> | </w:t>
            </w:r>
            <w:r w:rsidR="00837685">
              <w:t xml:space="preserve">Phone </w:t>
            </w:r>
            <w:r w:rsidR="00554544">
              <w:t>–</w:t>
            </w:r>
            <w:r w:rsidR="000D2E75">
              <w:t xml:space="preserve"> </w:t>
            </w:r>
            <w:r w:rsidR="00566318">
              <w:t>7049511757</w:t>
            </w:r>
            <w:r w:rsidR="00554544">
              <w:t>, 9319317579</w:t>
            </w:r>
          </w:p>
          <w:p w14:paraId="778F2E9A" w14:textId="0657102F" w:rsidR="00692703" w:rsidRPr="00CF1A49" w:rsidRDefault="00554544" w:rsidP="00913946">
            <w:pPr>
              <w:pStyle w:val="ContactInfoEmphasis"/>
              <w:contextualSpacing w:val="0"/>
            </w:pPr>
            <w:r>
              <w:t>s</w:t>
            </w:r>
            <w:r w:rsidR="00566318">
              <w:t>h</w:t>
            </w:r>
            <w:r>
              <w:t>reya</w:t>
            </w:r>
            <w:r w:rsidR="00566318">
              <w:t>1757@gmail.com</w:t>
            </w:r>
            <w:r w:rsidR="00692703" w:rsidRPr="00CF1A49">
              <w:t xml:space="preserve">  </w:t>
            </w:r>
          </w:p>
        </w:tc>
      </w:tr>
      <w:tr w:rsidR="009571D8" w:rsidRPr="00CF1A49" w14:paraId="246C8664" w14:textId="77777777" w:rsidTr="00692703">
        <w:tc>
          <w:tcPr>
            <w:tcW w:w="9360" w:type="dxa"/>
            <w:tcMar>
              <w:top w:w="432" w:type="dxa"/>
            </w:tcMar>
          </w:tcPr>
          <w:p w14:paraId="37507385" w14:textId="2D3D0E8E" w:rsidR="001755A8" w:rsidRPr="00CF1A49" w:rsidRDefault="00766D8C" w:rsidP="00913946">
            <w:pPr>
              <w:contextualSpacing w:val="0"/>
            </w:pPr>
            <w:r>
              <w:t>A</w:t>
            </w:r>
            <w:r w:rsidR="00EE0144">
              <w:t xml:space="preserve"> skilled,</w:t>
            </w:r>
            <w:r w:rsidR="00A27655">
              <w:t xml:space="preserve"> creative,</w:t>
            </w:r>
            <w:r w:rsidR="00EE0144">
              <w:t xml:space="preserve"> and experienced Content Writer with knowledge in </w:t>
            </w:r>
            <w:r>
              <w:t xml:space="preserve">creative </w:t>
            </w:r>
            <w:r w:rsidR="00EE0144">
              <w:t>content writing</w:t>
            </w:r>
            <w:r w:rsidR="00A27655">
              <w:t>, content editing,</w:t>
            </w:r>
            <w:r w:rsidR="00EE0144">
              <w:t xml:space="preserve"> </w:t>
            </w:r>
            <w:r>
              <w:t xml:space="preserve">and </w:t>
            </w:r>
            <w:r w:rsidR="00DB230C">
              <w:t xml:space="preserve">basic principles of </w:t>
            </w:r>
            <w:r>
              <w:t>SEO</w:t>
            </w:r>
            <w:r w:rsidR="00DB230C">
              <w:t xml:space="preserve">, </w:t>
            </w:r>
            <w:r w:rsidR="00523FAA">
              <w:t xml:space="preserve">looking to work for an organization that can use my skills </w:t>
            </w:r>
            <w:r w:rsidR="001672A8">
              <w:t xml:space="preserve">and provide me the opportunity to get better at </w:t>
            </w:r>
            <w:r w:rsidR="008117AD">
              <w:t xml:space="preserve">content writing and its </w:t>
            </w:r>
            <w:r w:rsidR="00DB230C">
              <w:t>intricacies</w:t>
            </w:r>
            <w:r w:rsidR="008117AD">
              <w:t xml:space="preserve">. </w:t>
            </w:r>
          </w:p>
        </w:tc>
      </w:tr>
    </w:tbl>
    <w:p w14:paraId="726C7255" w14:textId="46677CE8" w:rsidR="004E01EB" w:rsidRPr="00CF1A49" w:rsidRDefault="008117AD" w:rsidP="004E01EB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57279FE11B3E4C7DAC70A2E80B5C5BD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>
        <w:t xml:space="preserve"> – </w:t>
      </w:r>
      <w:r w:rsidR="00533352">
        <w:t>2</w:t>
      </w:r>
      <w:r>
        <w:t xml:space="preserve"> years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7148FC" w14:textId="77777777" w:rsidTr="00D66A52">
        <w:tc>
          <w:tcPr>
            <w:tcW w:w="9355" w:type="dxa"/>
          </w:tcPr>
          <w:p w14:paraId="456B1613" w14:textId="7DD8BDF2" w:rsidR="001D0BF1" w:rsidRPr="00CF1A49" w:rsidRDefault="002C25DA" w:rsidP="001D0BF1">
            <w:pPr>
              <w:pStyle w:val="Heading3"/>
              <w:contextualSpacing w:val="0"/>
              <w:outlineLvl w:val="2"/>
            </w:pPr>
            <w:r>
              <w:t>June 201</w:t>
            </w:r>
            <w:r w:rsidR="00AA20AC">
              <w:t>7</w:t>
            </w:r>
            <w:r>
              <w:t xml:space="preserve">- </w:t>
            </w:r>
            <w:r w:rsidR="00554544">
              <w:t>JULY 2019</w:t>
            </w:r>
          </w:p>
          <w:p w14:paraId="383A9FA9" w14:textId="0ED51BA3" w:rsidR="001D0BF1" w:rsidRPr="00CF1A49" w:rsidRDefault="004D45CD" w:rsidP="001D0BF1">
            <w:pPr>
              <w:pStyle w:val="Heading2"/>
              <w:contextualSpacing w:val="0"/>
              <w:outlineLvl w:val="1"/>
            </w:pPr>
            <w:r>
              <w:t>C</w:t>
            </w:r>
            <w:r w:rsidR="002C25DA">
              <w:t>reative content writer, stan ventures</w:t>
            </w:r>
          </w:p>
          <w:p w14:paraId="3C0BD82F" w14:textId="6BAD13B8" w:rsidR="001E3120" w:rsidRPr="00CF1A49" w:rsidRDefault="00614118" w:rsidP="001D0BF1">
            <w:pPr>
              <w:contextualSpacing w:val="0"/>
            </w:pPr>
            <w:r>
              <w:t xml:space="preserve">My responsibilities in the organization </w:t>
            </w:r>
            <w:r w:rsidR="002C25DA">
              <w:t>include</w:t>
            </w:r>
            <w:r w:rsidR="00554544">
              <w:t>d</w:t>
            </w:r>
            <w:r w:rsidR="002C25DA">
              <w:t xml:space="preserve"> creating original content for a variety of niches and websites. </w:t>
            </w:r>
            <w:r w:rsidR="00121E9A">
              <w:t xml:space="preserve">I </w:t>
            </w:r>
            <w:r w:rsidR="00554544">
              <w:t xml:space="preserve">used to </w:t>
            </w:r>
            <w:r w:rsidR="00121E9A">
              <w:t xml:space="preserve">create keyword-focused content, WordPress blogs, guest posts, </w:t>
            </w:r>
            <w:r w:rsidR="00663E07">
              <w:t xml:space="preserve">website content, and proofread articles of freelancers and other content writers. </w:t>
            </w:r>
          </w:p>
        </w:tc>
      </w:tr>
      <w:tr w:rsidR="00F61DF9" w:rsidRPr="00CF1A49" w14:paraId="75666774" w14:textId="77777777" w:rsidTr="00F61DF9">
        <w:tc>
          <w:tcPr>
            <w:tcW w:w="9355" w:type="dxa"/>
            <w:tcMar>
              <w:top w:w="216" w:type="dxa"/>
            </w:tcMar>
          </w:tcPr>
          <w:p w14:paraId="698D864F" w14:textId="1EBE009A" w:rsidR="00F61DF9" w:rsidRPr="00EC66CF" w:rsidRDefault="00EC66CF" w:rsidP="00F61DF9">
            <w:pPr>
              <w:rPr>
                <w:b/>
                <w:bCs/>
                <w:sz w:val="26"/>
                <w:szCs w:val="26"/>
              </w:rPr>
            </w:pPr>
            <w:r w:rsidRPr="00EC66CF">
              <w:rPr>
                <w:b/>
                <w:bCs/>
                <w:color w:val="1D824C" w:themeColor="accent1"/>
                <w:sz w:val="26"/>
                <w:szCs w:val="26"/>
              </w:rPr>
              <w:t>WORKED AS FREELANCE CONTENT WRITER FOR OVER 6 CLIENTS</w:t>
            </w:r>
          </w:p>
        </w:tc>
      </w:tr>
    </w:tbl>
    <w:sdt>
      <w:sdtPr>
        <w:alias w:val="Education:"/>
        <w:tag w:val="Education:"/>
        <w:id w:val="-1908763273"/>
        <w:placeholder>
          <w:docPart w:val="99029E1CD70548D4BC6C8CD9EFC1E5A3"/>
        </w:placeholder>
        <w:temporary/>
        <w:showingPlcHdr/>
        <w15:appearance w15:val="hidden"/>
      </w:sdtPr>
      <w:sdtEndPr/>
      <w:sdtContent>
        <w:p w14:paraId="749BB66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F76A6BA" w14:textId="77777777" w:rsidTr="00D66A52">
        <w:tc>
          <w:tcPr>
            <w:tcW w:w="9355" w:type="dxa"/>
          </w:tcPr>
          <w:p w14:paraId="14B1E24B" w14:textId="1BE2AC67" w:rsidR="001D0BF1" w:rsidRPr="00CF1A49" w:rsidRDefault="000D6A42" w:rsidP="001D0BF1">
            <w:pPr>
              <w:pStyle w:val="Heading3"/>
              <w:contextualSpacing w:val="0"/>
              <w:outlineLvl w:val="2"/>
            </w:pPr>
            <w:r>
              <w:t>201</w:t>
            </w:r>
            <w:r w:rsidR="00AA20AC">
              <w:t>4-2017</w:t>
            </w:r>
          </w:p>
          <w:p w14:paraId="07430C60" w14:textId="7D8882F4" w:rsidR="001D0BF1" w:rsidRPr="00CF1A49" w:rsidRDefault="00316BAB" w:rsidP="001D0BF1">
            <w:pPr>
              <w:pStyle w:val="Heading2"/>
              <w:contextualSpacing w:val="0"/>
              <w:outlineLvl w:val="1"/>
            </w:pPr>
            <w:r>
              <w:t>B</w:t>
            </w:r>
            <w:r w:rsidR="001B338A">
              <w:t>a hons applied psychology</w:t>
            </w:r>
            <w:r w:rsidR="001D0BF1" w:rsidRPr="00CF1A49">
              <w:t xml:space="preserve">, </w:t>
            </w:r>
            <w:r w:rsidR="001B338A">
              <w:rPr>
                <w:rStyle w:val="SubtleReference"/>
              </w:rPr>
              <w:t>amity university madhya pradesh- gwalior</w:t>
            </w:r>
          </w:p>
          <w:p w14:paraId="323E6A09" w14:textId="37D84876" w:rsidR="007538DC" w:rsidRPr="00CF1A49" w:rsidRDefault="00316BAB" w:rsidP="007538DC">
            <w:pPr>
              <w:contextualSpacing w:val="0"/>
            </w:pPr>
            <w:r>
              <w:t xml:space="preserve">CGPA – </w:t>
            </w:r>
            <w:r w:rsidR="001B338A">
              <w:t>9.45</w:t>
            </w:r>
          </w:p>
        </w:tc>
      </w:tr>
      <w:tr w:rsidR="00F61DF9" w:rsidRPr="00CF1A49" w14:paraId="521EC5A2" w14:textId="77777777" w:rsidTr="00F61DF9">
        <w:tc>
          <w:tcPr>
            <w:tcW w:w="9355" w:type="dxa"/>
            <w:tcMar>
              <w:top w:w="216" w:type="dxa"/>
            </w:tcMar>
          </w:tcPr>
          <w:p w14:paraId="25E6DDAD" w14:textId="3E63B2D2" w:rsidR="00F61DF9" w:rsidRPr="00CF1A49" w:rsidRDefault="005C3F72" w:rsidP="00F61DF9">
            <w:pPr>
              <w:pStyle w:val="Heading3"/>
              <w:contextualSpacing w:val="0"/>
              <w:outlineLvl w:val="2"/>
            </w:pPr>
            <w:r>
              <w:t>201</w:t>
            </w:r>
            <w:r w:rsidR="00AA20AC">
              <w:t>2</w:t>
            </w:r>
          </w:p>
          <w:p w14:paraId="24D300DA" w14:textId="6893E6D9" w:rsidR="00F61DF9" w:rsidRPr="00CF1A49" w:rsidRDefault="005C3F72" w:rsidP="00F61DF9">
            <w:pPr>
              <w:pStyle w:val="Heading2"/>
              <w:contextualSpacing w:val="0"/>
              <w:outlineLvl w:val="1"/>
            </w:pPr>
            <w:r>
              <w:t>10+2 science</w:t>
            </w:r>
            <w:r w:rsidR="00F61DF9" w:rsidRPr="00CF1A49">
              <w:t xml:space="preserve">, </w:t>
            </w:r>
            <w:r w:rsidR="00CC29B1">
              <w:rPr>
                <w:rStyle w:val="SubtleReference"/>
              </w:rPr>
              <w:t>laurels school international, indore (mp)</w:t>
            </w:r>
          </w:p>
          <w:p w14:paraId="4DD47E37" w14:textId="416BF05B" w:rsidR="00F61DF9" w:rsidRDefault="0089235A" w:rsidP="00F61DF9">
            <w:r>
              <w:t xml:space="preserve">Percentage – </w:t>
            </w:r>
            <w:r w:rsidR="00CC29B1">
              <w:t>69</w:t>
            </w:r>
            <w:r>
              <w:t>%</w:t>
            </w:r>
          </w:p>
          <w:p w14:paraId="6BFAE7B5" w14:textId="77777777" w:rsidR="0089235A" w:rsidRDefault="0089235A" w:rsidP="00F61DF9"/>
          <w:p w14:paraId="139801E5" w14:textId="1BD9EB91" w:rsidR="0089235A" w:rsidRDefault="0089235A" w:rsidP="0089235A">
            <w:pPr>
              <w:pStyle w:val="Heading3"/>
              <w:outlineLvl w:val="2"/>
            </w:pPr>
            <w:r>
              <w:t>2</w:t>
            </w:r>
            <w:r w:rsidR="00663E07">
              <w:t>010</w:t>
            </w:r>
          </w:p>
          <w:p w14:paraId="498D5A79" w14:textId="7825BB7C" w:rsidR="0089235A" w:rsidRDefault="0089235A" w:rsidP="0089235A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Matriculation, </w:t>
            </w:r>
            <w:r w:rsidR="00CC29B1">
              <w:rPr>
                <w:rStyle w:val="SubtleReference"/>
              </w:rPr>
              <w:t>Christukula mission higher secondary school, satna</w:t>
            </w:r>
          </w:p>
          <w:p w14:paraId="4ED4BB35" w14:textId="2B1C04D6" w:rsidR="002232BA" w:rsidRDefault="002232BA" w:rsidP="008E79C6">
            <w:r>
              <w:t>Percentage – 7</w:t>
            </w:r>
            <w:r w:rsidR="00663E07">
              <w:t>8</w:t>
            </w:r>
            <w:r>
              <w:t>%</w:t>
            </w:r>
          </w:p>
        </w:tc>
      </w:tr>
    </w:tbl>
    <w:sdt>
      <w:sdtPr>
        <w:alias w:val="Skills:"/>
        <w:tag w:val="Skills:"/>
        <w:id w:val="-1392877668"/>
        <w:placeholder>
          <w:docPart w:val="FA995D1244514949BF7739D01CE074D5"/>
        </w:placeholder>
        <w:temporary/>
        <w:showingPlcHdr/>
        <w15:appearance w15:val="hidden"/>
      </w:sdtPr>
      <w:sdtEndPr/>
      <w:sdtContent>
        <w:p w14:paraId="0190A87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EF3FDBB" w14:textId="77777777" w:rsidTr="00CF1A49">
        <w:tc>
          <w:tcPr>
            <w:tcW w:w="4675" w:type="dxa"/>
          </w:tcPr>
          <w:p w14:paraId="259C14E2" w14:textId="77777777" w:rsidR="001E3120" w:rsidRPr="006E1507" w:rsidRDefault="003F26FF" w:rsidP="006E1507">
            <w:pPr>
              <w:pStyle w:val="ListBullet"/>
              <w:contextualSpacing w:val="0"/>
            </w:pPr>
            <w:r>
              <w:t>Creative content writing</w:t>
            </w:r>
          </w:p>
          <w:p w14:paraId="6FD9DD4B" w14:textId="77777777" w:rsidR="001F4E6D" w:rsidRDefault="00402AD9" w:rsidP="006E1507">
            <w:pPr>
              <w:pStyle w:val="ListBullet"/>
              <w:contextualSpacing w:val="0"/>
            </w:pPr>
            <w:r>
              <w:t>Website content writing</w:t>
            </w:r>
          </w:p>
          <w:p w14:paraId="140B7E9F" w14:textId="77777777" w:rsidR="00402AD9" w:rsidRDefault="00402AD9" w:rsidP="006E1507">
            <w:pPr>
              <w:pStyle w:val="ListBullet"/>
              <w:contextualSpacing w:val="0"/>
            </w:pPr>
            <w:r>
              <w:t>Blog content writing</w:t>
            </w:r>
          </w:p>
          <w:p w14:paraId="18055914" w14:textId="77777777" w:rsidR="00402AD9" w:rsidRDefault="00402AD9" w:rsidP="006E1507">
            <w:pPr>
              <w:pStyle w:val="ListBullet"/>
              <w:contextualSpacing w:val="0"/>
            </w:pPr>
            <w:r>
              <w:t>Proofreading and editing content</w:t>
            </w:r>
          </w:p>
          <w:p w14:paraId="20371A67" w14:textId="77777777" w:rsidR="00402AD9" w:rsidRDefault="00402AD9" w:rsidP="006E1507">
            <w:pPr>
              <w:pStyle w:val="ListBullet"/>
              <w:contextualSpacing w:val="0"/>
            </w:pPr>
            <w:r>
              <w:t>SEO basics</w:t>
            </w:r>
          </w:p>
          <w:p w14:paraId="00FFE5D5" w14:textId="69C22DBB" w:rsidR="00700222" w:rsidRPr="006E1507" w:rsidRDefault="00700222" w:rsidP="001B338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7420D4F2" w14:textId="77777777" w:rsidR="003A0632" w:rsidRPr="006E1507" w:rsidRDefault="00402AD9" w:rsidP="006E1507">
            <w:pPr>
              <w:pStyle w:val="ListBullet"/>
              <w:contextualSpacing w:val="0"/>
            </w:pPr>
            <w:r>
              <w:t xml:space="preserve">Guest </w:t>
            </w:r>
            <w:r w:rsidR="00BC3DA2">
              <w:t>posting</w:t>
            </w:r>
          </w:p>
          <w:p w14:paraId="34B55CC0" w14:textId="2B708CA7" w:rsidR="00A33C76" w:rsidRDefault="00A33C76" w:rsidP="000C2C64">
            <w:pPr>
              <w:pStyle w:val="ListBullet"/>
              <w:contextualSpacing w:val="0"/>
            </w:pPr>
            <w:r>
              <w:t>WordPress</w:t>
            </w:r>
            <w:r w:rsidR="00AA20AC">
              <w:t xml:space="preserve"> blogging</w:t>
            </w:r>
          </w:p>
          <w:p w14:paraId="2CB405BF" w14:textId="77777777" w:rsidR="00E17681" w:rsidRDefault="00E17681" w:rsidP="006E1507">
            <w:pPr>
              <w:pStyle w:val="ListBullet"/>
              <w:contextualSpacing w:val="0"/>
            </w:pPr>
            <w:r>
              <w:t>Microsoft Office</w:t>
            </w:r>
          </w:p>
          <w:p w14:paraId="114D3B9E" w14:textId="77777777" w:rsidR="00700222" w:rsidRDefault="00700222" w:rsidP="00700222">
            <w:pPr>
              <w:pStyle w:val="ListBullet"/>
              <w:contextualSpacing w:val="0"/>
            </w:pPr>
            <w:r>
              <w:t>SEO based content writing</w:t>
            </w:r>
          </w:p>
          <w:p w14:paraId="5AF4DDF6" w14:textId="77777777" w:rsidR="003D36FF" w:rsidRPr="006E1507" w:rsidRDefault="003D36FF" w:rsidP="00700222">
            <w:pPr>
              <w:pStyle w:val="ListBullet"/>
              <w:contextualSpacing w:val="0"/>
            </w:pPr>
            <w:r>
              <w:t>Social media content creation</w:t>
            </w:r>
          </w:p>
        </w:tc>
      </w:tr>
    </w:tbl>
    <w:p w14:paraId="7159E731" w14:textId="77777777" w:rsidR="00AD782D" w:rsidRPr="00CF1A49" w:rsidRDefault="0044671F" w:rsidP="0062312F">
      <w:pPr>
        <w:pStyle w:val="Heading1"/>
      </w:pPr>
      <w:r>
        <w:lastRenderedPageBreak/>
        <w:t>Extracurricular activities and interests</w:t>
      </w:r>
    </w:p>
    <w:p w14:paraId="703CD737" w14:textId="035F0FA1" w:rsidR="00EC66CF" w:rsidRDefault="00EC66CF" w:rsidP="003B7B67">
      <w:pPr>
        <w:pStyle w:val="ListBullet"/>
      </w:pPr>
      <w:r>
        <w:t xml:space="preserve">I own a website by the domain name www.mendingworld.com </w:t>
      </w:r>
    </w:p>
    <w:p w14:paraId="1F7A7016" w14:textId="33236740" w:rsidR="00AE7BF6" w:rsidRDefault="00AE7BF6" w:rsidP="003B7B67">
      <w:pPr>
        <w:pStyle w:val="ListBullet"/>
      </w:pPr>
      <w:r>
        <w:t>Have been rewarded for being the “</w:t>
      </w:r>
      <w:r w:rsidR="00554544">
        <w:t>K</w:t>
      </w:r>
      <w:r>
        <w:t>EY PLAYER OF THE MONTH” for March 2018 at Stan Ventures.</w:t>
      </w:r>
    </w:p>
    <w:p w14:paraId="0FE91BD4" w14:textId="50903ABB" w:rsidR="00AE7BF6" w:rsidRDefault="00AE7BF6" w:rsidP="003B7B67">
      <w:pPr>
        <w:pStyle w:val="ListBullet"/>
      </w:pPr>
      <w:r>
        <w:t xml:space="preserve">Published a research paper titled </w:t>
      </w:r>
      <w:r w:rsidR="00F826B5">
        <w:t xml:space="preserve">“Empathy levels in vegetarians and non-vegetarians” in International Journal of Advanced research and Innovative Ideas in Education. </w:t>
      </w:r>
    </w:p>
    <w:p w14:paraId="4829F512" w14:textId="41082B0E" w:rsidR="00F826B5" w:rsidRDefault="00F826B5" w:rsidP="003B7B67">
      <w:pPr>
        <w:pStyle w:val="ListBullet"/>
      </w:pPr>
      <w:r>
        <w:t>Wr</w:t>
      </w:r>
      <w:r w:rsidR="0089639C">
        <w:t>o</w:t>
      </w:r>
      <w:r>
        <w:t xml:space="preserve">te a research paper on Biological basis of introversion and extroversion. </w:t>
      </w:r>
    </w:p>
    <w:p w14:paraId="200F1541" w14:textId="259788BD" w:rsidR="00F826B5" w:rsidRDefault="0089639C" w:rsidP="003B7B67">
      <w:pPr>
        <w:pStyle w:val="ListBullet"/>
      </w:pPr>
      <w:r>
        <w:t xml:space="preserve">Wrote a research paper on correlation between personality traits and self-esteem. </w:t>
      </w:r>
    </w:p>
    <w:p w14:paraId="41658105" w14:textId="4D462F9C" w:rsidR="0089639C" w:rsidRDefault="0089639C" w:rsidP="003B7B67">
      <w:pPr>
        <w:pStyle w:val="ListBullet"/>
      </w:pPr>
      <w:r>
        <w:t>Pursued fieldwork on the importance of co</w:t>
      </w:r>
      <w:r w:rsidR="00554544">
        <w:t>-</w:t>
      </w:r>
      <w:r>
        <w:t xml:space="preserve">curricular activities at Pragati Vidhya </w:t>
      </w:r>
      <w:proofErr w:type="spellStart"/>
      <w:r>
        <w:t>Peeth</w:t>
      </w:r>
      <w:proofErr w:type="spellEnd"/>
      <w:r>
        <w:t xml:space="preserve">, Gwalior. </w:t>
      </w:r>
    </w:p>
    <w:p w14:paraId="1E4B538E" w14:textId="7F3FFC9D" w:rsidR="0044671F" w:rsidRPr="0044671F" w:rsidRDefault="0044671F" w:rsidP="00F91ABE">
      <w:pPr>
        <w:pStyle w:val="ListBullet"/>
      </w:pPr>
      <w:r w:rsidRPr="0044671F">
        <w:t>Have been an active participator in various debates and essay writing competitions in school and college.</w:t>
      </w:r>
    </w:p>
    <w:p w14:paraId="4AD12C40" w14:textId="388110D6" w:rsidR="00921C50" w:rsidRDefault="0044671F" w:rsidP="00921C50">
      <w:pPr>
        <w:pStyle w:val="ListBullet"/>
      </w:pPr>
      <w:r w:rsidRPr="0044671F">
        <w:t xml:space="preserve">My hobbies include </w:t>
      </w:r>
      <w:r w:rsidR="003836A1">
        <w:t xml:space="preserve">producing music, reading, </w:t>
      </w:r>
      <w:r w:rsidR="00E85299">
        <w:t xml:space="preserve">and learning new languages. </w:t>
      </w:r>
    </w:p>
    <w:p w14:paraId="4A6FADCB" w14:textId="59B9D3E7" w:rsidR="00E85299" w:rsidRDefault="00E85299" w:rsidP="00921C50">
      <w:pPr>
        <w:pStyle w:val="ListBullet"/>
      </w:pPr>
      <w:r>
        <w:t xml:space="preserve">I know English, Hindi, Tamil, </w:t>
      </w:r>
      <w:r w:rsidR="00966B09">
        <w:t>Korean (rudimentary), T</w:t>
      </w:r>
      <w:r>
        <w:t xml:space="preserve">elugu (rudimentary), </w:t>
      </w:r>
      <w:r w:rsidR="00966B09">
        <w:t xml:space="preserve">and </w:t>
      </w:r>
      <w:r>
        <w:t>Malayalam (rudimentary)</w:t>
      </w:r>
      <w:r w:rsidR="00966B09">
        <w:t xml:space="preserve">. </w:t>
      </w:r>
    </w:p>
    <w:p w14:paraId="559B7FE5" w14:textId="77777777" w:rsidR="00921C50" w:rsidRDefault="00921C50" w:rsidP="00921C50">
      <w:pPr>
        <w:pStyle w:val="Heading1"/>
      </w:pPr>
      <w:r>
        <w:t>Declaration</w:t>
      </w:r>
    </w:p>
    <w:p w14:paraId="49865C91" w14:textId="77777777" w:rsidR="00BE41A3" w:rsidRDefault="00BE41A3" w:rsidP="00BE41A3">
      <w:pPr>
        <w:spacing w:before="100" w:beforeAutospacing="1" w:after="100" w:afterAutospacing="1"/>
      </w:pPr>
      <w:r w:rsidRPr="00BE41A3">
        <w:t>I hereby declare that the above-mentioned information is correct up to my knowledge and I bear the responsibility for the correctness of the above-mentioned particulars.</w:t>
      </w:r>
    </w:p>
    <w:p w14:paraId="429A017D" w14:textId="2AF9CFB5" w:rsidR="00BE41A3" w:rsidRPr="00BE41A3" w:rsidRDefault="00BE41A3" w:rsidP="00BE41A3">
      <w:pPr>
        <w:spacing w:before="100" w:beforeAutospacing="1" w:after="100" w:afterAutospacing="1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53D2">
        <w:rPr>
          <w:b/>
          <w:bCs/>
        </w:rPr>
        <w:t>S</w:t>
      </w:r>
      <w:r w:rsidR="00966B09">
        <w:rPr>
          <w:b/>
          <w:bCs/>
        </w:rPr>
        <w:t xml:space="preserve">hreya </w:t>
      </w:r>
      <w:proofErr w:type="spellStart"/>
      <w:r w:rsidR="00966B09">
        <w:rPr>
          <w:b/>
          <w:bCs/>
        </w:rPr>
        <w:t>Vishwanathan</w:t>
      </w:r>
      <w:proofErr w:type="spellEnd"/>
    </w:p>
    <w:p w14:paraId="2937F7F2" w14:textId="77777777" w:rsidR="00921C50" w:rsidRPr="006E1507" w:rsidRDefault="00921C50" w:rsidP="00921C50">
      <w:pPr>
        <w:pStyle w:val="Heading1"/>
      </w:pPr>
    </w:p>
    <w:sectPr w:rsidR="00921C50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31E96" w14:textId="77777777" w:rsidR="0081478D" w:rsidRDefault="0081478D" w:rsidP="0068194B">
      <w:r>
        <w:separator/>
      </w:r>
    </w:p>
    <w:p w14:paraId="5F995A79" w14:textId="77777777" w:rsidR="0081478D" w:rsidRDefault="0081478D"/>
    <w:p w14:paraId="1930C913" w14:textId="77777777" w:rsidR="0081478D" w:rsidRDefault="0081478D"/>
  </w:endnote>
  <w:endnote w:type="continuationSeparator" w:id="0">
    <w:p w14:paraId="00AF2E40" w14:textId="77777777" w:rsidR="0081478D" w:rsidRDefault="0081478D" w:rsidP="0068194B">
      <w:r>
        <w:continuationSeparator/>
      </w:r>
    </w:p>
    <w:p w14:paraId="5B8E0A77" w14:textId="77777777" w:rsidR="0081478D" w:rsidRDefault="0081478D"/>
    <w:p w14:paraId="7334606E" w14:textId="77777777" w:rsidR="0081478D" w:rsidRDefault="00814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6D71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B3073" w14:textId="77777777" w:rsidR="0081478D" w:rsidRDefault="0081478D" w:rsidP="0068194B">
      <w:r>
        <w:separator/>
      </w:r>
    </w:p>
    <w:p w14:paraId="421E6E04" w14:textId="77777777" w:rsidR="0081478D" w:rsidRDefault="0081478D"/>
    <w:p w14:paraId="246F58CF" w14:textId="77777777" w:rsidR="0081478D" w:rsidRDefault="0081478D"/>
  </w:footnote>
  <w:footnote w:type="continuationSeparator" w:id="0">
    <w:p w14:paraId="737C97D0" w14:textId="77777777" w:rsidR="0081478D" w:rsidRDefault="0081478D" w:rsidP="0068194B">
      <w:r>
        <w:continuationSeparator/>
      </w:r>
    </w:p>
    <w:p w14:paraId="0DD8F576" w14:textId="77777777" w:rsidR="0081478D" w:rsidRDefault="0081478D"/>
    <w:p w14:paraId="574D5CC0" w14:textId="77777777" w:rsidR="0081478D" w:rsidRDefault="008147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23A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7AB339" wp14:editId="703A5D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5B0F9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tzSwNDA1NDW2NDFU0lEKTi0uzszPAykwrAUAiOjl0CwAAAA="/>
  </w:docVars>
  <w:rsids>
    <w:rsidRoot w:val="009F448E"/>
    <w:rsid w:val="000001EF"/>
    <w:rsid w:val="00007322"/>
    <w:rsid w:val="00007728"/>
    <w:rsid w:val="00024584"/>
    <w:rsid w:val="00024730"/>
    <w:rsid w:val="00055E95"/>
    <w:rsid w:val="0007021F"/>
    <w:rsid w:val="000B2BA5"/>
    <w:rsid w:val="000C2C64"/>
    <w:rsid w:val="000D2E75"/>
    <w:rsid w:val="000D6A42"/>
    <w:rsid w:val="000D7B79"/>
    <w:rsid w:val="000E5337"/>
    <w:rsid w:val="000F2F8C"/>
    <w:rsid w:val="0010006E"/>
    <w:rsid w:val="001045A8"/>
    <w:rsid w:val="00114A91"/>
    <w:rsid w:val="00117E03"/>
    <w:rsid w:val="00121E9A"/>
    <w:rsid w:val="001427E1"/>
    <w:rsid w:val="00163668"/>
    <w:rsid w:val="001672A8"/>
    <w:rsid w:val="00171566"/>
    <w:rsid w:val="00174676"/>
    <w:rsid w:val="001755A8"/>
    <w:rsid w:val="00184014"/>
    <w:rsid w:val="00192008"/>
    <w:rsid w:val="001B338A"/>
    <w:rsid w:val="001C0E68"/>
    <w:rsid w:val="001C4B6F"/>
    <w:rsid w:val="001D0BF1"/>
    <w:rsid w:val="001E3120"/>
    <w:rsid w:val="001E7E0C"/>
    <w:rsid w:val="001F0BB0"/>
    <w:rsid w:val="001F4E29"/>
    <w:rsid w:val="001F4E6D"/>
    <w:rsid w:val="001F6140"/>
    <w:rsid w:val="00203573"/>
    <w:rsid w:val="0020597D"/>
    <w:rsid w:val="00213B4C"/>
    <w:rsid w:val="002232BA"/>
    <w:rsid w:val="002253B0"/>
    <w:rsid w:val="00236D54"/>
    <w:rsid w:val="00241D8C"/>
    <w:rsid w:val="00241FDB"/>
    <w:rsid w:val="0024720C"/>
    <w:rsid w:val="002477B0"/>
    <w:rsid w:val="002617AE"/>
    <w:rsid w:val="002638D0"/>
    <w:rsid w:val="002647D3"/>
    <w:rsid w:val="00275973"/>
    <w:rsid w:val="00275EAE"/>
    <w:rsid w:val="00294998"/>
    <w:rsid w:val="00297F18"/>
    <w:rsid w:val="002A1945"/>
    <w:rsid w:val="002B2958"/>
    <w:rsid w:val="002B3FC8"/>
    <w:rsid w:val="002C25DA"/>
    <w:rsid w:val="002D23C5"/>
    <w:rsid w:val="002D6137"/>
    <w:rsid w:val="002E3548"/>
    <w:rsid w:val="002E7E61"/>
    <w:rsid w:val="002F05E5"/>
    <w:rsid w:val="002F1222"/>
    <w:rsid w:val="002F254D"/>
    <w:rsid w:val="002F30E4"/>
    <w:rsid w:val="00307140"/>
    <w:rsid w:val="00316BAB"/>
    <w:rsid w:val="00316DFF"/>
    <w:rsid w:val="00325B57"/>
    <w:rsid w:val="00336056"/>
    <w:rsid w:val="003544E1"/>
    <w:rsid w:val="00366398"/>
    <w:rsid w:val="003836A1"/>
    <w:rsid w:val="003A0632"/>
    <w:rsid w:val="003A30E5"/>
    <w:rsid w:val="003A6ADF"/>
    <w:rsid w:val="003B5928"/>
    <w:rsid w:val="003B7B67"/>
    <w:rsid w:val="003D36FF"/>
    <w:rsid w:val="003D380F"/>
    <w:rsid w:val="003E160D"/>
    <w:rsid w:val="003F1D5F"/>
    <w:rsid w:val="003F26FF"/>
    <w:rsid w:val="00402AD9"/>
    <w:rsid w:val="00405128"/>
    <w:rsid w:val="00406CFF"/>
    <w:rsid w:val="00416B25"/>
    <w:rsid w:val="00420592"/>
    <w:rsid w:val="004318F7"/>
    <w:rsid w:val="004319E0"/>
    <w:rsid w:val="00437E8C"/>
    <w:rsid w:val="00440225"/>
    <w:rsid w:val="0044671F"/>
    <w:rsid w:val="0046432C"/>
    <w:rsid w:val="004726BC"/>
    <w:rsid w:val="00474105"/>
    <w:rsid w:val="00477B99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45CD"/>
    <w:rsid w:val="004E01EB"/>
    <w:rsid w:val="004E2794"/>
    <w:rsid w:val="00510392"/>
    <w:rsid w:val="00513E2A"/>
    <w:rsid w:val="00523FAA"/>
    <w:rsid w:val="00533352"/>
    <w:rsid w:val="00554544"/>
    <w:rsid w:val="00566318"/>
    <w:rsid w:val="00566A35"/>
    <w:rsid w:val="0056701E"/>
    <w:rsid w:val="005740D7"/>
    <w:rsid w:val="00580AE0"/>
    <w:rsid w:val="005A0F26"/>
    <w:rsid w:val="005A1B10"/>
    <w:rsid w:val="005A6850"/>
    <w:rsid w:val="005B1B1B"/>
    <w:rsid w:val="005B7CF3"/>
    <w:rsid w:val="005C3F72"/>
    <w:rsid w:val="005C5932"/>
    <w:rsid w:val="005D3CA7"/>
    <w:rsid w:val="005D4CC1"/>
    <w:rsid w:val="005F4B91"/>
    <w:rsid w:val="005F55D2"/>
    <w:rsid w:val="00614118"/>
    <w:rsid w:val="0062312F"/>
    <w:rsid w:val="00625F2C"/>
    <w:rsid w:val="006618E9"/>
    <w:rsid w:val="00663E07"/>
    <w:rsid w:val="0068194B"/>
    <w:rsid w:val="00687333"/>
    <w:rsid w:val="00692703"/>
    <w:rsid w:val="006A1962"/>
    <w:rsid w:val="006B5D48"/>
    <w:rsid w:val="006B7D7B"/>
    <w:rsid w:val="006C1A5E"/>
    <w:rsid w:val="006E1507"/>
    <w:rsid w:val="00700222"/>
    <w:rsid w:val="00712D8B"/>
    <w:rsid w:val="007273B7"/>
    <w:rsid w:val="00733E0A"/>
    <w:rsid w:val="0074403D"/>
    <w:rsid w:val="00746D44"/>
    <w:rsid w:val="007538DC"/>
    <w:rsid w:val="00757803"/>
    <w:rsid w:val="00766D8C"/>
    <w:rsid w:val="0079206B"/>
    <w:rsid w:val="00796076"/>
    <w:rsid w:val="007C0566"/>
    <w:rsid w:val="007C606B"/>
    <w:rsid w:val="007E6A61"/>
    <w:rsid w:val="00801140"/>
    <w:rsid w:val="00803404"/>
    <w:rsid w:val="008117AD"/>
    <w:rsid w:val="0081478D"/>
    <w:rsid w:val="00834955"/>
    <w:rsid w:val="00837685"/>
    <w:rsid w:val="00855B59"/>
    <w:rsid w:val="00860461"/>
    <w:rsid w:val="0086487C"/>
    <w:rsid w:val="00870B20"/>
    <w:rsid w:val="008829F8"/>
    <w:rsid w:val="00885897"/>
    <w:rsid w:val="0089235A"/>
    <w:rsid w:val="0089639C"/>
    <w:rsid w:val="008A6538"/>
    <w:rsid w:val="008A7DF4"/>
    <w:rsid w:val="008C1E71"/>
    <w:rsid w:val="008C7056"/>
    <w:rsid w:val="008D024C"/>
    <w:rsid w:val="008E3E36"/>
    <w:rsid w:val="008E79C6"/>
    <w:rsid w:val="008F3B14"/>
    <w:rsid w:val="00901899"/>
    <w:rsid w:val="0090344B"/>
    <w:rsid w:val="00905715"/>
    <w:rsid w:val="0091321E"/>
    <w:rsid w:val="00913946"/>
    <w:rsid w:val="00921C50"/>
    <w:rsid w:val="0092726B"/>
    <w:rsid w:val="009361BA"/>
    <w:rsid w:val="00944F78"/>
    <w:rsid w:val="009510E7"/>
    <w:rsid w:val="00952C89"/>
    <w:rsid w:val="009571D8"/>
    <w:rsid w:val="009650EA"/>
    <w:rsid w:val="00966B09"/>
    <w:rsid w:val="009745FC"/>
    <w:rsid w:val="0097790C"/>
    <w:rsid w:val="0098506E"/>
    <w:rsid w:val="009A44CE"/>
    <w:rsid w:val="009B53D2"/>
    <w:rsid w:val="009C2B5E"/>
    <w:rsid w:val="009C4DFC"/>
    <w:rsid w:val="009D44F8"/>
    <w:rsid w:val="009E3160"/>
    <w:rsid w:val="009F220C"/>
    <w:rsid w:val="009F3B05"/>
    <w:rsid w:val="009F448E"/>
    <w:rsid w:val="009F4931"/>
    <w:rsid w:val="00A14534"/>
    <w:rsid w:val="00A16DAA"/>
    <w:rsid w:val="00A24162"/>
    <w:rsid w:val="00A25023"/>
    <w:rsid w:val="00A270EA"/>
    <w:rsid w:val="00A27655"/>
    <w:rsid w:val="00A33C76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0AC"/>
    <w:rsid w:val="00AB32F8"/>
    <w:rsid w:val="00AB610B"/>
    <w:rsid w:val="00AD360E"/>
    <w:rsid w:val="00AD40FB"/>
    <w:rsid w:val="00AD782D"/>
    <w:rsid w:val="00AE7650"/>
    <w:rsid w:val="00AE7BF6"/>
    <w:rsid w:val="00AE7FB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3DA2"/>
    <w:rsid w:val="00BD431F"/>
    <w:rsid w:val="00BE41A3"/>
    <w:rsid w:val="00BE423E"/>
    <w:rsid w:val="00BF61AC"/>
    <w:rsid w:val="00C47FA6"/>
    <w:rsid w:val="00C57FC6"/>
    <w:rsid w:val="00C66A7D"/>
    <w:rsid w:val="00C779DA"/>
    <w:rsid w:val="00C814F7"/>
    <w:rsid w:val="00CA4B4D"/>
    <w:rsid w:val="00CB1C71"/>
    <w:rsid w:val="00CB35C3"/>
    <w:rsid w:val="00CC29B1"/>
    <w:rsid w:val="00CD323D"/>
    <w:rsid w:val="00CE4030"/>
    <w:rsid w:val="00CE64B3"/>
    <w:rsid w:val="00CF1A49"/>
    <w:rsid w:val="00CF507D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230C"/>
    <w:rsid w:val="00DB6915"/>
    <w:rsid w:val="00DB7E1E"/>
    <w:rsid w:val="00DC1B78"/>
    <w:rsid w:val="00DC2A2F"/>
    <w:rsid w:val="00DC600B"/>
    <w:rsid w:val="00DD3909"/>
    <w:rsid w:val="00DE0FAA"/>
    <w:rsid w:val="00DE136D"/>
    <w:rsid w:val="00DE6534"/>
    <w:rsid w:val="00DF4D6C"/>
    <w:rsid w:val="00E01923"/>
    <w:rsid w:val="00E14498"/>
    <w:rsid w:val="00E17681"/>
    <w:rsid w:val="00E2397A"/>
    <w:rsid w:val="00E254DB"/>
    <w:rsid w:val="00E300FC"/>
    <w:rsid w:val="00E31D34"/>
    <w:rsid w:val="00E362DB"/>
    <w:rsid w:val="00E5632B"/>
    <w:rsid w:val="00E70240"/>
    <w:rsid w:val="00E71E6B"/>
    <w:rsid w:val="00E81CC5"/>
    <w:rsid w:val="00E85299"/>
    <w:rsid w:val="00E85A87"/>
    <w:rsid w:val="00E85B4A"/>
    <w:rsid w:val="00E9528E"/>
    <w:rsid w:val="00EA5099"/>
    <w:rsid w:val="00EC1351"/>
    <w:rsid w:val="00EC4CBF"/>
    <w:rsid w:val="00EC66CF"/>
    <w:rsid w:val="00EE0144"/>
    <w:rsid w:val="00EE2CA8"/>
    <w:rsid w:val="00EF17E8"/>
    <w:rsid w:val="00EF51D9"/>
    <w:rsid w:val="00F130DD"/>
    <w:rsid w:val="00F24884"/>
    <w:rsid w:val="00F3625B"/>
    <w:rsid w:val="00F44D3D"/>
    <w:rsid w:val="00F476C4"/>
    <w:rsid w:val="00F47E0E"/>
    <w:rsid w:val="00F61DF9"/>
    <w:rsid w:val="00F81960"/>
    <w:rsid w:val="00F826B5"/>
    <w:rsid w:val="00F8769D"/>
    <w:rsid w:val="00F91ABE"/>
    <w:rsid w:val="00F9350C"/>
    <w:rsid w:val="00F94EB5"/>
    <w:rsid w:val="00F9624D"/>
    <w:rsid w:val="00FA1AEE"/>
    <w:rsid w:val="00FB31C1"/>
    <w:rsid w:val="00FB58F2"/>
    <w:rsid w:val="00FC6AEA"/>
    <w:rsid w:val="00FD3D13"/>
    <w:rsid w:val="00FD78F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458C1"/>
  <w15:chartTrackingRefBased/>
  <w15:docId w15:val="{76DD5F9F-7CDC-4370-B070-A8341B2C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C6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b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279FE11B3E4C7DAC70A2E80B5C5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9E9E9-7DA2-48F0-9F98-2C92FF7BFC43}"/>
      </w:docPartPr>
      <w:docPartBody>
        <w:p w:rsidR="00FC3C87" w:rsidRDefault="00383EDD">
          <w:pPr>
            <w:pStyle w:val="57279FE11B3E4C7DAC70A2E80B5C5BD8"/>
          </w:pPr>
          <w:r w:rsidRPr="00CF1A49">
            <w:t>Experience</w:t>
          </w:r>
        </w:p>
      </w:docPartBody>
    </w:docPart>
    <w:docPart>
      <w:docPartPr>
        <w:name w:val="99029E1CD70548D4BC6C8CD9EFC1E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931CC-97D1-439C-912E-0E940A253075}"/>
      </w:docPartPr>
      <w:docPartBody>
        <w:p w:rsidR="00FC3C87" w:rsidRDefault="00383EDD">
          <w:pPr>
            <w:pStyle w:val="99029E1CD70548D4BC6C8CD9EFC1E5A3"/>
          </w:pPr>
          <w:r w:rsidRPr="00CF1A49">
            <w:t>Education</w:t>
          </w:r>
        </w:p>
      </w:docPartBody>
    </w:docPart>
    <w:docPart>
      <w:docPartPr>
        <w:name w:val="FA995D1244514949BF7739D01CE07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0FEC-1F59-46E1-8AE8-F1413D7487ED}"/>
      </w:docPartPr>
      <w:docPartBody>
        <w:p w:rsidR="00FC3C87" w:rsidRDefault="00383EDD">
          <w:pPr>
            <w:pStyle w:val="FA995D1244514949BF7739D01CE074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DD"/>
    <w:rsid w:val="00383EDD"/>
    <w:rsid w:val="004830A6"/>
    <w:rsid w:val="0063104A"/>
    <w:rsid w:val="00AA5849"/>
    <w:rsid w:val="00D428C3"/>
    <w:rsid w:val="00F41046"/>
    <w:rsid w:val="00F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ABD151D654606B94402F1F242E6DC">
    <w:name w:val="3A4ABD151D654606B94402F1F242E6D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475188B65B4607B392C16E1AB7F1C2">
    <w:name w:val="7D475188B65B4607B392C16E1AB7F1C2"/>
  </w:style>
  <w:style w:type="paragraph" w:customStyle="1" w:styleId="F3FF14BA901540979CF75FA6097FFE40">
    <w:name w:val="F3FF14BA901540979CF75FA6097FFE40"/>
  </w:style>
  <w:style w:type="paragraph" w:customStyle="1" w:styleId="5F062C5C98D641328902374AF890DA8F">
    <w:name w:val="5F062C5C98D641328902374AF890DA8F"/>
  </w:style>
  <w:style w:type="paragraph" w:customStyle="1" w:styleId="E48F6BF64E0B4CE584CD81678C12A8F5">
    <w:name w:val="E48F6BF64E0B4CE584CD81678C12A8F5"/>
  </w:style>
  <w:style w:type="paragraph" w:customStyle="1" w:styleId="1D21051C892C40B58F4C3B3C032D777D">
    <w:name w:val="1D21051C892C40B58F4C3B3C032D777D"/>
  </w:style>
  <w:style w:type="paragraph" w:customStyle="1" w:styleId="CC40CB473D5A45DF976FDB1833251875">
    <w:name w:val="CC40CB473D5A45DF976FDB1833251875"/>
  </w:style>
  <w:style w:type="paragraph" w:customStyle="1" w:styleId="231B6530F1A74265BD9EA9D3CB5DCB94">
    <w:name w:val="231B6530F1A74265BD9EA9D3CB5DCB94"/>
  </w:style>
  <w:style w:type="paragraph" w:customStyle="1" w:styleId="64E2CD3BFB49435EA4476D2CE5B56CE6">
    <w:name w:val="64E2CD3BFB49435EA4476D2CE5B56CE6"/>
  </w:style>
  <w:style w:type="paragraph" w:customStyle="1" w:styleId="91890357338246178B6B49B85B39E599">
    <w:name w:val="91890357338246178B6B49B85B39E599"/>
  </w:style>
  <w:style w:type="paragraph" w:customStyle="1" w:styleId="6111D48F532344B39DFAA91E3CF62B5F">
    <w:name w:val="6111D48F532344B39DFAA91E3CF62B5F"/>
  </w:style>
  <w:style w:type="paragraph" w:customStyle="1" w:styleId="57279FE11B3E4C7DAC70A2E80B5C5BD8">
    <w:name w:val="57279FE11B3E4C7DAC70A2E80B5C5BD8"/>
  </w:style>
  <w:style w:type="paragraph" w:customStyle="1" w:styleId="C4229B88FC944F3882F3536AE7FC1460">
    <w:name w:val="C4229B88FC944F3882F3536AE7FC1460"/>
  </w:style>
  <w:style w:type="paragraph" w:customStyle="1" w:styleId="7FFC033E155547FD826502136C7A5AB5">
    <w:name w:val="7FFC033E155547FD826502136C7A5AB5"/>
  </w:style>
  <w:style w:type="paragraph" w:customStyle="1" w:styleId="B74D65572AC04200BAB36FBD283E7D25">
    <w:name w:val="B74D65572AC04200BAB36FBD283E7D2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6F0069F97564C8FAFAD441F4557EC3D">
    <w:name w:val="B6F0069F97564C8FAFAD441F4557EC3D"/>
  </w:style>
  <w:style w:type="paragraph" w:customStyle="1" w:styleId="EB6B8A8527AB4C17AF74813189DF0BFB">
    <w:name w:val="EB6B8A8527AB4C17AF74813189DF0BFB"/>
  </w:style>
  <w:style w:type="paragraph" w:customStyle="1" w:styleId="DA3C8442A4094DB080860051B401683E">
    <w:name w:val="DA3C8442A4094DB080860051B401683E"/>
  </w:style>
  <w:style w:type="paragraph" w:customStyle="1" w:styleId="43D8DD4DF3B14343AE21E5477C6149DB">
    <w:name w:val="43D8DD4DF3B14343AE21E5477C6149DB"/>
  </w:style>
  <w:style w:type="paragraph" w:customStyle="1" w:styleId="2FCAF9D892D940929B5F27FD8C0CD4CF">
    <w:name w:val="2FCAF9D892D940929B5F27FD8C0CD4CF"/>
  </w:style>
  <w:style w:type="paragraph" w:customStyle="1" w:styleId="F7544CEBF6AE42C4A1D861E45616D27D">
    <w:name w:val="F7544CEBF6AE42C4A1D861E45616D27D"/>
  </w:style>
  <w:style w:type="paragraph" w:customStyle="1" w:styleId="CA6B54D47FF047A3865D6D5A52A6DDEC">
    <w:name w:val="CA6B54D47FF047A3865D6D5A52A6DDEC"/>
  </w:style>
  <w:style w:type="paragraph" w:customStyle="1" w:styleId="99029E1CD70548D4BC6C8CD9EFC1E5A3">
    <w:name w:val="99029E1CD70548D4BC6C8CD9EFC1E5A3"/>
  </w:style>
  <w:style w:type="paragraph" w:customStyle="1" w:styleId="913897D4130848D4A11399ECC0E5118C">
    <w:name w:val="913897D4130848D4A11399ECC0E5118C"/>
  </w:style>
  <w:style w:type="paragraph" w:customStyle="1" w:styleId="C45FC0E5E5A64734A368958EE94283A8">
    <w:name w:val="C45FC0E5E5A64734A368958EE94283A8"/>
  </w:style>
  <w:style w:type="paragraph" w:customStyle="1" w:styleId="9F6D5EE6C2FE4885B9EAA29ACBF948B3">
    <w:name w:val="9F6D5EE6C2FE4885B9EAA29ACBF948B3"/>
  </w:style>
  <w:style w:type="paragraph" w:customStyle="1" w:styleId="0E7343A6AA70451A9DEDD10ACA43E39D">
    <w:name w:val="0E7343A6AA70451A9DEDD10ACA43E39D"/>
  </w:style>
  <w:style w:type="paragraph" w:customStyle="1" w:styleId="4A5E83A1A9AF43B6863D6313207A41C7">
    <w:name w:val="4A5E83A1A9AF43B6863D6313207A41C7"/>
  </w:style>
  <w:style w:type="paragraph" w:customStyle="1" w:styleId="EA1C7027A26F48548AFEE9095510E3EE">
    <w:name w:val="EA1C7027A26F48548AFEE9095510E3EE"/>
  </w:style>
  <w:style w:type="paragraph" w:customStyle="1" w:styleId="331EE924BD3F4FB4A4C3EA3A84B48C5F">
    <w:name w:val="331EE924BD3F4FB4A4C3EA3A84B48C5F"/>
  </w:style>
  <w:style w:type="paragraph" w:customStyle="1" w:styleId="056897C0FB3E49CCBD2E8D8EA4A95BD2">
    <w:name w:val="056897C0FB3E49CCBD2E8D8EA4A95BD2"/>
  </w:style>
  <w:style w:type="paragraph" w:customStyle="1" w:styleId="4B7EA242E92649AF8A2F58FCF8C5EEBF">
    <w:name w:val="4B7EA242E92649AF8A2F58FCF8C5EEBF"/>
  </w:style>
  <w:style w:type="paragraph" w:customStyle="1" w:styleId="0F96D672F47546198D7FCCD333C67EC8">
    <w:name w:val="0F96D672F47546198D7FCCD333C67EC8"/>
  </w:style>
  <w:style w:type="paragraph" w:customStyle="1" w:styleId="FA995D1244514949BF7739D01CE074D5">
    <w:name w:val="FA995D1244514949BF7739D01CE074D5"/>
  </w:style>
  <w:style w:type="paragraph" w:customStyle="1" w:styleId="B63D3C07B7DB41518D387D8400FD3304">
    <w:name w:val="B63D3C07B7DB41518D387D8400FD3304"/>
  </w:style>
  <w:style w:type="paragraph" w:customStyle="1" w:styleId="6BB792841E8E40748CC71CBD6D6C25A1">
    <w:name w:val="6BB792841E8E40748CC71CBD6D6C25A1"/>
  </w:style>
  <w:style w:type="paragraph" w:customStyle="1" w:styleId="AE944964B8AA4153B3D79591C5D78779">
    <w:name w:val="AE944964B8AA4153B3D79591C5D78779"/>
  </w:style>
  <w:style w:type="paragraph" w:customStyle="1" w:styleId="B410776AB70543C7A58B49E60F213F88">
    <w:name w:val="B410776AB70543C7A58B49E60F213F88"/>
  </w:style>
  <w:style w:type="paragraph" w:customStyle="1" w:styleId="70A58195EB54447684F2C806BD89469A">
    <w:name w:val="70A58195EB54447684F2C806BD89469A"/>
  </w:style>
  <w:style w:type="paragraph" w:customStyle="1" w:styleId="7E65B60777884F519A24457BABD484F9">
    <w:name w:val="7E65B60777884F519A24457BABD484F9"/>
  </w:style>
  <w:style w:type="paragraph" w:customStyle="1" w:styleId="EEE5DC6856F147F9B203F294AEEB1D00">
    <w:name w:val="EEE5DC6856F147F9B203F294AEEB1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101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Digbijay Patnaik</dc:creator>
  <cp:keywords/>
  <dc:description/>
  <cp:lastModifiedBy>Shreya</cp:lastModifiedBy>
  <cp:revision>11</cp:revision>
  <dcterms:created xsi:type="dcterms:W3CDTF">2018-09-22T08:38:00Z</dcterms:created>
  <dcterms:modified xsi:type="dcterms:W3CDTF">2020-08-04T15:49:00Z</dcterms:modified>
  <cp:category/>
</cp:coreProperties>
</file>