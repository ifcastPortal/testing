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2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259" w:type="dxa"/>
          <w:right w:w="115" w:type="dxa"/>
        </w:tblCellMar>
        <w:tblLook w:val="04A0" w:firstRow="1" w:lastRow="0" w:firstColumn="1" w:lastColumn="0" w:noHBand="0" w:noVBand="1"/>
      </w:tblPr>
      <w:tblGrid>
        <w:gridCol w:w="4319"/>
        <w:gridCol w:w="7915"/>
      </w:tblGrid>
      <w:tr w:rsidR="00307B35" w:rsidRPr="001061C3" w:rsidTr="005726F9">
        <w:trPr>
          <w:trHeight w:val="1358"/>
        </w:trPr>
        <w:tc>
          <w:tcPr>
            <w:tcW w:w="4319" w:type="dxa"/>
            <w:shd w:val="clear" w:color="auto" w:fill="auto"/>
          </w:tcPr>
          <w:p w:rsidR="005726F9" w:rsidRPr="005726F9" w:rsidRDefault="00E30270" w:rsidP="005726F9">
            <w:pPr>
              <w:rPr>
                <w:noProof/>
                <w:color w:val="FFFFFF" w:themeColor="background1"/>
              </w:rPr>
            </w:pPr>
            <w:r w:rsidRPr="001061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25A16480" wp14:editId="5337DC90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-40005</wp:posOffset>
                      </wp:positionV>
                      <wp:extent cx="2804160" cy="10081260"/>
                      <wp:effectExtent l="0" t="0" r="15240" b="1524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160" cy="100812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3FDDCE" id="Rectangle 1" o:spid="_x0000_s1026" style="position:absolute;margin-left:-13.2pt;margin-top:-3.15pt;width:220.8pt;height:793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" fillcolor="#393737 [814]" strokecolor="#1f3763 [1604]" strokeweight="1pt"/>
                  </w:pict>
                </mc:Fallback>
              </mc:AlternateContent>
            </w:r>
            <w:r w:rsidR="005726F9">
              <w:rPr>
                <w:noProof/>
              </w:rPr>
              <w:t>\</w:t>
            </w:r>
          </w:p>
          <w:p w:rsidR="005726F9" w:rsidRPr="005726F9" w:rsidRDefault="005726F9" w:rsidP="005726F9">
            <w:pPr>
              <w:rPr>
                <w:b/>
                <w:noProof/>
              </w:rPr>
            </w:pPr>
            <w:r>
              <w:rPr>
                <w:noProof/>
                <w:color w:val="FFFFFF" w:themeColor="background1"/>
              </w:rPr>
              <w:t xml:space="preserve">                    </w:t>
            </w:r>
            <w:r w:rsidRPr="005726F9">
              <w:rPr>
                <w:b/>
                <w:noProof/>
                <w:color w:val="FFFFFF" w:themeColor="background1"/>
              </w:rPr>
              <w:t>Sachin Tanaji Kadil</w:t>
            </w:r>
          </w:p>
          <w:p w:rsidR="00307B35" w:rsidRPr="005726F9" w:rsidRDefault="000B44B8" w:rsidP="005726F9">
            <w:pPr>
              <w:rPr>
                <w:b/>
              </w:rPr>
            </w:pPr>
            <w:r w:rsidRPr="005726F9">
              <w:rPr>
                <w:b/>
                <w:noProof/>
              </w:rPr>
              <w:t xml:space="preserve"> Kadil</w:t>
            </w:r>
          </w:p>
          <w:p w:rsidR="00307B35" w:rsidRPr="001061C3" w:rsidRDefault="009A38B3" w:rsidP="009A38B3">
            <w:pPr>
              <w:tabs>
                <w:tab w:val="left" w:pos="2952"/>
              </w:tabs>
              <w:ind w:left="144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color w:val="FFFFFF" w:themeColor="background1"/>
                <w:sz w:val="20"/>
                <w:szCs w:val="20"/>
              </w:rPr>
              <w:t>(</w:t>
            </w:r>
            <w:r w:rsidRPr="009A38B3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Profile</w:t>
            </w:r>
            <w:r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Descriptions </w:t>
            </w:r>
            <w:r>
              <w:rPr>
                <w:rFonts w:cstheme="minorHAnsi"/>
                <w:color w:val="FFFFFF" w:themeColor="background1"/>
                <w:sz w:val="20"/>
                <w:szCs w:val="20"/>
              </w:rPr>
              <w:t xml:space="preserve">- State Manager , Prcoess Trainer,Admin Executive, Sales Trainer , Team Leader.) </w:t>
            </w:r>
          </w:p>
        </w:tc>
        <w:tc>
          <w:tcPr>
            <w:tcW w:w="7915" w:type="dxa"/>
            <w:vMerge w:val="restart"/>
          </w:tcPr>
          <w:p w:rsidR="00307B35" w:rsidRPr="001061C3" w:rsidRDefault="00307B35" w:rsidP="00B717B3">
            <w:pPr>
              <w:spacing w:before="280"/>
              <w:ind w:right="288"/>
              <w:outlineLvl w:val="3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Summary</w:t>
            </w:r>
          </w:p>
          <w:p w:rsidR="00497381" w:rsidRPr="001061C3" w:rsidRDefault="00497381" w:rsidP="00B717B3">
            <w:pPr>
              <w:ind w:right="288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307B35" w:rsidRPr="001061C3" w:rsidRDefault="002420C1" w:rsidP="00B717B3">
            <w:pPr>
              <w:ind w:right="288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As profile </w:t>
            </w:r>
            <w:r w:rsidR="006377F4">
              <w:rPr>
                <w:rFonts w:eastAsia="Times New Roman" w:cstheme="minorHAnsi"/>
                <w:color w:val="000000"/>
                <w:sz w:val="20"/>
                <w:szCs w:val="20"/>
              </w:rPr>
              <w:t>I had started my carrier in BPO sector as CSA while I am learning</w:t>
            </w:r>
            <w:r w:rsidR="006377F4" w:rsidRPr="006650B3">
              <w:rPr>
                <w:rFonts w:asciiTheme="majorHAnsi" w:hAnsiTheme="majorHAnsi" w:cs="Tahoma"/>
                <w:sz w:val="20"/>
              </w:rPr>
              <w:t xml:space="preserve"> I got experience in knowledge management and training. However want to utilize my experience for development of</w:t>
            </w:r>
            <w:r w:rsidR="00AB7FFE">
              <w:rPr>
                <w:rFonts w:asciiTheme="majorHAnsi" w:hAnsiTheme="majorHAnsi" w:cs="Tahoma"/>
                <w:sz w:val="20"/>
              </w:rPr>
              <w:t xml:space="preserve"> business, as well as people management also according my current experience I am handling more then 820+ Employee in Rajasthan State.</w:t>
            </w:r>
          </w:p>
          <w:p w:rsidR="00307B35" w:rsidRPr="001061C3" w:rsidRDefault="00307B35" w:rsidP="00B717B3">
            <w:pPr>
              <w:ind w:right="288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307B35" w:rsidRPr="001061C3" w:rsidTr="005726F9">
        <w:trPr>
          <w:trHeight w:val="500"/>
        </w:trPr>
        <w:tc>
          <w:tcPr>
            <w:tcW w:w="4319" w:type="dxa"/>
            <w:vMerge w:val="restart"/>
            <w:shd w:val="clear" w:color="auto" w:fill="auto"/>
          </w:tcPr>
          <w:p w:rsidR="00307B35" w:rsidRDefault="001061C3" w:rsidP="001061C3">
            <w:pPr>
              <w:spacing w:line="480" w:lineRule="auto"/>
              <w:ind w:left="144"/>
              <w:jc w:val="both"/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noProof/>
                <w:color w:val="FFFFFF" w:themeColor="background1"/>
              </w:rPr>
              <w:t>Mobile</w:t>
            </w:r>
            <w:r w:rsidR="00307B35" w:rsidRPr="001061C3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:</w:t>
            </w:r>
            <w:r w:rsidR="00307B35" w:rsidRPr="001061C3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 xml:space="preserve"> </w:t>
            </w:r>
            <w:r w:rsidR="00016C75" w:rsidRPr="001061C3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+</w:t>
            </w: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7709191143</w:t>
            </w:r>
            <w:r w:rsidR="00515004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,</w:t>
            </w:r>
            <w:r w:rsidR="00DA069D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>9764942143</w:t>
            </w:r>
          </w:p>
          <w:p w:rsidR="00BF5AC2" w:rsidRPr="001061C3" w:rsidRDefault="00BF5AC2" w:rsidP="001061C3">
            <w:pPr>
              <w:spacing w:line="480" w:lineRule="auto"/>
              <w:ind w:left="144"/>
              <w:jc w:val="both"/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>
              <w:rPr>
                <w:noProof/>
                <w:color w:val="FFFFFF" w:themeColor="background1"/>
              </w:rPr>
              <w:t>Location :</w:t>
            </w:r>
            <w:r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 xml:space="preserve"> Cidco ,Aurangabad ,Maharashtra</w:t>
            </w:r>
          </w:p>
          <w:p w:rsidR="00307B35" w:rsidRPr="001061C3" w:rsidRDefault="00307B35" w:rsidP="00B717B3">
            <w:pPr>
              <w:spacing w:line="480" w:lineRule="auto"/>
              <w:ind w:left="144"/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Email:</w:t>
            </w:r>
            <w:r w:rsidR="001061C3">
              <w:rPr>
                <w:rFonts w:eastAsia="Times New Roman" w:cstheme="minorHAnsi"/>
                <w:color w:val="FFFFFF" w:themeColor="background1"/>
                <w:sz w:val="20"/>
                <w:szCs w:val="20"/>
              </w:rPr>
              <w:t xml:space="preserve"> kadil.sachin01@gmail.com</w:t>
            </w:r>
          </w:p>
          <w:p w:rsidR="00307B35" w:rsidRPr="001061C3" w:rsidRDefault="00307B35" w:rsidP="00B717B3">
            <w:pPr>
              <w:spacing w:line="480" w:lineRule="auto"/>
              <w:ind w:left="144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915" w:type="dxa"/>
            <w:vMerge/>
          </w:tcPr>
          <w:p w:rsidR="00307B35" w:rsidRPr="001061C3" w:rsidRDefault="00307B35" w:rsidP="00B717B3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07B35" w:rsidRPr="001061C3" w:rsidTr="005726F9">
        <w:trPr>
          <w:trHeight w:val="467"/>
        </w:trPr>
        <w:tc>
          <w:tcPr>
            <w:tcW w:w="4319" w:type="dxa"/>
            <w:vMerge/>
            <w:shd w:val="clear" w:color="auto" w:fill="auto"/>
          </w:tcPr>
          <w:p w:rsidR="00307B35" w:rsidRPr="001061C3" w:rsidRDefault="00307B35" w:rsidP="00B717B3">
            <w:pPr>
              <w:ind w:left="144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15" w:type="dxa"/>
            <w:vMerge w:val="restart"/>
            <w:vAlign w:val="bottom"/>
          </w:tcPr>
          <w:p w:rsidR="004538AE" w:rsidRDefault="004538AE" w:rsidP="00B717B3">
            <w:pPr>
              <w:ind w:right="288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4538AE" w:rsidRDefault="004538AE" w:rsidP="00B717B3">
            <w:pPr>
              <w:ind w:right="288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  <w:p w:rsidR="00307B35" w:rsidRPr="001061C3" w:rsidRDefault="00307B35" w:rsidP="00B717B3">
            <w:pPr>
              <w:ind w:right="288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Experience</w:t>
            </w:r>
          </w:p>
          <w:p w:rsidR="00012A17" w:rsidRPr="001061C3" w:rsidRDefault="00012A17" w:rsidP="00B717B3">
            <w:pPr>
              <w:ind w:right="288"/>
              <w:rPr>
                <w:rFonts w:cstheme="minorHAnsi"/>
                <w:sz w:val="20"/>
                <w:szCs w:val="20"/>
              </w:rPr>
            </w:pPr>
          </w:p>
          <w:p w:rsidR="00307B35" w:rsidRPr="000A646E" w:rsidRDefault="00307B35" w:rsidP="00B717B3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  <w:r w:rsidRPr="000A646E">
              <w:rPr>
                <w:rFonts w:eastAsia="Times New Roman" w:cstheme="minorHAnsi"/>
                <w:b/>
                <w:sz w:val="20"/>
                <w:szCs w:val="20"/>
              </w:rPr>
              <w:t>201</w:t>
            </w:r>
            <w:r w:rsidR="00AB7FFE" w:rsidRPr="000A646E">
              <w:rPr>
                <w:rFonts w:eastAsia="Times New Roman" w:cstheme="minorHAnsi"/>
                <w:b/>
                <w:sz w:val="20"/>
                <w:szCs w:val="20"/>
              </w:rPr>
              <w:t>8</w:t>
            </w:r>
            <w:r w:rsidRPr="000A646E">
              <w:rPr>
                <w:rFonts w:eastAsia="Times New Roman" w:cstheme="minorHAnsi"/>
                <w:b/>
                <w:sz w:val="20"/>
                <w:szCs w:val="20"/>
              </w:rPr>
              <w:t>–201</w:t>
            </w:r>
            <w:r w:rsidR="00AB7FFE" w:rsidRPr="000A646E">
              <w:rPr>
                <w:rFonts w:eastAsia="Times New Roman" w:cstheme="minorHAnsi"/>
                <w:b/>
                <w:sz w:val="20"/>
                <w:szCs w:val="20"/>
              </w:rPr>
              <w:t>9</w:t>
            </w:r>
            <w:r w:rsidR="00AB7FFE" w:rsidRPr="000A646E">
              <w:rPr>
                <w:rFonts w:eastAsia="Times New Roman" w:cstheme="minorHAnsi"/>
                <w:sz w:val="20"/>
                <w:szCs w:val="20"/>
              </w:rPr>
              <w:t xml:space="preserve"> As </w:t>
            </w:r>
            <w:r w:rsidR="00AB7FFE" w:rsidRPr="000A646E">
              <w:rPr>
                <w:rFonts w:eastAsia="Times New Roman" w:cstheme="minorHAnsi"/>
                <w:b/>
                <w:sz w:val="20"/>
                <w:szCs w:val="20"/>
              </w:rPr>
              <w:t>State Manager</w:t>
            </w:r>
            <w:r w:rsidR="005726F9">
              <w:rPr>
                <w:rFonts w:eastAsia="Times New Roman" w:cstheme="minorHAnsi"/>
                <w:b/>
                <w:sz w:val="20"/>
                <w:szCs w:val="20"/>
              </w:rPr>
              <w:t xml:space="preserve"> (Training &amp; Opration)</w:t>
            </w:r>
            <w:r w:rsidR="00AB7FFE" w:rsidRPr="000A646E">
              <w:rPr>
                <w:rFonts w:eastAsia="Times New Roman" w:cstheme="minorHAnsi"/>
                <w:b/>
                <w:sz w:val="20"/>
                <w:szCs w:val="20"/>
              </w:rPr>
              <w:t xml:space="preserve"> – Renu Communication India Pvt Ltd –Jaipur Rajasthan</w:t>
            </w:r>
            <w:r w:rsidRPr="000A646E">
              <w:rPr>
                <w:rFonts w:eastAsia="Times New Roman" w:cstheme="minorHAnsi"/>
                <w:sz w:val="20"/>
                <w:szCs w:val="20"/>
              </w:rPr>
              <w:t>.</w:t>
            </w:r>
          </w:p>
          <w:p w:rsidR="00307B35" w:rsidRPr="001061C3" w:rsidRDefault="00307B35" w:rsidP="00B717B3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</w:p>
          <w:p w:rsidR="00307B35" w:rsidRPr="001061C3" w:rsidRDefault="00AB7FFE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Handling more then 820+ employees at Rajasthan</w:t>
            </w:r>
            <w:r w:rsidR="005726F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Government KPO and back office about election,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we are working on election campaign activity at Rajasthan for BJP party  </w:t>
            </w:r>
          </w:p>
          <w:p w:rsidR="00307B35" w:rsidRPr="001061C3" w:rsidRDefault="00307B35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Analyzed </w:t>
            </w:r>
            <w:r w:rsidR="00AB7FFE">
              <w:rPr>
                <w:rFonts w:eastAsia="Times New Roman" w:cstheme="minorHAnsi"/>
                <w:color w:val="000000"/>
                <w:sz w:val="20"/>
                <w:szCs w:val="20"/>
              </w:rPr>
              <w:t>Operation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>/</w:t>
            </w:r>
            <w:r w:rsidR="00AB7F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Employees performance </w:t>
            </w:r>
            <w:r w:rsidR="00AB7FFE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>data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from the designated territory to help evolve </w:t>
            </w:r>
            <w:r w:rsidR="00AB7FFE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higher authority and backend. </w:t>
            </w:r>
          </w:p>
          <w:p w:rsidR="00307B35" w:rsidRDefault="00AB7FFE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As per project we are giving campaign </w:t>
            </w:r>
            <w:r w:rsidR="00307B35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Scored 90% in a quarterly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politician satisfaction survey from Rajasthan BJP party.</w:t>
            </w:r>
          </w:p>
          <w:p w:rsidR="005726F9" w:rsidRDefault="005726F9" w:rsidP="00B717B3">
            <w:pPr>
              <w:numPr>
                <w:ilvl w:val="0"/>
                <w:numId w:val="1"/>
              </w:num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I am delivering 100% efficacy of training and refresher as per client record .conducting manager level and supervisor level training to how to aching organization goal and achievements of project target .giving a 33 district clusters employee training about soft skill and performance and weekly and monthly target achievements training.</w:t>
            </w:r>
          </w:p>
          <w:p w:rsidR="000A646E" w:rsidRDefault="000A646E" w:rsidP="000A646E">
            <w:p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0A646E" w:rsidRDefault="000A646E" w:rsidP="000A646E">
            <w:p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0A646E" w:rsidRPr="001061C3" w:rsidRDefault="000A646E" w:rsidP="000A646E">
            <w:p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AB7FFE" w:rsidRDefault="000A646E" w:rsidP="00B717B3">
            <w:pPr>
              <w:ind w:right="288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2017-2018 As District Sales Team Ledar / Process Trainer with Apexa Information Pvt ltd At Nashik Dist,Maharashtra </w:t>
            </w:r>
          </w:p>
          <w:p w:rsidR="000A646E" w:rsidRPr="000A646E" w:rsidRDefault="000A646E" w:rsidP="00B717B3">
            <w:pPr>
              <w:ind w:right="288"/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</w:rPr>
            </w:pPr>
          </w:p>
          <w:p w:rsidR="000A646E" w:rsidRDefault="000A646E" w:rsidP="000A646E">
            <w:pPr>
              <w:pStyle w:val="ListParagraph"/>
              <w:ind w:left="360" w:right="288"/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</w:rPr>
            </w:pPr>
            <w:r w:rsidRPr="000A646E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</w:rPr>
              <w:t xml:space="preserve">*  handling more than 42 to centers employees MIS data about training and operational performance ,Provided TNI Refresher and other things about training as well as I am giving product training sales training ,Team </w:t>
            </w:r>
            <w:r w:rsidR="001821AF" w:rsidRPr="000A646E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</w:rPr>
              <w:t>handling,</w:t>
            </w:r>
            <w:r w:rsidR="001821AF"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</w:rPr>
              <w:t xml:space="preserve"> coordinate</w:t>
            </w:r>
            <w:r>
              <w:rPr>
                <w:rFonts w:asciiTheme="majorHAnsi" w:eastAsia="Times New Roman" w:hAnsiTheme="majorHAnsi" w:cstheme="minorHAnsi"/>
                <w:color w:val="000000"/>
                <w:sz w:val="20"/>
                <w:szCs w:val="20"/>
              </w:rPr>
              <w:t xml:space="preserve"> with all center’s sales team and zonal in charge about daily /monthly /quarterly sales performance at centers.</w:t>
            </w:r>
          </w:p>
          <w:p w:rsidR="000A646E" w:rsidRDefault="000A646E" w:rsidP="00B717B3">
            <w:pPr>
              <w:ind w:right="288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</w:p>
          <w:p w:rsidR="000A646E" w:rsidRDefault="000A646E" w:rsidP="00B717B3">
            <w:pPr>
              <w:ind w:right="288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</w:p>
          <w:p w:rsidR="00307B35" w:rsidRPr="000A646E" w:rsidRDefault="00AB7FFE" w:rsidP="00B717B3">
            <w:pPr>
              <w:ind w:right="288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0A646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2017</w:t>
            </w:r>
            <w:r w:rsidR="00307B35" w:rsidRPr="000A646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–201</w:t>
            </w:r>
            <w:r w:rsidRPr="000A646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7</w:t>
            </w:r>
            <w:r w:rsidR="00307B35"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0A646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>As</w:t>
            </w:r>
            <w:r w:rsidR="00307B35" w:rsidRPr="000A646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 xml:space="preserve"> </w:t>
            </w:r>
            <w:r w:rsidRPr="000A646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 xml:space="preserve">Process Trainer with  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Tata Business support system at Khopoli </w:t>
            </w:r>
            <w:r w:rsidR="001821A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–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Raigad</w:t>
            </w:r>
            <w:r w:rsidR="001821AF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</w:p>
          <w:p w:rsidR="00307B35" w:rsidRPr="000A646E" w:rsidRDefault="00307B35" w:rsidP="00B717B3">
            <w:pPr>
              <w:ind w:right="288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</w:p>
          <w:p w:rsidR="00AB7FFE" w:rsidRPr="00AB7FFE" w:rsidRDefault="00AB7FFE" w:rsidP="00AB7FFE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Calibri Light" w:eastAsia="Calibri" w:hAnsi="Calibri Light" w:cs="Tahoma"/>
                <w:sz w:val="20"/>
              </w:rPr>
            </w:pPr>
            <w:r w:rsidRPr="00AB7FFE">
              <w:rPr>
                <w:rFonts w:ascii="Calibri Light" w:eastAsia="Calibri" w:hAnsi="Calibri Light" w:cs="Tahoma"/>
                <w:sz w:val="20"/>
              </w:rPr>
              <w:t>Provide process, product &amp; soft skill training to new batches and existing associates.</w:t>
            </w:r>
          </w:p>
          <w:p w:rsidR="00AB7FFE" w:rsidRPr="006650B3" w:rsidRDefault="00AB7FFE" w:rsidP="00AB7FFE">
            <w:pPr>
              <w:spacing w:before="100" w:after="100"/>
              <w:ind w:left="360"/>
              <w:rPr>
                <w:rFonts w:ascii="Calibri Light" w:eastAsia="Calibri" w:hAnsi="Calibri Light" w:cs="Tahoma"/>
                <w:sz w:val="20"/>
              </w:rPr>
            </w:pPr>
            <w:r w:rsidRPr="006650B3">
              <w:rPr>
                <w:rFonts w:ascii="Calibri Light" w:eastAsia="Calibri" w:hAnsi="Calibri Light" w:cs="Tahoma"/>
                <w:sz w:val="20"/>
              </w:rPr>
              <w:t>Conduct</w:t>
            </w:r>
            <w:r w:rsidRPr="006650B3">
              <w:rPr>
                <w:rFonts w:asciiTheme="majorHAnsi" w:hAnsiTheme="majorHAnsi" w:cs="Tahoma"/>
                <w:sz w:val="20"/>
              </w:rPr>
              <w:t xml:space="preserve"> product</w:t>
            </w:r>
            <w:r w:rsidRPr="006650B3">
              <w:rPr>
                <w:rFonts w:ascii="Calibri Light" w:eastAsia="Calibri" w:hAnsi="Calibri Light" w:cs="Tahoma"/>
                <w:sz w:val="20"/>
              </w:rPr>
              <w:t xml:space="preserve"> refresher</w:t>
            </w:r>
            <w:r w:rsidRPr="006650B3">
              <w:rPr>
                <w:rFonts w:asciiTheme="majorHAnsi" w:hAnsiTheme="majorHAnsi" w:cs="Tahoma"/>
                <w:sz w:val="20"/>
              </w:rPr>
              <w:t xml:space="preserve"> </w:t>
            </w:r>
            <w:r w:rsidRPr="006650B3">
              <w:rPr>
                <w:rFonts w:ascii="Calibri Light" w:eastAsia="Calibri" w:hAnsi="Calibri Light" w:cs="Tahoma"/>
                <w:sz w:val="20"/>
              </w:rPr>
              <w:t>training for CAP / BQ associates.</w:t>
            </w:r>
          </w:p>
          <w:p w:rsidR="00AB7FFE" w:rsidRPr="00AB7FFE" w:rsidRDefault="00AB7FFE" w:rsidP="00AB7FFE">
            <w:pPr>
              <w:pStyle w:val="ListParagraph"/>
              <w:numPr>
                <w:ilvl w:val="0"/>
                <w:numId w:val="1"/>
              </w:numPr>
              <w:spacing w:before="100" w:after="100"/>
              <w:rPr>
                <w:rFonts w:ascii="Calibri Light" w:eastAsia="Calibri" w:hAnsi="Calibri Light" w:cs="Tahoma"/>
                <w:sz w:val="20"/>
              </w:rPr>
            </w:pPr>
            <w:r w:rsidRPr="00AB7FFE">
              <w:rPr>
                <w:rFonts w:ascii="Calibri Light" w:eastAsia="Calibri" w:hAnsi="Calibri Light" w:cs="Tahoma"/>
                <w:sz w:val="20"/>
              </w:rPr>
              <w:t>Design the refresher</w:t>
            </w:r>
            <w:r w:rsidRPr="00AB7FFE">
              <w:rPr>
                <w:rFonts w:asciiTheme="majorHAnsi" w:hAnsiTheme="majorHAnsi" w:cs="Tahoma"/>
                <w:sz w:val="20"/>
              </w:rPr>
              <w:t xml:space="preserve"> </w:t>
            </w:r>
            <w:r w:rsidRPr="00AB7FFE">
              <w:rPr>
                <w:rFonts w:ascii="Calibri Light" w:eastAsia="Calibri" w:hAnsi="Calibri Light" w:cs="Tahoma"/>
                <w:sz w:val="20"/>
              </w:rPr>
              <w:t>training content</w:t>
            </w:r>
            <w:r w:rsidRPr="00AB7FFE">
              <w:rPr>
                <w:rFonts w:asciiTheme="majorHAnsi" w:hAnsiTheme="majorHAnsi" w:cs="Tahoma"/>
                <w:sz w:val="20"/>
              </w:rPr>
              <w:t xml:space="preserve"> &amp; Making PPT</w:t>
            </w:r>
            <w:r w:rsidRPr="00AB7FFE">
              <w:rPr>
                <w:rFonts w:ascii="Calibri Light" w:eastAsia="Calibri" w:hAnsi="Calibri Light" w:cs="Tahoma"/>
                <w:sz w:val="20"/>
              </w:rPr>
              <w:t>.</w:t>
            </w:r>
            <w:r>
              <w:rPr>
                <w:rFonts w:ascii="Calibri Light" w:eastAsia="Calibri" w:hAnsi="Calibri Light" w:cs="Tahoma"/>
                <w:sz w:val="20"/>
              </w:rPr>
              <w:t xml:space="preserve"> </w:t>
            </w:r>
            <w:r w:rsidRPr="00AB7FFE">
              <w:rPr>
                <w:rFonts w:asciiTheme="majorHAnsi" w:hAnsiTheme="majorHAnsi" w:cs="Tahoma"/>
                <w:sz w:val="20"/>
              </w:rPr>
              <w:t>Handel</w:t>
            </w:r>
            <w:r w:rsidRPr="00AB7FFE">
              <w:rPr>
                <w:rFonts w:ascii="Calibri Light" w:eastAsia="Calibri" w:hAnsi="Calibri Light" w:cs="Tahoma"/>
                <w:sz w:val="20"/>
              </w:rPr>
              <w:t xml:space="preserve"> project as per </w:t>
            </w:r>
            <w:r w:rsidRPr="00AB7FFE">
              <w:rPr>
                <w:rFonts w:asciiTheme="majorHAnsi" w:hAnsiTheme="majorHAnsi" w:cs="Tahoma"/>
                <w:sz w:val="20"/>
              </w:rPr>
              <w:t>Manager/</w:t>
            </w:r>
            <w:r w:rsidRPr="00AB7FFE">
              <w:rPr>
                <w:rFonts w:ascii="Calibri Light" w:eastAsia="Calibri" w:hAnsi="Calibri Light" w:cs="Tahoma"/>
                <w:sz w:val="20"/>
              </w:rPr>
              <w:t>client request.</w:t>
            </w:r>
          </w:p>
          <w:p w:rsidR="00307B35" w:rsidRDefault="00AB7FFE" w:rsidP="00AB7FFE">
            <w:pPr>
              <w:numPr>
                <w:ilvl w:val="0"/>
                <w:numId w:val="7"/>
              </w:num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6650B3">
              <w:rPr>
                <w:rFonts w:asciiTheme="majorHAnsi" w:hAnsiTheme="majorHAnsi" w:cs="Tahoma"/>
                <w:sz w:val="20"/>
              </w:rPr>
              <w:t>Coordinated to quality and client related to issue of operations &amp; Training. Handli</w:t>
            </w:r>
            <w:r>
              <w:rPr>
                <w:rFonts w:asciiTheme="majorHAnsi" w:hAnsiTheme="majorHAnsi" w:cs="Tahoma"/>
                <w:sz w:val="20"/>
              </w:rPr>
              <w:t xml:space="preserve">ng SME’s and KMT’s, SMEs </w:t>
            </w:r>
            <w:r w:rsidR="00307B35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>Analyzed the territory and market’s potential, tracked sales and status reports. Identified 30+ new leads.</w:t>
            </w:r>
          </w:p>
          <w:p w:rsidR="00AB7FFE" w:rsidRDefault="00AB7FFE" w:rsidP="00AB7FFE">
            <w:pPr>
              <w:ind w:right="288"/>
              <w:rPr>
                <w:rFonts w:eastAsia="Times New Roman" w:cstheme="minorHAnsi"/>
                <w:b/>
                <w:color w:val="ED7D31" w:themeColor="accent2"/>
                <w:sz w:val="20"/>
                <w:szCs w:val="20"/>
              </w:rPr>
            </w:pPr>
          </w:p>
          <w:p w:rsidR="000A646E" w:rsidRDefault="000A646E" w:rsidP="00AB7FFE">
            <w:pPr>
              <w:ind w:right="288"/>
              <w:rPr>
                <w:rFonts w:eastAsia="Times New Roman" w:cstheme="minorHAnsi"/>
                <w:b/>
                <w:color w:val="ED7D31" w:themeColor="accent2"/>
                <w:sz w:val="20"/>
                <w:szCs w:val="20"/>
              </w:rPr>
            </w:pPr>
          </w:p>
          <w:p w:rsidR="000A646E" w:rsidRDefault="000A646E" w:rsidP="000A646E">
            <w:pPr>
              <w:ind w:right="288"/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</w:pPr>
          </w:p>
          <w:p w:rsidR="000A646E" w:rsidRPr="000A646E" w:rsidRDefault="000A646E" w:rsidP="000A646E">
            <w:pPr>
              <w:ind w:right="288"/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</w:pPr>
            <w:r w:rsidRPr="000A646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201</w:t>
            </w:r>
            <w:r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6</w:t>
            </w:r>
            <w:r w:rsidRPr="000A646E">
              <w:rPr>
                <w:rFonts w:asciiTheme="majorHAnsi" w:eastAsia="Times New Roman" w:hAnsiTheme="majorHAnsi" w:cstheme="minorHAnsi"/>
                <w:b/>
                <w:color w:val="000000"/>
                <w:sz w:val="20"/>
                <w:szCs w:val="20"/>
              </w:rPr>
              <w:t>–2017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  <w:r w:rsidRPr="000A646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 xml:space="preserve">As </w:t>
            </w:r>
            <w:r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 xml:space="preserve">Sales </w:t>
            </w:r>
            <w:r w:rsidR="004538A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 xml:space="preserve">Team Leader </w:t>
            </w:r>
            <w:r w:rsidR="004538AE" w:rsidRPr="000A646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>with</w:t>
            </w:r>
            <w:r w:rsidRPr="000A646E">
              <w:rPr>
                <w:rFonts w:asciiTheme="majorHAnsi" w:eastAsia="Times New Roman" w:hAnsiTheme="majorHAnsi" w:cstheme="minorHAnsi"/>
                <w:b/>
                <w:i/>
                <w:iCs/>
                <w:sz w:val="20"/>
                <w:szCs w:val="20"/>
              </w:rPr>
              <w:t xml:space="preserve">  </w:t>
            </w: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K.A Enterprises 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at </w:t>
            </w: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Waluj / Chiklathana 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-</w:t>
            </w:r>
            <w:r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>Aurangabad ,Maharashtra.</w:t>
            </w:r>
            <w:r w:rsidRPr="000A646E">
              <w:rPr>
                <w:rFonts w:asciiTheme="majorHAnsi" w:eastAsia="Times New Roman" w:hAnsiTheme="majorHAnsi" w:cstheme="minorHAnsi"/>
                <w:b/>
                <w:sz w:val="20"/>
                <w:szCs w:val="20"/>
              </w:rPr>
              <w:t xml:space="preserve"> </w:t>
            </w:r>
          </w:p>
          <w:p w:rsidR="000A646E" w:rsidRDefault="000A646E" w:rsidP="00AB7FFE">
            <w:pPr>
              <w:ind w:right="288"/>
              <w:rPr>
                <w:rFonts w:eastAsia="Times New Roman" w:cstheme="minorHAnsi"/>
                <w:b/>
                <w:color w:val="ED7D31" w:themeColor="accent2"/>
                <w:sz w:val="20"/>
                <w:szCs w:val="20"/>
              </w:rPr>
            </w:pPr>
          </w:p>
          <w:p w:rsidR="004538AE" w:rsidRDefault="000A646E" w:rsidP="000A646E">
            <w:pPr>
              <w:pStyle w:val="ListParagraph"/>
              <w:numPr>
                <w:ilvl w:val="0"/>
                <w:numId w:val="7"/>
              </w:numPr>
              <w:ind w:right="288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4538AE">
              <w:rPr>
                <w:rFonts w:asciiTheme="majorHAnsi" w:eastAsia="Times New Roman" w:hAnsiTheme="majorHAnsi" w:cstheme="minorHAnsi"/>
                <w:sz w:val="20"/>
                <w:szCs w:val="20"/>
              </w:rPr>
              <w:t>As per</w:t>
            </w:r>
            <w:r w:rsidR="004538AE" w:rsidRPr="004538AE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 profile I am handling team of more then 15 people at centers as well as I have analyze &amp; Prepare action plan based on client and manager’s sales revenue target ,working with daily audit and weekly and monthly audit about sales team and increasing revenue of orgnationzation </w:t>
            </w:r>
            <w:r w:rsidR="004538AE">
              <w:rPr>
                <w:rFonts w:asciiTheme="majorHAnsi" w:eastAsia="Times New Roman" w:hAnsiTheme="majorHAnsi" w:cstheme="minorHAnsi"/>
                <w:sz w:val="20"/>
                <w:szCs w:val="20"/>
              </w:rPr>
              <w:t>,</w:t>
            </w:r>
          </w:p>
          <w:p w:rsidR="004538AE" w:rsidRDefault="004538AE" w:rsidP="000A646E">
            <w:pPr>
              <w:pStyle w:val="ListParagraph"/>
              <w:numPr>
                <w:ilvl w:val="0"/>
                <w:numId w:val="7"/>
              </w:numPr>
              <w:ind w:right="288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Sharing daily feedback with team and coordinate with all team about performance </w:t>
            </w:r>
          </w:p>
          <w:p w:rsidR="000A646E" w:rsidRPr="004538AE" w:rsidRDefault="004538AE" w:rsidP="000A646E">
            <w:pPr>
              <w:pStyle w:val="ListParagraph"/>
              <w:numPr>
                <w:ilvl w:val="0"/>
                <w:numId w:val="7"/>
              </w:numPr>
              <w:ind w:right="288"/>
              <w:rPr>
                <w:rFonts w:asciiTheme="majorHAnsi" w:eastAsia="Times New Roman" w:hAnsiTheme="majorHAnsi" w:cstheme="minorHAnsi"/>
                <w:sz w:val="20"/>
                <w:szCs w:val="20"/>
              </w:rPr>
            </w:pPr>
            <w:r w:rsidRPr="004538AE">
              <w:rPr>
                <w:rFonts w:asciiTheme="majorHAnsi" w:eastAsia="Times New Roman" w:hAnsiTheme="majorHAnsi" w:cstheme="minorHAnsi"/>
                <w:sz w:val="20"/>
                <w:szCs w:val="20"/>
              </w:rPr>
              <w:lastRenderedPageBreak/>
              <w:t xml:space="preserve">  </w:t>
            </w:r>
            <w:r w:rsidR="000A646E" w:rsidRPr="004538AE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 </w:t>
            </w:r>
            <w:r w:rsidR="001821AF">
              <w:rPr>
                <w:rFonts w:asciiTheme="majorHAnsi" w:eastAsia="Times New Roman" w:hAnsiTheme="majorHAnsi" w:cstheme="minorHAnsi"/>
                <w:sz w:val="20"/>
                <w:szCs w:val="20"/>
              </w:rPr>
              <w:t xml:space="preserve">Set sales goal 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A large part of the 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>job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is providing 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>sales team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members with tips and training to achieve a competitive edge in their industry. 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>Sales team leaders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orient the new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 xml:space="preserve"> sales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staff and focus on improving the 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>job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performance and 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>sales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of existing staff.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 xml:space="preserve"> Sales team leaders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delegate tasks to </w:t>
            </w:r>
            <w:r w:rsidR="001821AF" w:rsidRPr="001821AF">
              <w:rPr>
                <w:rFonts w:asciiTheme="majorHAnsi" w:hAnsiTheme="majorHAnsi" w:cs="Arial"/>
                <w:bCs/>
                <w:color w:val="222222"/>
                <w:sz w:val="20"/>
                <w:szCs w:val="20"/>
                <w:shd w:val="clear" w:color="auto" w:fill="FFFFFF"/>
              </w:rPr>
              <w:t>sales</w:t>
            </w:r>
            <w:r w:rsidR="001821AF" w:rsidRPr="001821AF">
              <w:rPr>
                <w:rFonts w:asciiTheme="majorHAnsi" w:hAnsiTheme="majorHAnsi" w:cs="Arial"/>
                <w:color w:val="222222"/>
                <w:sz w:val="20"/>
                <w:szCs w:val="20"/>
                <w:shd w:val="clear" w:color="auto" w:fill="FFFFFF"/>
              </w:rPr>
              <w:t> staff.</w:t>
            </w:r>
          </w:p>
          <w:p w:rsidR="000A646E" w:rsidRPr="004538AE" w:rsidRDefault="000A646E" w:rsidP="00AB7FFE">
            <w:pPr>
              <w:ind w:right="288"/>
              <w:rPr>
                <w:rFonts w:asciiTheme="majorHAnsi" w:eastAsia="Times New Roman" w:hAnsiTheme="majorHAnsi" w:cstheme="minorHAnsi"/>
                <w:color w:val="ED7D31" w:themeColor="accent2"/>
                <w:sz w:val="20"/>
                <w:szCs w:val="20"/>
              </w:rPr>
            </w:pPr>
          </w:p>
          <w:p w:rsidR="004538AE" w:rsidRPr="00EE34C4" w:rsidRDefault="006B135B" w:rsidP="001821AF">
            <w:pPr>
              <w:spacing w:before="100" w:after="100"/>
              <w:ind w:left="360"/>
              <w:rPr>
                <w:rFonts w:eastAsia="Times New Roman" w:cstheme="minorHAnsi"/>
                <w:color w:val="ED7D31" w:themeColor="accent2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4538AE" w:rsidRPr="00EE34C4">
              <w:rPr>
                <w:rFonts w:eastAsia="Times New Roman" w:cstheme="minorHAnsi"/>
                <w:b/>
                <w:sz w:val="20"/>
                <w:szCs w:val="20"/>
              </w:rPr>
              <w:t>2011–2016</w:t>
            </w:r>
            <w:r w:rsidR="004538AE">
              <w:rPr>
                <w:rFonts w:eastAsia="Times New Roman" w:cstheme="minorHAnsi"/>
                <w:b/>
                <w:sz w:val="20"/>
                <w:szCs w:val="20"/>
              </w:rPr>
              <w:t xml:space="preserve"> </w:t>
            </w:r>
            <w:r w:rsidR="004538AE" w:rsidRPr="00EE34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4538AE" w:rsidRPr="000A646E">
              <w:rPr>
                <w:rFonts w:eastAsia="Times New Roman" w:cstheme="minorHAnsi"/>
                <w:i/>
                <w:iCs/>
                <w:sz w:val="20"/>
                <w:szCs w:val="20"/>
              </w:rPr>
              <w:t xml:space="preserve">As </w:t>
            </w:r>
            <w:r w:rsidR="004538AE" w:rsidRPr="000A646E">
              <w:rPr>
                <w:rFonts w:eastAsia="Times New Roman" w:cstheme="minorHAnsi"/>
                <w:b/>
                <w:i/>
                <w:iCs/>
                <w:sz w:val="20"/>
                <w:szCs w:val="20"/>
              </w:rPr>
              <w:t xml:space="preserve">Process Trainer with  </w:t>
            </w:r>
            <w:r w:rsidR="004538AE" w:rsidRPr="000A646E">
              <w:rPr>
                <w:rFonts w:eastAsia="Times New Roman" w:cstheme="minorHAnsi"/>
                <w:b/>
                <w:sz w:val="20"/>
                <w:szCs w:val="20"/>
              </w:rPr>
              <w:t xml:space="preserve">Serco ( Intelenet Global Pvt Ltd) at Aurangabad </w:t>
            </w:r>
            <w:r w:rsidR="004538AE" w:rsidRPr="000A646E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:rsidR="004538AE" w:rsidRPr="006650B3" w:rsidRDefault="004538AE" w:rsidP="004538AE">
            <w:pPr>
              <w:spacing w:before="100" w:after="100"/>
              <w:ind w:left="360"/>
              <w:rPr>
                <w:rFonts w:ascii="Calibri Light" w:eastAsia="Calibri" w:hAnsi="Calibri Light" w:cs="Tahoma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*   </w:t>
            </w:r>
            <w:r w:rsidRPr="006650B3">
              <w:rPr>
                <w:rFonts w:ascii="Calibri Light" w:eastAsia="Calibri" w:hAnsi="Calibri Light" w:cs="Tahoma"/>
                <w:sz w:val="20"/>
              </w:rPr>
              <w:t>Analyze &amp; prepare action plan based on client sat/</w:t>
            </w:r>
            <w:r w:rsidRPr="006650B3">
              <w:rPr>
                <w:rFonts w:asciiTheme="majorHAnsi" w:hAnsiTheme="majorHAnsi" w:cs="Tahoma"/>
                <w:sz w:val="20"/>
              </w:rPr>
              <w:t>D-</w:t>
            </w:r>
            <w:r w:rsidRPr="006650B3">
              <w:rPr>
                <w:rFonts w:ascii="Calibri Light" w:eastAsia="Calibri" w:hAnsi="Calibri Light" w:cs="Tahoma"/>
                <w:sz w:val="20"/>
              </w:rPr>
              <w:t xml:space="preserve">sat. Provide regular &amp; systematic feedback to team on performance indicators. </w:t>
            </w:r>
          </w:p>
          <w:p w:rsidR="006B135B" w:rsidRPr="006B135B" w:rsidRDefault="006B135B" w:rsidP="006B135B">
            <w:pPr>
              <w:spacing w:before="100" w:after="100"/>
              <w:ind w:left="360"/>
              <w:rPr>
                <w:rFonts w:ascii="Calibri Light" w:eastAsia="Calibri" w:hAnsi="Calibri Light" w:cs="Tahoma"/>
                <w:sz w:val="20"/>
              </w:rPr>
            </w:pPr>
            <w:r>
              <w:rPr>
                <w:rFonts w:ascii="Calibri Light" w:eastAsia="Calibri" w:hAnsi="Calibri Light" w:cs="Tahoma"/>
                <w:sz w:val="20"/>
              </w:rPr>
              <w:t>* Communicate</w:t>
            </w:r>
            <w:r w:rsidRPr="006650B3">
              <w:rPr>
                <w:rFonts w:ascii="Calibri Light" w:eastAsia="Calibri" w:hAnsi="Calibri Light" w:cs="Tahoma"/>
                <w:sz w:val="20"/>
              </w:rPr>
              <w:t xml:space="preserve"> product updates to Team &amp; hold pre/post shift team briefings </w:t>
            </w:r>
            <w:r w:rsidRPr="00066743">
              <w:rPr>
                <w:rFonts w:asciiTheme="majorHAnsi" w:hAnsiTheme="majorHAnsi" w:cs="Tahoma"/>
                <w:sz w:val="20"/>
              </w:rPr>
              <w:t xml:space="preserve">Taking internal training </w:t>
            </w:r>
            <w:r w:rsidRPr="00066743">
              <w:rPr>
                <w:rFonts w:ascii="Calibri Light" w:eastAsia="Calibri" w:hAnsi="Calibri Light" w:cs="Tahoma"/>
                <w:sz w:val="20"/>
              </w:rPr>
              <w:t>Call Calibration, 0- 30 per</w:t>
            </w:r>
            <w:r w:rsidRPr="00066743">
              <w:rPr>
                <w:rFonts w:asciiTheme="majorHAnsi" w:hAnsiTheme="majorHAnsi" w:cs="Tahoma"/>
                <w:sz w:val="20"/>
              </w:rPr>
              <w:t>formance (</w:t>
            </w:r>
            <w:r w:rsidRPr="00066743">
              <w:rPr>
                <w:rFonts w:ascii="Calibri Light" w:eastAsia="Calibri" w:hAnsi="Calibri Light" w:cs="Tahoma"/>
                <w:sz w:val="20"/>
              </w:rPr>
              <w:t>Gurukul</w:t>
            </w:r>
            <w:r w:rsidRPr="00066743">
              <w:rPr>
                <w:rFonts w:asciiTheme="majorHAnsi" w:hAnsiTheme="majorHAnsi" w:cs="Tahoma"/>
                <w:sz w:val="20"/>
              </w:rPr>
              <w:t>).Handling new parameters Tnps project (Touch Point Net Promoter scores).</w:t>
            </w:r>
          </w:p>
          <w:p w:rsidR="00AB7FFE" w:rsidRPr="001061C3" w:rsidRDefault="006B135B" w:rsidP="006B135B">
            <w:p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="Tahoma"/>
                <w:sz w:val="20"/>
              </w:rPr>
              <w:t xml:space="preserve">       * Daily</w:t>
            </w:r>
            <w:r w:rsidRPr="00066743">
              <w:rPr>
                <w:rFonts w:asciiTheme="majorHAnsi" w:hAnsiTheme="majorHAnsi" w:cs="Tahoma"/>
                <w:sz w:val="20"/>
              </w:rPr>
              <w:t xml:space="preserve"> Gurukal call audit with proper feedback.</w:t>
            </w:r>
          </w:p>
          <w:p w:rsidR="00AB7FFE" w:rsidRPr="001061C3" w:rsidRDefault="00AB7FFE" w:rsidP="00AB7FFE">
            <w:pPr>
              <w:ind w:left="720" w:right="288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</w:tr>
      <w:tr w:rsidR="00307B35" w:rsidRPr="001061C3" w:rsidTr="005726F9">
        <w:trPr>
          <w:trHeight w:val="334"/>
        </w:trPr>
        <w:tc>
          <w:tcPr>
            <w:tcW w:w="4319" w:type="dxa"/>
            <w:vMerge w:val="restart"/>
            <w:shd w:val="clear" w:color="auto" w:fill="auto"/>
          </w:tcPr>
          <w:p w:rsidR="00307B35" w:rsidRPr="00780D56" w:rsidRDefault="00307B35" w:rsidP="00B717B3">
            <w:pPr>
              <w:spacing w:line="360" w:lineRule="auto"/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 xml:space="preserve">Key </w:t>
            </w:r>
            <w:r w:rsidR="00BF5AC2"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S</w:t>
            </w:r>
            <w:r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kills</w:t>
            </w:r>
          </w:p>
          <w:p w:rsidR="00307B35" w:rsidRDefault="001061C3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Decision Making          Team Work</w:t>
            </w:r>
          </w:p>
          <w:p w:rsidR="001821AF" w:rsidRPr="001061C3" w:rsidRDefault="001821AF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307B35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Communication</w:t>
            </w:r>
            <w:r w:rsid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Process Trainer</w:t>
            </w:r>
          </w:p>
          <w:p w:rsidR="001821AF" w:rsidRPr="001061C3" w:rsidRDefault="001821AF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307B35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Time management</w:t>
            </w:r>
            <w:r w:rsid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Project Management</w:t>
            </w:r>
          </w:p>
          <w:p w:rsidR="001821AF" w:rsidRPr="001061C3" w:rsidRDefault="001821AF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1061C3" w:rsidRDefault="00307B35" w:rsidP="001061C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Collaboration</w:t>
            </w:r>
            <w:r w:rsid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     </w:t>
            </w:r>
            <w:r w:rsidR="001061C3" w:rsidRP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Sales techniques</w:t>
            </w:r>
          </w:p>
          <w:p w:rsidR="001821AF" w:rsidRPr="001061C3" w:rsidRDefault="001821AF" w:rsidP="001061C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1061C3" w:rsidRPr="001061C3" w:rsidRDefault="001061C3" w:rsidP="001061C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MS Office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            Presentation Skill</w:t>
            </w:r>
          </w:p>
          <w:p w:rsidR="001821AF" w:rsidRDefault="001061C3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</w:t>
            </w:r>
          </w:p>
          <w:p w:rsidR="001061C3" w:rsidRDefault="001061C3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Product Trainer             Hiring Skill</w:t>
            </w:r>
          </w:p>
          <w:p w:rsidR="001821AF" w:rsidRDefault="001821AF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1061C3" w:rsidRDefault="001061C3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People Management</w:t>
            </w:r>
          </w:p>
          <w:p w:rsidR="001821AF" w:rsidRDefault="001821AF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1821AF" w:rsidRDefault="001061C3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Product and service </w:t>
            </w: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Knowledge </w:t>
            </w:r>
          </w:p>
          <w:p w:rsidR="001821AF" w:rsidRDefault="001821AF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1061C3" w:rsidRPr="001061C3" w:rsidRDefault="001821AF" w:rsidP="001061C3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Team Leading                Administration </w:t>
            </w:r>
            <w:r w:rsidR="001061C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 xml:space="preserve">                                                 </w:t>
            </w:r>
          </w:p>
          <w:p w:rsidR="00307B35" w:rsidRPr="001061C3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</w:p>
          <w:p w:rsidR="00307B35" w:rsidRDefault="00307B35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u w:val="single"/>
              </w:rPr>
            </w:pPr>
          </w:p>
          <w:p w:rsidR="004538AE" w:rsidRDefault="004538AE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u w:val="single"/>
              </w:rPr>
            </w:pPr>
          </w:p>
          <w:p w:rsidR="004538AE" w:rsidRPr="00780D56" w:rsidRDefault="004538AE" w:rsidP="00B717B3">
            <w:pPr>
              <w:pStyle w:val="NormalWeb"/>
              <w:spacing w:before="0" w:beforeAutospacing="0" w:after="0" w:afterAutospacing="0"/>
              <w:ind w:left="144"/>
              <w:textAlignment w:val="baseline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  <w:u w:val="single"/>
              </w:rPr>
            </w:pPr>
          </w:p>
          <w:p w:rsidR="00307B35" w:rsidRPr="00780D56" w:rsidRDefault="00307B35" w:rsidP="00B717B3">
            <w:pPr>
              <w:spacing w:line="360" w:lineRule="auto"/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Languages</w:t>
            </w:r>
          </w:p>
          <w:p w:rsidR="00307B35" w:rsidRDefault="001061C3" w:rsidP="00B717B3">
            <w:pPr>
              <w:spacing w:line="360" w:lineRule="auto"/>
              <w:ind w:left="144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English  ( Good )</w:t>
            </w:r>
          </w:p>
          <w:p w:rsidR="001821AF" w:rsidRPr="001061C3" w:rsidRDefault="001821AF" w:rsidP="00B717B3">
            <w:pPr>
              <w:spacing w:line="360" w:lineRule="auto"/>
              <w:ind w:left="144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307B35" w:rsidRPr="00B44459" w:rsidRDefault="001061C3" w:rsidP="00B717B3">
            <w:pPr>
              <w:ind w:left="144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Hindi      </w:t>
            </w:r>
            <w:r w:rsidR="00307B35"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(</w:t>
            </w:r>
            <w:r w:rsid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Advance</w:t>
            </w:r>
            <w:r w:rsid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d</w:t>
            </w:r>
            <w:r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07B35"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)</w:t>
            </w:r>
          </w:p>
          <w:p w:rsidR="006B135B" w:rsidRDefault="006B135B" w:rsidP="00B717B3">
            <w:pPr>
              <w:ind w:left="144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  <w:p w:rsidR="001821AF" w:rsidRDefault="001821AF" w:rsidP="00B717B3">
            <w:pPr>
              <w:ind w:left="144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</w:p>
          <w:p w:rsidR="00307B35" w:rsidRPr="00B44459" w:rsidRDefault="001061C3" w:rsidP="00B717B3">
            <w:pPr>
              <w:ind w:left="144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>Marathi</w:t>
            </w:r>
            <w:r w:rsidR="00307B35" w:rsidRPr="00B44459">
              <w:rPr>
                <w:rFonts w:cstheme="minorHAnsi"/>
                <w:b/>
                <w:color w:val="FFFFFF" w:themeColor="background1"/>
                <w:sz w:val="20"/>
                <w:szCs w:val="20"/>
              </w:rPr>
              <w:t xml:space="preserve"> (Advanced)</w:t>
            </w:r>
          </w:p>
          <w:p w:rsidR="00307B35" w:rsidRPr="001061C3" w:rsidRDefault="00307B35" w:rsidP="00B717B3">
            <w:pPr>
              <w:ind w:left="144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:rsidR="00307B35" w:rsidRPr="001061C3" w:rsidRDefault="00307B35" w:rsidP="00B717B3">
            <w:pPr>
              <w:ind w:left="144"/>
              <w:rPr>
                <w:rFonts w:cstheme="minorHAnsi"/>
                <w:color w:val="FFFFFF" w:themeColor="background1"/>
                <w:sz w:val="20"/>
                <w:szCs w:val="20"/>
              </w:rPr>
            </w:pPr>
          </w:p>
          <w:p w:rsidR="00307B35" w:rsidRPr="00780D56" w:rsidRDefault="00307B35" w:rsidP="00B717B3">
            <w:pPr>
              <w:spacing w:line="360" w:lineRule="auto"/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Interests</w:t>
            </w:r>
          </w:p>
          <w:p w:rsidR="00307B35" w:rsidRDefault="001061C3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Handling Team and Visiting historical place</w:t>
            </w:r>
            <w:r w:rsidR="001821AF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.</w:t>
            </w: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Multitasking  work </w:t>
            </w: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Traveling  </w:t>
            </w: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Sports </w:t>
            </w: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Reading and Writing </w:t>
            </w:r>
          </w:p>
          <w:p w:rsidR="001821AF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1821AF" w:rsidRPr="001061C3" w:rsidRDefault="001821AF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Job Related Activities </w:t>
            </w:r>
          </w:p>
          <w:p w:rsidR="00307B35" w:rsidRDefault="00307B35" w:rsidP="00B717B3">
            <w:pPr>
              <w:ind w:left="144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1821AF" w:rsidRDefault="001821AF" w:rsidP="00B717B3">
            <w:pPr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</w:p>
          <w:p w:rsidR="001821AF" w:rsidRDefault="005726F9" w:rsidP="00B717B3">
            <w:pPr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1061C3">
              <w:rPr>
                <w:rFonts w:cstheme="minorHAnsi"/>
                <w:noProof/>
                <w:color w:val="FFFFFF" w:themeColor="background1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734904A" wp14:editId="4690328F">
                      <wp:simplePos x="0" y="0"/>
                      <wp:positionH relativeFrom="column">
                        <wp:posOffset>-191135</wp:posOffset>
                      </wp:positionH>
                      <wp:positionV relativeFrom="paragraph">
                        <wp:posOffset>-8255</wp:posOffset>
                      </wp:positionV>
                      <wp:extent cx="2804160" cy="10833735"/>
                      <wp:effectExtent l="0" t="0" r="15240" b="247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4160" cy="108337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8978B4" id="Rectangle 2" o:spid="_x0000_s1026" style="position:absolute;margin-left:-15.05pt;margin-top:-.65pt;width:220.8pt;height:85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" fillcolor="#393737 [814]" strokecolor="#1f3763 [1604]" strokeweight="1pt"/>
                  </w:pict>
                </mc:Fallback>
              </mc:AlternateContent>
            </w:r>
          </w:p>
          <w:p w:rsidR="001821AF" w:rsidRDefault="001821AF" w:rsidP="00B717B3">
            <w:pPr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</w:p>
          <w:p w:rsidR="001821AF" w:rsidRDefault="001821AF" w:rsidP="00B717B3">
            <w:pPr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</w:p>
          <w:p w:rsidR="00B108C9" w:rsidRPr="00780D56" w:rsidRDefault="00B108C9" w:rsidP="00B717B3">
            <w:pPr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</w:pPr>
            <w:r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Achievements</w:t>
            </w:r>
          </w:p>
          <w:p w:rsidR="00B108C9" w:rsidRDefault="00B108C9" w:rsidP="00B717B3">
            <w:pPr>
              <w:ind w:left="144"/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</w:rPr>
            </w:pPr>
          </w:p>
          <w:p w:rsidR="009A38B3" w:rsidRDefault="009A38B3" w:rsidP="00B108C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TTT Certified-Vodafone.</w:t>
            </w:r>
          </w:p>
          <w:p w:rsidR="00B108C9" w:rsidRDefault="00B108C9" w:rsidP="00B108C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5 Times Continues winner of Vodafone Pan India</w:t>
            </w:r>
            <w:r w:rsidRPr="00BF2CD5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1 </w:t>
            </w: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No Ranking Trainer As OJT /Process at Serco Aurangabad on 2016.</w:t>
            </w:r>
          </w:p>
          <w:p w:rsidR="00BF2CD5" w:rsidRPr="00BF2CD5" w:rsidRDefault="00BF2CD5" w:rsidP="00BF2CD5">
            <w:pPr>
              <w:pStyle w:val="ListParagraph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B108C9" w:rsidRDefault="00B108C9" w:rsidP="00B108C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1</w:t>
            </w: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  <w:vertAlign w:val="superscript"/>
              </w:rPr>
              <w:t>st</w:t>
            </w: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 Ranking on Process Trainer </w:t>
            </w:r>
            <w:r w:rsidR="00B661F3"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at</w:t>
            </w: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 Serco Aurangabad on 2016.</w:t>
            </w:r>
          </w:p>
          <w:p w:rsidR="00BF2CD5" w:rsidRPr="00BF2CD5" w:rsidRDefault="00BF2CD5" w:rsidP="00BF2CD5">
            <w:pPr>
              <w:pStyle w:val="ListParagraph"/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</w:pPr>
          </w:p>
          <w:p w:rsidR="00B108C9" w:rsidRPr="00BF2CD5" w:rsidRDefault="00BF2CD5" w:rsidP="00B108C9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Successfully handle Project at Rajasthan State Best State Manager</w:t>
            </w:r>
            <w:r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BF2CD5"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>Award</w:t>
            </w:r>
            <w:r>
              <w:rPr>
                <w:rFonts w:eastAsia="Times New Roman" w:cstheme="minorHAnsi"/>
                <w:bCs/>
                <w:color w:val="FFFFFF" w:themeColor="background1"/>
                <w:sz w:val="20"/>
                <w:szCs w:val="20"/>
              </w:rPr>
              <w:t xml:space="preserve"> 2019.</w:t>
            </w:r>
          </w:p>
          <w:p w:rsidR="00BF2CD5" w:rsidRPr="00BF2CD5" w:rsidRDefault="00BF2CD5" w:rsidP="00BF2CD5">
            <w:pPr>
              <w:pStyle w:val="ListParagraph"/>
              <w:rPr>
                <w:rFonts w:eastAsia="Times New Roman" w:cstheme="minorHAnsi"/>
                <w:bCs/>
                <w:color w:val="FFFFFF" w:themeColor="background1"/>
                <w:sz w:val="24"/>
                <w:szCs w:val="24"/>
              </w:rPr>
            </w:pPr>
          </w:p>
          <w:p w:rsidR="00BF5AC2" w:rsidRPr="00780D56" w:rsidRDefault="00BF5AC2" w:rsidP="00BF5AC2">
            <w:p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u w:val="single"/>
              </w:rPr>
            </w:pPr>
            <w:r w:rsidRPr="00780D56">
              <w:rPr>
                <w:rFonts w:eastAsia="Times New Roman" w:cstheme="minorHAnsi"/>
                <w:b/>
                <w:bCs/>
                <w:color w:val="ED7D31" w:themeColor="accent2"/>
                <w:sz w:val="24"/>
                <w:szCs w:val="24"/>
                <w:u w:val="single"/>
              </w:rPr>
              <w:t>Project</w:t>
            </w:r>
            <w:r w:rsidRPr="00780D56"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  <w:u w:val="single"/>
              </w:rPr>
              <w:t xml:space="preserve"> </w:t>
            </w:r>
          </w:p>
          <w:p w:rsidR="00BF5AC2" w:rsidRDefault="00BF5AC2" w:rsidP="00BF5AC2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Darwin Project –Vodafone Client</w:t>
            </w:r>
          </w:p>
          <w:p w:rsidR="004538AE" w:rsidRPr="004538AE" w:rsidRDefault="004538AE" w:rsidP="004538AE">
            <w:pP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BF5AC2" w:rsidRDefault="00BF5AC2" w:rsidP="00BF5AC2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Free Bird Project –Vodafone Client</w:t>
            </w:r>
          </w:p>
          <w:p w:rsidR="004538AE" w:rsidRPr="004538AE" w:rsidRDefault="004538AE" w:rsidP="004538AE">
            <w:pPr>
              <w:pStyle w:val="ListParagraph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4538AE" w:rsidRPr="00BF5AC2" w:rsidRDefault="004538AE" w:rsidP="004538AE">
            <w:pPr>
              <w:pStyle w:val="ListParagraph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BF5AC2" w:rsidRDefault="00BF5AC2" w:rsidP="00BF5AC2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TNPS Project 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–</w:t>
            </w:r>
            <w:r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Vodafone</w:t>
            </w:r>
          </w:p>
          <w:p w:rsidR="00BF5AC2" w:rsidRPr="00BF5AC2" w:rsidRDefault="00BF5AC2" w:rsidP="00BF5AC2">
            <w:pPr>
              <w:pStyle w:val="ListParagraph"/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  <w:p w:rsidR="00BF5AC2" w:rsidRPr="00BF5AC2" w:rsidRDefault="00BF5AC2" w:rsidP="00BF5AC2">
            <w:pPr>
              <w:pStyle w:val="ListParagraph"/>
              <w:numPr>
                <w:ilvl w:val="0"/>
                <w:numId w:val="8"/>
              </w:numP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BJP (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Bhartiya Janta Party) </w:t>
            </w:r>
            <w:r w:rsidR="00B661F3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Campaign</w:t>
            </w:r>
            <w:r w:rsidR="004538AE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&amp;</w:t>
            </w:r>
            <w:r w:rsidR="00B260AC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Training </w:t>
            </w:r>
            <w:bookmarkStart w:id="0" w:name="_GoBack"/>
            <w:bookmarkEnd w:id="0"/>
            <w:r w:rsidR="004538AE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Operation</w:t>
            </w:r>
            <w:r w:rsidR="00B661F3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 w:rsidR="00B661F3"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>–</w:t>
            </w:r>
            <w:r w:rsidRPr="00BF5AC2"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Renu Communication India Pvt Ltd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at Jaipur Rajasthan.</w:t>
            </w:r>
          </w:p>
        </w:tc>
        <w:tc>
          <w:tcPr>
            <w:tcW w:w="7915" w:type="dxa"/>
            <w:vMerge/>
          </w:tcPr>
          <w:p w:rsidR="00307B35" w:rsidRPr="001061C3" w:rsidRDefault="00307B35" w:rsidP="00B717B3">
            <w:pPr>
              <w:ind w:right="288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307B35" w:rsidRPr="001061C3" w:rsidTr="005726F9">
        <w:trPr>
          <w:trHeight w:val="2936"/>
        </w:trPr>
        <w:tc>
          <w:tcPr>
            <w:tcW w:w="4319" w:type="dxa"/>
            <w:vMerge/>
            <w:shd w:val="clear" w:color="auto" w:fill="auto"/>
          </w:tcPr>
          <w:p w:rsidR="00307B35" w:rsidRPr="001061C3" w:rsidRDefault="00307B35" w:rsidP="00AB75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15" w:type="dxa"/>
          </w:tcPr>
          <w:p w:rsidR="00307B35" w:rsidRPr="001061C3" w:rsidRDefault="00307B35" w:rsidP="00B717B3">
            <w:pPr>
              <w:ind w:right="288"/>
              <w:rPr>
                <w:rFonts w:cstheme="minorHAnsi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Education</w:t>
            </w:r>
          </w:p>
          <w:p w:rsidR="00012A17" w:rsidRPr="001061C3" w:rsidRDefault="00012A17" w:rsidP="00B717B3">
            <w:pPr>
              <w:ind w:right="288"/>
              <w:rPr>
                <w:rFonts w:eastAsia="Times New Roman" w:cstheme="minorHAnsi"/>
                <w:b/>
                <w:color w:val="000000"/>
                <w:sz w:val="20"/>
                <w:szCs w:val="20"/>
              </w:rPr>
            </w:pPr>
          </w:p>
          <w:p w:rsidR="00307B35" w:rsidRPr="001061C3" w:rsidRDefault="00307B35" w:rsidP="00B717B3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20</w:t>
            </w:r>
            <w:r w:rsidR="006B135B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1</w:t>
            </w:r>
            <w:r w:rsidR="009A38B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6</w:t>
            </w:r>
            <w:r w:rsidR="00012A17" w:rsidRPr="001061C3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University of </w:t>
            </w:r>
            <w:r w:rsidR="009A38B3" w:rsidRPr="009A38B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Dr Babasaheb Ambedkar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012A17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Aurangabad</w:t>
            </w:r>
            <w:r w:rsidR="00012A17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Maharashtra</w:t>
            </w:r>
          </w:p>
          <w:p w:rsidR="00307B35" w:rsidRDefault="009A38B3" w:rsidP="00B717B3">
            <w:pPr>
              <w:ind w:right="288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Education Of </w:t>
            </w:r>
            <w:r w:rsidR="00307B35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  <w:r w:rsidR="00307B35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A,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68%</w:t>
            </w:r>
          </w:p>
          <w:p w:rsidR="006B135B" w:rsidRDefault="006B135B" w:rsidP="00B717B3">
            <w:pPr>
              <w:ind w:right="288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  <w:p w:rsidR="006B135B" w:rsidRPr="001061C3" w:rsidRDefault="006B135B" w:rsidP="006B135B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20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09</w:t>
            </w:r>
            <w:r w:rsidRPr="001061C3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A38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Divisional </w:t>
            </w:r>
            <w:r w:rsidR="009A38B3" w:rsidRPr="009A38B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HSC Board </w:t>
            </w:r>
            <w:r w:rsidR="009A38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of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Aurangabad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Maharashtra</w:t>
            </w:r>
          </w:p>
          <w:p w:rsidR="006B135B" w:rsidRDefault="009A38B3" w:rsidP="006B135B">
            <w:pPr>
              <w:ind w:right="288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Education Of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12</w:t>
            </w:r>
            <w:r w:rsidR="006B135B" w:rsidRPr="006B135B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6B135B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69.72%</w:t>
            </w:r>
          </w:p>
          <w:p w:rsidR="006B135B" w:rsidRDefault="006B135B" w:rsidP="00B717B3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</w:p>
          <w:p w:rsidR="006B135B" w:rsidRPr="001061C3" w:rsidRDefault="006B135B" w:rsidP="006B135B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20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06</w:t>
            </w:r>
            <w:r w:rsidRPr="001061C3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9A38B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Divisional </w:t>
            </w:r>
            <w:r w:rsidR="009A38B3" w:rsidRPr="009A38B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>SSC</w:t>
            </w:r>
            <w:r w:rsidRPr="009A38B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 </w:t>
            </w:r>
            <w:r w:rsidR="009A38B3" w:rsidRPr="009A38B3">
              <w:rPr>
                <w:rFonts w:eastAsia="Times New Roman" w:cstheme="minorHAnsi"/>
                <w:b/>
                <w:color w:val="000000"/>
                <w:sz w:val="20"/>
                <w:szCs w:val="20"/>
              </w:rPr>
              <w:t xml:space="preserve">Board 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>of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Aurangabad </w:t>
            </w:r>
            <w:r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Maharashtra</w:t>
            </w:r>
          </w:p>
          <w:p w:rsidR="006B135B" w:rsidRDefault="009A38B3" w:rsidP="006B135B">
            <w:pPr>
              <w:ind w:right="288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Education of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10</w:t>
            </w:r>
            <w:r w:rsidR="006B135B" w:rsidRPr="006B135B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</w:rPr>
              <w:t>th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6B135B" w:rsidRPr="001061C3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, </w:t>
            </w:r>
            <w:r w:rsidR="006B135B">
              <w:rPr>
                <w:rFonts w:eastAsia="Times New Roman" w:cstheme="minorHAnsi"/>
                <w:color w:val="000000"/>
                <w:sz w:val="20"/>
                <w:szCs w:val="20"/>
              </w:rPr>
              <w:t>68.69%</w:t>
            </w:r>
          </w:p>
          <w:p w:rsidR="006B135B" w:rsidRPr="001061C3" w:rsidRDefault="006B135B" w:rsidP="00B717B3">
            <w:pPr>
              <w:ind w:right="288"/>
              <w:rPr>
                <w:rFonts w:eastAsia="Times New Roman" w:cstheme="minorHAnsi"/>
                <w:sz w:val="20"/>
                <w:szCs w:val="20"/>
              </w:rPr>
            </w:pPr>
          </w:p>
          <w:p w:rsidR="00307B35" w:rsidRPr="001061C3" w:rsidRDefault="00307B35" w:rsidP="006B135B">
            <w:pPr>
              <w:ind w:left="720" w:right="288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</w:tr>
      <w:tr w:rsidR="00307B35" w:rsidRPr="001061C3" w:rsidTr="005726F9">
        <w:trPr>
          <w:trHeight w:val="842"/>
        </w:trPr>
        <w:tc>
          <w:tcPr>
            <w:tcW w:w="4319" w:type="dxa"/>
            <w:vMerge/>
            <w:shd w:val="clear" w:color="auto" w:fill="auto"/>
          </w:tcPr>
          <w:p w:rsidR="00307B35" w:rsidRPr="001061C3" w:rsidRDefault="00307B3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15" w:type="dxa"/>
          </w:tcPr>
          <w:p w:rsidR="00307B35" w:rsidRPr="001061C3" w:rsidRDefault="00307B35" w:rsidP="00B717B3">
            <w:pPr>
              <w:ind w:right="288"/>
              <w:rPr>
                <w:rFonts w:cstheme="minorHAnsi"/>
                <w:sz w:val="20"/>
                <w:szCs w:val="20"/>
              </w:rPr>
            </w:pPr>
            <w:r w:rsidRPr="001061C3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>Certifications</w:t>
            </w:r>
          </w:p>
          <w:p w:rsidR="00012A17" w:rsidRPr="001061C3" w:rsidRDefault="00012A17" w:rsidP="00B717B3">
            <w:pPr>
              <w:ind w:right="288"/>
              <w:rPr>
                <w:rFonts w:cstheme="minorHAnsi"/>
                <w:sz w:val="20"/>
                <w:szCs w:val="20"/>
              </w:rPr>
            </w:pPr>
          </w:p>
          <w:p w:rsidR="00307B35" w:rsidRDefault="00515004" w:rsidP="00497381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Software &amp; Hardware Certification -2009</w:t>
            </w:r>
          </w:p>
          <w:p w:rsidR="00515004" w:rsidRDefault="00515004" w:rsidP="00497381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Laptop Repairing  -2009</w:t>
            </w:r>
          </w:p>
          <w:p w:rsidR="00515004" w:rsidRDefault="00515004" w:rsidP="00497381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DTP - 2009 </w:t>
            </w:r>
          </w:p>
          <w:p w:rsidR="00515004" w:rsidRDefault="00515004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MS Office – 2009 </w:t>
            </w:r>
          </w:p>
          <w:p w:rsidR="00EE34C4" w:rsidRDefault="00EE34C4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1821AF">
            <w:pPr>
              <w:ind w:right="288"/>
              <w:rPr>
                <w:rFonts w:cstheme="minorHAnsi"/>
                <w:color w:val="000000"/>
                <w:sz w:val="20"/>
                <w:szCs w:val="20"/>
              </w:rPr>
            </w:pPr>
            <w:r w:rsidRPr="001821AF">
              <w:rPr>
                <w:rFonts w:cstheme="minorHAnsi"/>
                <w:b/>
                <w:color w:val="000000"/>
                <w:sz w:val="20"/>
                <w:szCs w:val="20"/>
              </w:rPr>
              <w:t>Martial Status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:- Unmarried .</w:t>
            </w:r>
          </w:p>
          <w:p w:rsidR="001821AF" w:rsidRDefault="001821AF" w:rsidP="001821AF">
            <w:pPr>
              <w:ind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1821AF">
            <w:pPr>
              <w:ind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b/>
                <w:color w:val="000000"/>
                <w:sz w:val="20"/>
                <w:szCs w:val="20"/>
              </w:rPr>
              <w:t>Birth</w:t>
            </w:r>
            <w:r w:rsidRPr="001821AF">
              <w:rPr>
                <w:rFonts w:cstheme="minorHAnsi"/>
                <w:b/>
                <w:color w:val="000000"/>
                <w:sz w:val="20"/>
                <w:szCs w:val="20"/>
              </w:rPr>
              <w:t xml:space="preserve"> of Place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:-  Aurangabad .</w:t>
            </w:r>
          </w:p>
          <w:p w:rsidR="001821AF" w:rsidRDefault="001821AF" w:rsidP="001821AF">
            <w:pPr>
              <w:ind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1821AF">
            <w:pPr>
              <w:ind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Contact Number :- 7709191143  / 9764942143 /9145683143.</w:t>
            </w:r>
          </w:p>
          <w:p w:rsidR="001821AF" w:rsidRDefault="001821AF" w:rsidP="001821AF">
            <w:pPr>
              <w:ind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Pr="001821AF" w:rsidRDefault="001821AF" w:rsidP="001821AF">
            <w:p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</w:p>
          <w:p w:rsidR="001821AF" w:rsidRDefault="001821AF" w:rsidP="001821AF">
            <w:p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  <w:r w:rsidRPr="001821AF"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  <w:t xml:space="preserve">Additional Skill Knowledge </w:t>
            </w:r>
            <w:r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  <w:t xml:space="preserve"> </w:t>
            </w:r>
          </w:p>
          <w:p w:rsidR="001821AF" w:rsidRDefault="001821AF" w:rsidP="001821AF">
            <w:p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</w:p>
          <w:p w:rsidR="001821AF" w:rsidRPr="001821AF" w:rsidRDefault="001821AF" w:rsidP="001821AF">
            <w:pPr>
              <w:pStyle w:val="ListParagraph"/>
              <w:numPr>
                <w:ilvl w:val="0"/>
                <w:numId w:val="11"/>
              </w:num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  <w:r w:rsidRPr="001821AF"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  <w:t>Expert in MS office ,Tally and DTP.</w:t>
            </w:r>
          </w:p>
          <w:p w:rsidR="001821AF" w:rsidRDefault="001821AF" w:rsidP="001821AF">
            <w:p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</w:p>
          <w:p w:rsidR="001821AF" w:rsidRDefault="001821AF" w:rsidP="001821AF">
            <w:pPr>
              <w:pStyle w:val="ListParagraph"/>
              <w:numPr>
                <w:ilvl w:val="0"/>
                <w:numId w:val="11"/>
              </w:num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  <w:r w:rsidRPr="001821AF"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  <w:t>Team motivation</w:t>
            </w:r>
          </w:p>
          <w:p w:rsidR="001821AF" w:rsidRPr="001821AF" w:rsidRDefault="001821AF" w:rsidP="001821AF">
            <w:pPr>
              <w:pStyle w:val="ListParagraph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</w:p>
          <w:p w:rsidR="001821AF" w:rsidRDefault="001821AF" w:rsidP="001821AF">
            <w:pPr>
              <w:pStyle w:val="ListParagraph"/>
              <w:numPr>
                <w:ilvl w:val="0"/>
                <w:numId w:val="11"/>
              </w:num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  <w:t>Soft Skill Training and Team Handling .</w:t>
            </w:r>
          </w:p>
          <w:p w:rsidR="001821AF" w:rsidRPr="001821AF" w:rsidRDefault="001821AF" w:rsidP="001821AF">
            <w:pPr>
              <w:pStyle w:val="ListParagraph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</w:p>
          <w:p w:rsidR="001821AF" w:rsidRPr="001821AF" w:rsidRDefault="001821AF" w:rsidP="001821AF">
            <w:pPr>
              <w:pStyle w:val="ListParagraph"/>
              <w:numPr>
                <w:ilvl w:val="0"/>
                <w:numId w:val="11"/>
              </w:numPr>
              <w:ind w:right="288"/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b/>
                <w:color w:val="000000"/>
                <w:sz w:val="20"/>
                <w:szCs w:val="20"/>
              </w:rPr>
              <w:t>Internet and other social media campaign work,</w:t>
            </w:r>
          </w:p>
          <w:p w:rsidR="001821AF" w:rsidRDefault="00EE34C4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                                                                  </w:t>
            </w:r>
          </w:p>
          <w:p w:rsidR="001821AF" w:rsidRDefault="001821AF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1821AF" w:rsidRDefault="001821AF" w:rsidP="00515004">
            <w:pPr>
              <w:ind w:left="360" w:right="288"/>
              <w:rPr>
                <w:rFonts w:cstheme="minorHAnsi"/>
                <w:color w:val="000000"/>
                <w:sz w:val="20"/>
                <w:szCs w:val="20"/>
              </w:rPr>
            </w:pPr>
          </w:p>
          <w:p w:rsidR="00EE34C4" w:rsidRPr="001821AF" w:rsidRDefault="001821AF" w:rsidP="00515004">
            <w:pPr>
              <w:ind w:left="360" w:right="288"/>
              <w:rPr>
                <w:rFonts w:cstheme="minorHAnsi"/>
                <w:b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 xml:space="preserve">                                                                                                    </w:t>
            </w:r>
            <w:r w:rsidR="00EE34C4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r w:rsidR="00EE34C4" w:rsidRPr="001821AF">
              <w:rPr>
                <w:rFonts w:cstheme="minorHAnsi"/>
                <w:b/>
                <w:color w:val="000000"/>
                <w:sz w:val="24"/>
                <w:szCs w:val="24"/>
              </w:rPr>
              <w:t>Regard’s</w:t>
            </w:r>
          </w:p>
          <w:p w:rsidR="00EE34C4" w:rsidRPr="001061C3" w:rsidRDefault="00EE34C4" w:rsidP="001821AF">
            <w:pPr>
              <w:ind w:left="360" w:right="288"/>
              <w:rPr>
                <w:rFonts w:cstheme="minorHAnsi"/>
                <w:sz w:val="20"/>
                <w:szCs w:val="20"/>
              </w:rPr>
            </w:pPr>
            <w:r w:rsidRPr="001821AF">
              <w:rPr>
                <w:rFonts w:cstheme="minorHAnsi"/>
                <w:color w:val="000000"/>
                <w:sz w:val="24"/>
                <w:szCs w:val="24"/>
              </w:rPr>
              <w:t xml:space="preserve">                                                                                  Sachin Kadil</w:t>
            </w:r>
            <w:r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1821AF" w:rsidRPr="001061C3" w:rsidTr="005726F9">
        <w:trPr>
          <w:trHeight w:val="842"/>
        </w:trPr>
        <w:tc>
          <w:tcPr>
            <w:tcW w:w="4319" w:type="dxa"/>
            <w:shd w:val="clear" w:color="auto" w:fill="auto"/>
          </w:tcPr>
          <w:p w:rsidR="001821AF" w:rsidRPr="001061C3" w:rsidRDefault="001821A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915" w:type="dxa"/>
          </w:tcPr>
          <w:p w:rsidR="001821AF" w:rsidRPr="001061C3" w:rsidRDefault="001821AF" w:rsidP="00B717B3">
            <w:pPr>
              <w:ind w:right="288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4538AE" w:rsidRDefault="004538AE" w:rsidP="005726F9">
      <w:pPr>
        <w:rPr>
          <w:rFonts w:cstheme="minorHAnsi"/>
          <w:sz w:val="20"/>
          <w:szCs w:val="20"/>
        </w:rPr>
      </w:pPr>
    </w:p>
    <w:sectPr w:rsidR="004538AE" w:rsidSect="00E8187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42A6B"/>
    <w:multiLevelType w:val="multilevel"/>
    <w:tmpl w:val="FAB0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B45349"/>
    <w:multiLevelType w:val="hybridMultilevel"/>
    <w:tmpl w:val="B0E61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44562"/>
    <w:multiLevelType w:val="multilevel"/>
    <w:tmpl w:val="252A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6B7AD8"/>
    <w:multiLevelType w:val="hybridMultilevel"/>
    <w:tmpl w:val="17D6F0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C038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BE77B30"/>
    <w:multiLevelType w:val="multilevel"/>
    <w:tmpl w:val="676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2A7403"/>
    <w:multiLevelType w:val="multilevel"/>
    <w:tmpl w:val="B130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EF5C90"/>
    <w:multiLevelType w:val="multilevel"/>
    <w:tmpl w:val="AA64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2E0C43"/>
    <w:multiLevelType w:val="multilevel"/>
    <w:tmpl w:val="11D8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5379A6"/>
    <w:multiLevelType w:val="multilevel"/>
    <w:tmpl w:val="6220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B5497A"/>
    <w:multiLevelType w:val="multilevel"/>
    <w:tmpl w:val="439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6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B8"/>
    <w:rsid w:val="00012A17"/>
    <w:rsid w:val="00016C75"/>
    <w:rsid w:val="000A646E"/>
    <w:rsid w:val="000B44B8"/>
    <w:rsid w:val="000F0E81"/>
    <w:rsid w:val="001061C3"/>
    <w:rsid w:val="001821AF"/>
    <w:rsid w:val="001D7F7C"/>
    <w:rsid w:val="002420C1"/>
    <w:rsid w:val="00307B35"/>
    <w:rsid w:val="004538AE"/>
    <w:rsid w:val="00497381"/>
    <w:rsid w:val="00515004"/>
    <w:rsid w:val="005726F9"/>
    <w:rsid w:val="0058232E"/>
    <w:rsid w:val="006377F4"/>
    <w:rsid w:val="006B135B"/>
    <w:rsid w:val="00780D56"/>
    <w:rsid w:val="009A38B3"/>
    <w:rsid w:val="009A79DC"/>
    <w:rsid w:val="00AB7FFE"/>
    <w:rsid w:val="00AE783B"/>
    <w:rsid w:val="00B108C9"/>
    <w:rsid w:val="00B260AC"/>
    <w:rsid w:val="00B44459"/>
    <w:rsid w:val="00B661F3"/>
    <w:rsid w:val="00B717B3"/>
    <w:rsid w:val="00BF2CD5"/>
    <w:rsid w:val="00BF5AC2"/>
    <w:rsid w:val="00DA069D"/>
    <w:rsid w:val="00E26FD8"/>
    <w:rsid w:val="00E30270"/>
    <w:rsid w:val="00E52BA6"/>
    <w:rsid w:val="00E8187C"/>
    <w:rsid w:val="00E82F2C"/>
    <w:rsid w:val="00EE34C4"/>
    <w:rsid w:val="00F5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9FF7A-2F54-4511-8FFB-7D034F40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7F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1D7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D7F7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1D7F7C"/>
    <w:pPr>
      <w:ind w:left="720"/>
      <w:contextualSpacing/>
    </w:pPr>
  </w:style>
  <w:style w:type="paragraph" w:styleId="NoSpacing">
    <w:name w:val="No Spacing"/>
    <w:uiPriority w:val="1"/>
    <w:qFormat/>
    <w:rsid w:val="005726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New%20folder\Watershed-by-Zety-Free-Resum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1015B5-5F35-43E7-863B-36CDD6E5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Watershed-by-Zety-Free-Resume-Template</Template>
  <TotalTime>18</TotalTime>
  <Pages>2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Watershed by Zety (Free Word Resume Template)</vt:lpstr>
    </vt:vector>
  </TitlesOfParts>
  <Company>Zety.com</Company>
  <LinksUpToDate>false</LinksUpToDate>
  <CharactersWithSpaces>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Watershed by Zety (Free Word Resume Template)</dc:title>
  <dc:subject>Free Word Resume Template</dc:subject>
  <dc:creator>pc</dc:creator>
  <cp:keywords>Resume; Resume template</cp:keywords>
  <dc:description>Use the free resume template by Zety. Make your resume in 5 minutes. Visit zety.com.</dc:description>
  <cp:lastModifiedBy>pc</cp:lastModifiedBy>
  <cp:revision>25</cp:revision>
  <cp:lastPrinted>2018-12-05T23:34:00Z</cp:lastPrinted>
  <dcterms:created xsi:type="dcterms:W3CDTF">2019-05-02T05:00:00Z</dcterms:created>
  <dcterms:modified xsi:type="dcterms:W3CDTF">2019-05-29T12:05:00Z</dcterms:modified>
  <cp:category>Free Word Resume Template</cp:category>
</cp:coreProperties>
</file>