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89" w:rsidRPr="004067C4" w:rsidRDefault="00386B89" w:rsidP="004067C4">
      <w:pPr>
        <w:pStyle w:val="Title"/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9F767B">
        <w:rPr>
          <w:rFonts w:ascii="Times New Roman" w:hAnsi="Times New Roman" w:cs="Times New Roman"/>
          <w:color w:val="000000" w:themeColor="text1"/>
          <w:sz w:val="32"/>
          <w:szCs w:val="32"/>
        </w:rPr>
        <w:t>Mrs.</w:t>
      </w:r>
      <w:r w:rsidRPr="004067C4">
        <w:rPr>
          <w:rFonts w:ascii="Times New Roman" w:hAnsi="Times New Roman" w:cs="Times New Roman"/>
          <w:b/>
          <w:sz w:val="32"/>
          <w:szCs w:val="32"/>
          <w:shd w:val="clear" w:color="auto" w:fill="FFFFFF" w:themeFill="background1"/>
        </w:rPr>
        <w:t xml:space="preserve"> </w:t>
      </w:r>
      <w:r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>P</w:t>
      </w:r>
      <w:r w:rsidR="004067C4"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>RIY</w:t>
      </w:r>
      <w:r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>ANKA</w:t>
      </w:r>
      <w:r w:rsidR="004067C4"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 xml:space="preserve">  PANKA</w:t>
      </w:r>
      <w:r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>J</w:t>
      </w:r>
      <w:r w:rsidR="004067C4"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r w:rsidRPr="004067C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 w:themeFill="background1"/>
        </w:rPr>
        <w:t xml:space="preserve"> </w:t>
      </w:r>
      <w:sdt>
        <w:sdtPr>
          <w:rPr>
            <w:rFonts w:ascii="Times New Roman" w:hAnsi="Times New Roman" w:cs="Times New Roman"/>
            <w:b/>
            <w:color w:val="000000" w:themeColor="text1"/>
            <w:sz w:val="32"/>
            <w:szCs w:val="32"/>
            <w:shd w:val="clear" w:color="auto" w:fill="FFFFFF" w:themeFill="background1"/>
          </w:rPr>
          <w:alias w:val="Author"/>
          <w:tag w:val=""/>
          <w:id w:val="1246310863"/>
          <w:placeholder>
            <w:docPart w:val="A057A5B5B9FD4A66A367CD56A0557C1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80BDA" w:rsidRPr="004067C4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  <w:shd w:val="clear" w:color="auto" w:fill="FFFFFF" w:themeFill="background1"/>
            </w:rPr>
            <w:t>pathak</w:t>
          </w:r>
        </w:sdtContent>
      </w:sdt>
    </w:p>
    <w:tbl>
      <w:tblPr>
        <w:tblStyle w:val="ResumeTable"/>
        <w:tblW w:w="6495" w:type="pct"/>
        <w:tblInd w:w="-90" w:type="dxa"/>
        <w:tblLook w:val="04A0"/>
      </w:tblPr>
      <w:tblGrid>
        <w:gridCol w:w="9991"/>
        <w:gridCol w:w="910"/>
        <w:gridCol w:w="222"/>
        <w:gridCol w:w="662"/>
      </w:tblGrid>
      <w:tr w:rsidR="00632589" w:rsidTr="00054F04">
        <w:trPr>
          <w:gridAfter w:val="1"/>
          <w:cnfStyle w:val="100000000000"/>
          <w:wAfter w:w="281" w:type="pct"/>
          <w:trHeight w:hRule="exact" w:val="58"/>
        </w:trPr>
        <w:tc>
          <w:tcPr>
            <w:tcW w:w="4625" w:type="pct"/>
            <w:gridSpan w:val="2"/>
          </w:tcPr>
          <w:p w:rsidR="00632589" w:rsidRDefault="00632589"/>
        </w:tc>
        <w:tc>
          <w:tcPr>
            <w:tcW w:w="94" w:type="pct"/>
          </w:tcPr>
          <w:p w:rsidR="00632589" w:rsidRDefault="00632589"/>
        </w:tc>
      </w:tr>
      <w:tr w:rsidR="00632589" w:rsidTr="00054F04">
        <w:trPr>
          <w:gridAfter w:val="1"/>
          <w:wAfter w:w="281" w:type="pct"/>
        </w:trPr>
        <w:tc>
          <w:tcPr>
            <w:tcW w:w="4625" w:type="pct"/>
            <w:gridSpan w:val="2"/>
            <w:shd w:val="clear" w:color="auto" w:fill="FFFFFF" w:themeFill="background1"/>
          </w:tcPr>
          <w:p w:rsidR="00386B89" w:rsidRPr="007659AA" w:rsidRDefault="003C5C1D" w:rsidP="00386B89">
            <w:pPr>
              <w:ind w:right="-7464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A</w:t>
            </w:r>
            <w:r w:rsidR="00386B89" w:rsidRPr="007659AA">
              <w:rPr>
                <w:b/>
                <w:sz w:val="22"/>
                <w:szCs w:val="22"/>
              </w:rPr>
              <w:t xml:space="preserve">dd:- Shri hari krupa , opp. Samaj mandir , Kamal Nagar, </w:t>
            </w:r>
          </w:p>
          <w:p w:rsidR="00386B89" w:rsidRPr="007659AA" w:rsidRDefault="00386B89" w:rsidP="00386B89">
            <w:pPr>
              <w:ind w:right="-7464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            Hirawadi,  Panchavati,                                                         </w:t>
            </w:r>
            <w:r w:rsidRPr="007659AA">
              <w:rPr>
                <w:b/>
                <w:color w:val="FF0000"/>
                <w:sz w:val="22"/>
                <w:szCs w:val="22"/>
              </w:rPr>
              <w:t>Contact no.-9637790609/8</w:t>
            </w:r>
            <w:r w:rsidR="00D525FB">
              <w:rPr>
                <w:b/>
                <w:color w:val="FF0000"/>
                <w:sz w:val="22"/>
                <w:szCs w:val="22"/>
              </w:rPr>
              <w:t>237779973</w:t>
            </w:r>
            <w:r w:rsidRPr="007659AA">
              <w:rPr>
                <w:b/>
                <w:sz w:val="22"/>
                <w:szCs w:val="22"/>
              </w:rPr>
              <w:t xml:space="preserve">.          </w:t>
            </w:r>
          </w:p>
          <w:p w:rsidR="00632589" w:rsidRPr="007659AA" w:rsidRDefault="00386B89" w:rsidP="00386B89">
            <w:pPr>
              <w:ind w:right="-7464"/>
              <w:rPr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            Nashik-400003.</w:t>
            </w:r>
            <w:r w:rsidR="003C5C1D" w:rsidRPr="007659AA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="00E52F4D">
              <w:rPr>
                <w:b/>
                <w:sz w:val="22"/>
                <w:szCs w:val="22"/>
                <w:highlight w:val="magenta"/>
              </w:rPr>
              <w:t>EMAIL ID- priyankavadgaonkar19</w:t>
            </w:r>
            <w:r w:rsidR="003C5C1D" w:rsidRPr="007659AA">
              <w:rPr>
                <w:b/>
                <w:sz w:val="22"/>
                <w:szCs w:val="22"/>
                <w:highlight w:val="magenta"/>
              </w:rPr>
              <w:t>89@gmail.com.</w:t>
            </w:r>
            <w:r w:rsidR="003C5C1D" w:rsidRPr="007659AA">
              <w:rPr>
                <w:sz w:val="22"/>
                <w:szCs w:val="22"/>
              </w:rPr>
              <w:t xml:space="preserve"> </w:t>
            </w:r>
          </w:p>
          <w:p w:rsidR="00E35AB0" w:rsidRPr="007659AA" w:rsidRDefault="009F443E" w:rsidP="00386B89">
            <w:pPr>
              <w:ind w:right="-7464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OBJECTIVE</w:t>
            </w:r>
          </w:p>
          <w:p w:rsidR="00D525FB" w:rsidRDefault="009F443E" w:rsidP="00386B89">
            <w:pPr>
              <w:ind w:right="-7464"/>
              <w:rPr>
                <w:b/>
                <w:sz w:val="22"/>
                <w:szCs w:val="26"/>
              </w:rPr>
            </w:pPr>
            <w:r w:rsidRPr="005E3D91">
              <w:rPr>
                <w:b/>
                <w:sz w:val="22"/>
                <w:szCs w:val="26"/>
              </w:rPr>
              <w:t xml:space="preserve">                  To obtain a position that would allow to put my talent &amp; skill to work while having. The opportunity to</w:t>
            </w:r>
            <w:r w:rsidR="00D525FB">
              <w:rPr>
                <w:b/>
                <w:sz w:val="22"/>
                <w:szCs w:val="26"/>
              </w:rPr>
              <w:t xml:space="preserve"> </w:t>
            </w:r>
          </w:p>
          <w:p w:rsidR="00D525FB" w:rsidRDefault="009F443E" w:rsidP="00386B89">
            <w:pPr>
              <w:ind w:right="-7464"/>
              <w:rPr>
                <w:b/>
                <w:sz w:val="22"/>
                <w:szCs w:val="26"/>
              </w:rPr>
            </w:pPr>
            <w:r w:rsidRPr="005E3D91">
              <w:rPr>
                <w:b/>
                <w:sz w:val="22"/>
                <w:szCs w:val="26"/>
              </w:rPr>
              <w:t xml:space="preserve"> </w:t>
            </w:r>
            <w:r w:rsidR="00D525FB" w:rsidRPr="005E3D91">
              <w:rPr>
                <w:b/>
                <w:sz w:val="22"/>
                <w:szCs w:val="26"/>
              </w:rPr>
              <w:t>L</w:t>
            </w:r>
            <w:r w:rsidRPr="005E3D91">
              <w:rPr>
                <w:b/>
                <w:sz w:val="22"/>
                <w:szCs w:val="26"/>
              </w:rPr>
              <w:t>earn</w:t>
            </w:r>
            <w:r w:rsidR="00D525FB">
              <w:rPr>
                <w:b/>
                <w:sz w:val="22"/>
                <w:szCs w:val="26"/>
              </w:rPr>
              <w:t xml:space="preserve"> </w:t>
            </w:r>
            <w:r w:rsidRPr="005E3D91">
              <w:rPr>
                <w:b/>
                <w:sz w:val="22"/>
                <w:szCs w:val="26"/>
              </w:rPr>
              <w:t xml:space="preserve"> new skills &amp; grow in the profession. To deliver a great Hospitality &amp; customer Service  to customer through</w:t>
            </w:r>
          </w:p>
          <w:p w:rsidR="009F443E" w:rsidRPr="005E3D91" w:rsidRDefault="009F443E" w:rsidP="00386B89">
            <w:pPr>
              <w:ind w:right="-7464"/>
              <w:rPr>
                <w:b/>
                <w:sz w:val="22"/>
                <w:szCs w:val="26"/>
              </w:rPr>
            </w:pPr>
            <w:r w:rsidRPr="005E3D91">
              <w:rPr>
                <w:b/>
                <w:sz w:val="22"/>
                <w:szCs w:val="26"/>
              </w:rPr>
              <w:t xml:space="preserve"> &amp; efficient</w:t>
            </w:r>
            <w:r w:rsidR="00D525FB">
              <w:rPr>
                <w:b/>
                <w:sz w:val="22"/>
                <w:szCs w:val="26"/>
              </w:rPr>
              <w:t xml:space="preserve"> </w:t>
            </w:r>
            <w:r w:rsidRPr="005E3D91">
              <w:rPr>
                <w:b/>
                <w:sz w:val="22"/>
                <w:szCs w:val="26"/>
              </w:rPr>
              <w:t xml:space="preserve"> service in person as well as via telephone.</w:t>
            </w:r>
          </w:p>
          <w:p w:rsidR="009F443E" w:rsidRDefault="009F443E" w:rsidP="00386B89">
            <w:pPr>
              <w:ind w:right="-7464"/>
              <w:rPr>
                <w:b/>
                <w:sz w:val="22"/>
                <w:szCs w:val="26"/>
              </w:rPr>
            </w:pPr>
            <w:r w:rsidRPr="009F443E">
              <w:rPr>
                <w:b/>
                <w:sz w:val="22"/>
                <w:szCs w:val="26"/>
              </w:rPr>
              <w:t>EDUCATION</w:t>
            </w:r>
          </w:p>
          <w:p w:rsidR="009F443E" w:rsidRPr="009F443E" w:rsidRDefault="004067C4" w:rsidP="009F443E">
            <w:pPr>
              <w:pStyle w:val="ListParagraph"/>
              <w:numPr>
                <w:ilvl w:val="0"/>
                <w:numId w:val="13"/>
              </w:numPr>
              <w:ind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2003-2004</w:t>
            </w:r>
            <w:r w:rsidR="009F443E">
              <w:rPr>
                <w:b/>
                <w:sz w:val="22"/>
                <w:szCs w:val="26"/>
              </w:rPr>
              <w:t xml:space="preserve"> </w:t>
            </w:r>
            <w:r w:rsidR="009F443E">
              <w:rPr>
                <w:sz w:val="22"/>
                <w:szCs w:val="26"/>
              </w:rPr>
              <w:t xml:space="preserve"> </w:t>
            </w:r>
            <w:r w:rsidR="009F443E" w:rsidRPr="003C5C1D">
              <w:rPr>
                <w:b/>
                <w:sz w:val="22"/>
                <w:szCs w:val="26"/>
              </w:rPr>
              <w:t xml:space="preserve">S.S.C  </w:t>
            </w:r>
            <w:r>
              <w:rPr>
                <w:b/>
                <w:sz w:val="22"/>
                <w:szCs w:val="26"/>
              </w:rPr>
              <w:t xml:space="preserve">  AADARSH HIGH SCHOOL</w:t>
            </w:r>
            <w:r w:rsidR="009F443E" w:rsidRPr="003C5C1D">
              <w:rPr>
                <w:b/>
                <w:sz w:val="22"/>
                <w:szCs w:val="26"/>
              </w:rPr>
              <w:t>,</w:t>
            </w:r>
            <w:r>
              <w:rPr>
                <w:b/>
                <w:sz w:val="22"/>
                <w:szCs w:val="26"/>
              </w:rPr>
              <w:t>MUMBAI</w:t>
            </w:r>
            <w:r w:rsidR="009F443E" w:rsidRPr="003C5C1D">
              <w:rPr>
                <w:b/>
                <w:sz w:val="22"/>
                <w:szCs w:val="26"/>
              </w:rPr>
              <w:t>.</w:t>
            </w:r>
          </w:p>
          <w:p w:rsidR="009F443E" w:rsidRPr="009F443E" w:rsidRDefault="009F443E" w:rsidP="009F443E">
            <w:pPr>
              <w:pStyle w:val="ListParagraph"/>
              <w:numPr>
                <w:ilvl w:val="0"/>
                <w:numId w:val="13"/>
              </w:numPr>
              <w:ind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20</w:t>
            </w:r>
            <w:r w:rsidR="004067C4">
              <w:rPr>
                <w:b/>
                <w:sz w:val="22"/>
                <w:szCs w:val="26"/>
              </w:rPr>
              <w:t>13-2014</w:t>
            </w:r>
            <w:r w:rsidR="003C5C1D">
              <w:rPr>
                <w:b/>
                <w:sz w:val="22"/>
                <w:szCs w:val="26"/>
              </w:rPr>
              <w:t xml:space="preserve"> </w:t>
            </w:r>
            <w:r>
              <w:rPr>
                <w:b/>
                <w:sz w:val="22"/>
                <w:szCs w:val="26"/>
              </w:rPr>
              <w:t xml:space="preserve"> </w:t>
            </w:r>
            <w:r w:rsidRPr="003C5C1D">
              <w:rPr>
                <w:b/>
                <w:sz w:val="22"/>
                <w:szCs w:val="26"/>
              </w:rPr>
              <w:t>H.S.C.</w:t>
            </w:r>
            <w:r w:rsidR="004067C4">
              <w:rPr>
                <w:b/>
                <w:sz w:val="22"/>
                <w:szCs w:val="26"/>
              </w:rPr>
              <w:t xml:space="preserve">   SNH COLLEGE OF COM. , MUMBAI</w:t>
            </w:r>
            <w:r w:rsidR="004067C4" w:rsidRPr="003C5C1D">
              <w:rPr>
                <w:b/>
                <w:sz w:val="22"/>
                <w:szCs w:val="26"/>
              </w:rPr>
              <w:t>.</w:t>
            </w:r>
          </w:p>
          <w:p w:rsidR="009F443E" w:rsidRDefault="004067C4" w:rsidP="004067C4">
            <w:pPr>
              <w:pStyle w:val="ListParagraph"/>
              <w:numPr>
                <w:ilvl w:val="0"/>
                <w:numId w:val="13"/>
              </w:numPr>
              <w:ind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2017</w:t>
            </w:r>
            <w:r w:rsidR="003024C4">
              <w:rPr>
                <w:b/>
                <w:sz w:val="22"/>
                <w:szCs w:val="26"/>
              </w:rPr>
              <w:t xml:space="preserve"> APPE.</w:t>
            </w:r>
            <w:r w:rsidR="009F443E">
              <w:rPr>
                <w:b/>
                <w:sz w:val="22"/>
                <w:szCs w:val="26"/>
              </w:rPr>
              <w:t xml:space="preserve"> </w:t>
            </w:r>
            <w:r>
              <w:rPr>
                <w:b/>
                <w:sz w:val="22"/>
                <w:szCs w:val="26"/>
              </w:rPr>
              <w:t>S.Y.</w:t>
            </w:r>
            <w:r w:rsidR="009F443E" w:rsidRPr="003C5C1D">
              <w:rPr>
                <w:b/>
                <w:sz w:val="22"/>
                <w:szCs w:val="26"/>
              </w:rPr>
              <w:t>B.</w:t>
            </w:r>
            <w:r>
              <w:rPr>
                <w:b/>
                <w:sz w:val="22"/>
                <w:szCs w:val="26"/>
              </w:rPr>
              <w:t>COM</w:t>
            </w:r>
            <w:r w:rsidR="003024C4">
              <w:rPr>
                <w:b/>
                <w:sz w:val="22"/>
                <w:szCs w:val="26"/>
              </w:rPr>
              <w:t>.</w:t>
            </w:r>
            <w:r w:rsidR="009F443E" w:rsidRPr="003C5C1D">
              <w:rPr>
                <w:b/>
                <w:sz w:val="22"/>
                <w:szCs w:val="26"/>
              </w:rPr>
              <w:t xml:space="preserve"> </w:t>
            </w:r>
            <w:r>
              <w:rPr>
                <w:b/>
                <w:sz w:val="22"/>
                <w:szCs w:val="26"/>
              </w:rPr>
              <w:t>SMRK COLLEGE OF COM.</w:t>
            </w:r>
            <w:r w:rsidR="009F443E" w:rsidRPr="003C5C1D">
              <w:rPr>
                <w:b/>
                <w:sz w:val="22"/>
                <w:szCs w:val="26"/>
              </w:rPr>
              <w:t>,</w:t>
            </w:r>
            <w:r>
              <w:rPr>
                <w:b/>
                <w:sz w:val="22"/>
                <w:szCs w:val="26"/>
              </w:rPr>
              <w:t xml:space="preserve"> NASHIK</w:t>
            </w:r>
            <w:r w:rsidRPr="003C5C1D">
              <w:rPr>
                <w:b/>
                <w:sz w:val="22"/>
                <w:szCs w:val="26"/>
              </w:rPr>
              <w:t>.</w:t>
            </w:r>
          </w:p>
          <w:p w:rsidR="009F767B" w:rsidRPr="007659AA" w:rsidRDefault="009F767B" w:rsidP="009F767B">
            <w:pPr>
              <w:ind w:right="-7464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CERTIFICATIONS</w:t>
            </w:r>
          </w:p>
          <w:p w:rsidR="009F767B" w:rsidRDefault="009F767B" w:rsidP="009F767B">
            <w:pPr>
              <w:pStyle w:val="ListParagraph"/>
              <w:ind w:left="1455"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Have Attended 2 courses from PIZZA HUT,</w:t>
            </w:r>
          </w:p>
          <w:p w:rsidR="009F767B" w:rsidRDefault="009F767B" w:rsidP="009F767B">
            <w:pPr>
              <w:pStyle w:val="ListParagraph"/>
              <w:numPr>
                <w:ilvl w:val="0"/>
                <w:numId w:val="37"/>
              </w:numPr>
              <w:ind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Floor management.</w:t>
            </w:r>
          </w:p>
          <w:p w:rsidR="009F767B" w:rsidRPr="009F767B" w:rsidRDefault="009F767B" w:rsidP="009F767B">
            <w:pPr>
              <w:pStyle w:val="ListParagraph"/>
              <w:numPr>
                <w:ilvl w:val="0"/>
                <w:numId w:val="37"/>
              </w:numPr>
              <w:ind w:right="-7464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Basic Shift Management.</w:t>
            </w:r>
          </w:p>
        </w:tc>
        <w:tc>
          <w:tcPr>
            <w:tcW w:w="94" w:type="pct"/>
          </w:tcPr>
          <w:p w:rsidR="00632589" w:rsidRDefault="00386B89" w:rsidP="00386B89">
            <w:pPr>
              <w:pStyle w:val="ContactInfo"/>
              <w:ind w:left="-847"/>
            </w:pPr>
            <w:r>
              <w:t xml:space="preserve"> </w:t>
            </w:r>
            <w:r w:rsidR="007C18C8">
              <w:t> </w:t>
            </w:r>
            <w:r>
              <w:t>ADD.-</w:t>
            </w:r>
          </w:p>
        </w:tc>
      </w:tr>
      <w:tr w:rsidR="00632589" w:rsidTr="00054F04">
        <w:trPr>
          <w:trHeight w:val="1314"/>
        </w:trPr>
        <w:tc>
          <w:tcPr>
            <w:tcW w:w="4239" w:type="pct"/>
            <w:shd w:val="clear" w:color="auto" w:fill="FFFFFF" w:themeFill="background1"/>
          </w:tcPr>
          <w:p w:rsidR="00632589" w:rsidRPr="007659AA" w:rsidRDefault="00541CC1" w:rsidP="00541CC1">
            <w:pPr>
              <w:ind w:right="-2754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COMPUTER SKILLS</w:t>
            </w:r>
          </w:p>
          <w:p w:rsidR="00F765CB" w:rsidRPr="007659AA" w:rsidRDefault="00F765CB" w:rsidP="00F765CB">
            <w:pPr>
              <w:pStyle w:val="ListBullet"/>
              <w:numPr>
                <w:ilvl w:val="0"/>
                <w:numId w:val="6"/>
              </w:numPr>
              <w:jc w:val="both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MS-CIT</w:t>
            </w:r>
            <w:r w:rsidR="004067C4" w:rsidRPr="007659AA">
              <w:rPr>
                <w:b/>
                <w:sz w:val="22"/>
                <w:szCs w:val="22"/>
              </w:rPr>
              <w:t xml:space="preserve"> ( GRADE A)</w:t>
            </w:r>
            <w:r w:rsidRPr="007659AA">
              <w:rPr>
                <w:b/>
                <w:sz w:val="22"/>
                <w:szCs w:val="22"/>
              </w:rPr>
              <w:t xml:space="preserve"> </w:t>
            </w:r>
          </w:p>
          <w:p w:rsidR="00F765CB" w:rsidRPr="007659AA" w:rsidRDefault="004067C4" w:rsidP="00F765CB">
            <w:pPr>
              <w:pStyle w:val="ListBullet"/>
              <w:numPr>
                <w:ilvl w:val="0"/>
                <w:numId w:val="6"/>
              </w:numPr>
              <w:jc w:val="both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MICROSOFT</w:t>
            </w:r>
          </w:p>
          <w:p w:rsidR="00F765CB" w:rsidRPr="007659AA" w:rsidRDefault="004067C4" w:rsidP="00F765CB">
            <w:pPr>
              <w:pStyle w:val="ListBullet"/>
              <w:numPr>
                <w:ilvl w:val="0"/>
                <w:numId w:val="6"/>
              </w:numPr>
              <w:jc w:val="both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POWERPOINT</w:t>
            </w:r>
          </w:p>
          <w:p w:rsidR="009F767B" w:rsidRDefault="004067C4" w:rsidP="009F767B">
            <w:pPr>
              <w:pStyle w:val="ListBullet"/>
              <w:numPr>
                <w:ilvl w:val="0"/>
                <w:numId w:val="6"/>
              </w:numPr>
              <w:jc w:val="both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WORD</w:t>
            </w:r>
          </w:p>
          <w:p w:rsidR="00080543" w:rsidRPr="007659AA" w:rsidRDefault="00080543" w:rsidP="009F767B">
            <w:pPr>
              <w:pStyle w:val="ListBullet"/>
              <w:numPr>
                <w:ilvl w:val="0"/>
                <w:numId w:val="6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TYPING (ENGLISH 30-WPM)</w:t>
            </w:r>
          </w:p>
          <w:p w:rsidR="009F767B" w:rsidRPr="007659AA" w:rsidRDefault="009F767B" w:rsidP="009F767B">
            <w:pPr>
              <w:pStyle w:val="ListBullet"/>
              <w:numPr>
                <w:ilvl w:val="0"/>
                <w:numId w:val="0"/>
              </w:numPr>
              <w:ind w:left="101" w:hanging="101"/>
              <w:jc w:val="both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ACHIEVEMENTS</w:t>
            </w:r>
          </w:p>
          <w:p w:rsidR="009F767B" w:rsidRPr="009F767B" w:rsidRDefault="009F767B" w:rsidP="009F767B">
            <w:pPr>
              <w:pStyle w:val="ListBullet"/>
              <w:numPr>
                <w:ilvl w:val="0"/>
                <w:numId w:val="34"/>
              </w:numPr>
              <w:jc w:val="both"/>
              <w:rPr>
                <w:b/>
                <w:sz w:val="22"/>
                <w:szCs w:val="22"/>
              </w:rPr>
            </w:pPr>
            <w:r w:rsidRPr="009F767B">
              <w:rPr>
                <w:b/>
                <w:sz w:val="22"/>
                <w:szCs w:val="22"/>
              </w:rPr>
              <w:t>Fast Track Promoted manager in Pizza hut DEPL, INDIA</w:t>
            </w:r>
            <w:r>
              <w:rPr>
                <w:b/>
                <w:sz w:val="22"/>
                <w:szCs w:val="22"/>
              </w:rPr>
              <w:t>.</w:t>
            </w:r>
          </w:p>
          <w:p w:rsidR="009F767B" w:rsidRPr="009F767B" w:rsidRDefault="009F767B" w:rsidP="009F767B">
            <w:pPr>
              <w:pStyle w:val="ListBullet"/>
              <w:numPr>
                <w:ilvl w:val="0"/>
                <w:numId w:val="34"/>
              </w:numPr>
              <w:jc w:val="both"/>
              <w:rPr>
                <w:b/>
                <w:sz w:val="22"/>
                <w:szCs w:val="22"/>
              </w:rPr>
            </w:pPr>
            <w:r w:rsidRPr="009F767B">
              <w:rPr>
                <w:b/>
                <w:sz w:val="22"/>
                <w:szCs w:val="22"/>
              </w:rPr>
              <w:t>Have won MDS ( Mystery Diner Shopper) trophy for the store</w:t>
            </w:r>
            <w:r>
              <w:rPr>
                <w:b/>
                <w:sz w:val="22"/>
                <w:szCs w:val="22"/>
              </w:rPr>
              <w:t>.</w:t>
            </w:r>
          </w:p>
          <w:p w:rsidR="009F767B" w:rsidRPr="009F767B" w:rsidRDefault="009F767B" w:rsidP="009F767B">
            <w:pPr>
              <w:pStyle w:val="ListBullet"/>
              <w:numPr>
                <w:ilvl w:val="0"/>
                <w:numId w:val="34"/>
              </w:numPr>
              <w:jc w:val="both"/>
              <w:rPr>
                <w:b/>
                <w:sz w:val="22"/>
                <w:szCs w:val="22"/>
              </w:rPr>
            </w:pPr>
            <w:r w:rsidRPr="009F767B">
              <w:rPr>
                <w:b/>
                <w:sz w:val="22"/>
                <w:szCs w:val="22"/>
              </w:rPr>
              <w:t>I was the part of store team to clear CER ( CHAMPS EXCELLENCY REVIEW)</w:t>
            </w:r>
            <w:r>
              <w:rPr>
                <w:b/>
                <w:sz w:val="22"/>
                <w:szCs w:val="22"/>
              </w:rPr>
              <w:t>.</w:t>
            </w:r>
          </w:p>
          <w:p w:rsidR="009F767B" w:rsidRPr="009F767B" w:rsidRDefault="009F767B" w:rsidP="009F767B">
            <w:pPr>
              <w:pStyle w:val="ListBullet"/>
              <w:numPr>
                <w:ilvl w:val="0"/>
                <w:numId w:val="34"/>
              </w:numPr>
              <w:jc w:val="both"/>
              <w:rPr>
                <w:b/>
                <w:sz w:val="22"/>
                <w:szCs w:val="22"/>
              </w:rPr>
            </w:pPr>
            <w:r w:rsidRPr="009F767B">
              <w:rPr>
                <w:b/>
                <w:sz w:val="22"/>
                <w:szCs w:val="22"/>
              </w:rPr>
              <w:t>Haved achived lowest CSO (Customer satisfaction opportunities) 16% for Q3 -2013</w:t>
            </w:r>
            <w:r>
              <w:rPr>
                <w:b/>
                <w:sz w:val="22"/>
                <w:szCs w:val="22"/>
              </w:rPr>
              <w:t>.</w:t>
            </w:r>
          </w:p>
          <w:p w:rsidR="00F765CB" w:rsidRPr="009F767B" w:rsidRDefault="00F765CB" w:rsidP="00F765CB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9F767B">
              <w:rPr>
                <w:b/>
                <w:sz w:val="24"/>
                <w:szCs w:val="24"/>
              </w:rPr>
              <w:t xml:space="preserve"> WORK  EXPERIENCE</w:t>
            </w:r>
          </w:p>
          <w:p w:rsidR="0040374F" w:rsidRPr="007659AA" w:rsidRDefault="004067C4" w:rsidP="00F765CB">
            <w:pPr>
              <w:pStyle w:val="ListBulle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DHANVANTARI COLLEGE OF FD &amp; ARCHITECT </w:t>
            </w:r>
            <w:r w:rsidR="0040374F" w:rsidRPr="007659AA">
              <w:rPr>
                <w:b/>
                <w:sz w:val="22"/>
                <w:szCs w:val="22"/>
              </w:rPr>
              <w:t xml:space="preserve"> For 1yr as </w:t>
            </w:r>
            <w:r w:rsidR="0040374F" w:rsidRPr="007659AA">
              <w:rPr>
                <w:b/>
                <w:color w:val="FF0000"/>
                <w:sz w:val="22"/>
                <w:szCs w:val="22"/>
              </w:rPr>
              <w:t>(</w:t>
            </w:r>
            <w:r w:rsidRPr="007659AA">
              <w:rPr>
                <w:b/>
                <w:color w:val="FF0000"/>
                <w:sz w:val="22"/>
                <w:szCs w:val="22"/>
              </w:rPr>
              <w:t>DATA ENTERY OPERATOR</w:t>
            </w:r>
            <w:r w:rsidR="0040374F" w:rsidRPr="007659AA">
              <w:rPr>
                <w:b/>
                <w:color w:val="FF0000"/>
                <w:sz w:val="22"/>
                <w:szCs w:val="22"/>
              </w:rPr>
              <w:t xml:space="preserve"> &amp; </w:t>
            </w:r>
            <w:r w:rsidRPr="007659AA">
              <w:rPr>
                <w:b/>
                <w:color w:val="FF0000"/>
                <w:sz w:val="22"/>
                <w:szCs w:val="22"/>
              </w:rPr>
              <w:t>RECEPTIONIST</w:t>
            </w:r>
            <w:r w:rsidR="0040374F" w:rsidRPr="007659AA">
              <w:rPr>
                <w:b/>
                <w:sz w:val="22"/>
                <w:szCs w:val="22"/>
              </w:rPr>
              <w:t>)</w:t>
            </w:r>
            <w:r w:rsidRPr="007659AA">
              <w:rPr>
                <w:b/>
                <w:sz w:val="22"/>
                <w:szCs w:val="22"/>
              </w:rPr>
              <w:t>2</w:t>
            </w:r>
            <w:r w:rsidRPr="007659AA">
              <w:rPr>
                <w:b/>
                <w:sz w:val="22"/>
                <w:szCs w:val="22"/>
                <w:vertAlign w:val="superscript"/>
              </w:rPr>
              <w:t>ND</w:t>
            </w:r>
            <w:r w:rsidRPr="007659AA">
              <w:rPr>
                <w:b/>
                <w:sz w:val="22"/>
                <w:szCs w:val="22"/>
              </w:rPr>
              <w:t xml:space="preserve"> MAR</w:t>
            </w:r>
            <w:r w:rsidR="00E35AB0" w:rsidRPr="007659AA">
              <w:rPr>
                <w:b/>
                <w:sz w:val="22"/>
                <w:szCs w:val="22"/>
              </w:rPr>
              <w:t>.201</w:t>
            </w:r>
            <w:r w:rsidRPr="007659AA">
              <w:rPr>
                <w:b/>
                <w:sz w:val="22"/>
                <w:szCs w:val="22"/>
              </w:rPr>
              <w:t xml:space="preserve">2 </w:t>
            </w:r>
            <w:r w:rsidR="0040374F" w:rsidRPr="007659AA">
              <w:rPr>
                <w:b/>
                <w:sz w:val="22"/>
                <w:szCs w:val="22"/>
              </w:rPr>
              <w:t xml:space="preserve"> to </w:t>
            </w:r>
            <w:r w:rsidRPr="007659AA">
              <w:rPr>
                <w:b/>
                <w:sz w:val="22"/>
                <w:szCs w:val="22"/>
              </w:rPr>
              <w:t>29</w:t>
            </w:r>
            <w:r w:rsidRPr="007659AA">
              <w:rPr>
                <w:b/>
                <w:sz w:val="22"/>
                <w:szCs w:val="22"/>
                <w:vertAlign w:val="superscript"/>
              </w:rPr>
              <w:t>TH</w:t>
            </w:r>
            <w:r w:rsidRPr="007659AA">
              <w:rPr>
                <w:b/>
                <w:sz w:val="22"/>
                <w:szCs w:val="22"/>
              </w:rPr>
              <w:t xml:space="preserve"> JUNE</w:t>
            </w:r>
            <w:r w:rsidR="00E35AB0" w:rsidRPr="007659AA">
              <w:rPr>
                <w:b/>
                <w:sz w:val="22"/>
                <w:szCs w:val="22"/>
              </w:rPr>
              <w:t>.201</w:t>
            </w:r>
            <w:r w:rsidRPr="007659AA">
              <w:rPr>
                <w:b/>
                <w:sz w:val="22"/>
                <w:szCs w:val="22"/>
              </w:rPr>
              <w:t>2</w:t>
            </w:r>
            <w:r w:rsidR="00E35AB0" w:rsidRPr="007659AA">
              <w:rPr>
                <w:b/>
                <w:sz w:val="22"/>
                <w:szCs w:val="22"/>
              </w:rPr>
              <w:t>.</w:t>
            </w:r>
          </w:p>
          <w:p w:rsidR="00F765CB" w:rsidRPr="007659AA" w:rsidRDefault="00F765CB" w:rsidP="00F765CB">
            <w:pPr>
              <w:pStyle w:val="ListBulle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Total </w:t>
            </w:r>
            <w:r w:rsidR="0040374F" w:rsidRPr="007659AA">
              <w:rPr>
                <w:b/>
                <w:sz w:val="22"/>
                <w:szCs w:val="22"/>
              </w:rPr>
              <w:t xml:space="preserve">experience </w:t>
            </w:r>
            <w:r w:rsidR="004067C4" w:rsidRPr="007659AA">
              <w:rPr>
                <w:b/>
                <w:color w:val="FF0000"/>
                <w:sz w:val="22"/>
                <w:szCs w:val="22"/>
              </w:rPr>
              <w:t>in FOOD &amp; HOSPITALITY</w:t>
            </w:r>
            <w:r w:rsidRPr="007659AA">
              <w:rPr>
                <w:b/>
                <w:sz w:val="22"/>
                <w:szCs w:val="22"/>
              </w:rPr>
              <w:t xml:space="preserve"> is </w:t>
            </w:r>
            <w:r w:rsidR="009F767B" w:rsidRPr="007659AA">
              <w:rPr>
                <w:b/>
                <w:color w:val="C00000"/>
                <w:sz w:val="22"/>
                <w:szCs w:val="22"/>
              </w:rPr>
              <w:t xml:space="preserve">4 Years </w:t>
            </w:r>
            <w:r w:rsidR="004067C4" w:rsidRPr="007659AA">
              <w:rPr>
                <w:b/>
                <w:color w:val="C00000"/>
                <w:sz w:val="22"/>
                <w:szCs w:val="22"/>
              </w:rPr>
              <w:t>8</w:t>
            </w:r>
            <w:r w:rsidRPr="007659AA">
              <w:rPr>
                <w:b/>
                <w:color w:val="C00000"/>
                <w:sz w:val="22"/>
                <w:szCs w:val="22"/>
              </w:rPr>
              <w:t xml:space="preserve"> months</w:t>
            </w:r>
            <w:r w:rsidRPr="007659AA">
              <w:rPr>
                <w:b/>
                <w:sz w:val="22"/>
                <w:szCs w:val="22"/>
              </w:rPr>
              <w:t>.</w:t>
            </w:r>
          </w:p>
          <w:p w:rsidR="00F765CB" w:rsidRPr="007659AA" w:rsidRDefault="00D57D7D" w:rsidP="0040374F">
            <w:pPr>
              <w:pStyle w:val="ListBullet"/>
              <w:numPr>
                <w:ilvl w:val="0"/>
                <w:numId w:val="11"/>
              </w:numPr>
              <w:ind w:right="0"/>
              <w:rPr>
                <w:sz w:val="22"/>
                <w:szCs w:val="22"/>
              </w:rPr>
            </w:pPr>
            <w:r w:rsidRPr="007659AA">
              <w:rPr>
                <w:b/>
                <w:color w:val="0070C0"/>
                <w:sz w:val="22"/>
                <w:szCs w:val="22"/>
              </w:rPr>
              <w:t>PIZZA HUT (MUMBAI)</w:t>
            </w:r>
            <w:r w:rsidR="0040374F" w:rsidRPr="007659AA">
              <w:rPr>
                <w:b/>
                <w:sz w:val="22"/>
                <w:szCs w:val="22"/>
              </w:rPr>
              <w:t>–</w:t>
            </w:r>
            <w:r w:rsidRPr="007659AA">
              <w:rPr>
                <w:b/>
                <w:sz w:val="22"/>
                <w:szCs w:val="22"/>
              </w:rPr>
              <w:t xml:space="preserve"> JAN</w:t>
            </w:r>
            <w:r w:rsidR="0040374F" w:rsidRPr="007659AA">
              <w:rPr>
                <w:b/>
                <w:sz w:val="22"/>
                <w:szCs w:val="22"/>
              </w:rPr>
              <w:t>. 201</w:t>
            </w:r>
            <w:r w:rsidRPr="007659AA">
              <w:rPr>
                <w:b/>
                <w:sz w:val="22"/>
                <w:szCs w:val="22"/>
              </w:rPr>
              <w:t>0 TO  FEB</w:t>
            </w:r>
            <w:r w:rsidR="0040374F" w:rsidRPr="007659AA">
              <w:rPr>
                <w:b/>
                <w:sz w:val="22"/>
                <w:szCs w:val="22"/>
              </w:rPr>
              <w:t xml:space="preserve"> </w:t>
            </w:r>
            <w:r w:rsidRPr="007659AA">
              <w:rPr>
                <w:b/>
                <w:sz w:val="22"/>
                <w:szCs w:val="22"/>
              </w:rPr>
              <w:t>.</w:t>
            </w:r>
            <w:r w:rsidR="0040374F" w:rsidRPr="007659AA">
              <w:rPr>
                <w:b/>
                <w:sz w:val="22"/>
                <w:szCs w:val="22"/>
              </w:rPr>
              <w:t>201</w:t>
            </w:r>
            <w:r w:rsidRPr="007659AA">
              <w:rPr>
                <w:b/>
                <w:sz w:val="22"/>
                <w:szCs w:val="22"/>
              </w:rPr>
              <w:t>2</w:t>
            </w:r>
            <w:r w:rsidR="0040374F" w:rsidRPr="007659AA">
              <w:rPr>
                <w:b/>
                <w:sz w:val="22"/>
                <w:szCs w:val="22"/>
              </w:rPr>
              <w:t xml:space="preserve"> (</w:t>
            </w:r>
            <w:r w:rsidRPr="007659AA">
              <w:rPr>
                <w:b/>
                <w:sz w:val="22"/>
                <w:szCs w:val="22"/>
              </w:rPr>
              <w:t>CSR  to TRAINING MANAGER</w:t>
            </w:r>
            <w:r w:rsidR="0040374F" w:rsidRPr="007659AA">
              <w:rPr>
                <w:b/>
                <w:sz w:val="22"/>
                <w:szCs w:val="22"/>
              </w:rPr>
              <w:t>)</w:t>
            </w:r>
          </w:p>
          <w:p w:rsidR="00D57D7D" w:rsidRPr="007659AA" w:rsidRDefault="00D57D7D" w:rsidP="00D57D7D">
            <w:pPr>
              <w:pStyle w:val="ListBullet"/>
              <w:numPr>
                <w:ilvl w:val="0"/>
                <w:numId w:val="11"/>
              </w:numPr>
              <w:ind w:right="-809"/>
              <w:rPr>
                <w:sz w:val="22"/>
                <w:szCs w:val="22"/>
              </w:rPr>
            </w:pPr>
            <w:r w:rsidRPr="007659AA">
              <w:rPr>
                <w:b/>
                <w:color w:val="0070C0"/>
                <w:sz w:val="22"/>
                <w:szCs w:val="22"/>
              </w:rPr>
              <w:t xml:space="preserve"> PIZZA HUT  (NASHIK) </w:t>
            </w:r>
            <w:r w:rsidR="0040374F" w:rsidRPr="007659AA">
              <w:rPr>
                <w:b/>
                <w:color w:val="0070C0"/>
                <w:sz w:val="22"/>
                <w:szCs w:val="22"/>
              </w:rPr>
              <w:t>– J</w:t>
            </w:r>
            <w:r w:rsidRPr="007659AA">
              <w:rPr>
                <w:b/>
                <w:color w:val="0070C0"/>
                <w:sz w:val="22"/>
                <w:szCs w:val="22"/>
              </w:rPr>
              <w:t>UNE.2012  TO MAY 2014 ( SHIFT MANAGER )</w:t>
            </w:r>
          </w:p>
          <w:p w:rsidR="00D57D7D" w:rsidRPr="007659AA" w:rsidRDefault="00D57D7D" w:rsidP="00D57D7D">
            <w:pPr>
              <w:pStyle w:val="ListBullet"/>
              <w:numPr>
                <w:ilvl w:val="0"/>
                <w:numId w:val="11"/>
              </w:numPr>
              <w:ind w:right="-809"/>
              <w:rPr>
                <w:sz w:val="22"/>
                <w:szCs w:val="22"/>
              </w:rPr>
            </w:pPr>
            <w:r w:rsidRPr="007659AA">
              <w:rPr>
                <w:b/>
                <w:color w:val="0070C0"/>
                <w:sz w:val="22"/>
                <w:szCs w:val="22"/>
              </w:rPr>
              <w:t>MODERN PANTRY ( HIRAWADI )- SEP.2014 TO AUG.2017 ( CSR &amp; SM)</w:t>
            </w:r>
          </w:p>
          <w:p w:rsidR="00D525FB" w:rsidRDefault="00D57D7D" w:rsidP="00D57D7D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70C0"/>
                <w:sz w:val="24"/>
                <w:szCs w:val="24"/>
              </w:rPr>
              <w:t xml:space="preserve"> </w:t>
            </w:r>
          </w:p>
          <w:p w:rsidR="00734CAE" w:rsidRPr="009F767B" w:rsidRDefault="00D57D7D" w:rsidP="00D57D7D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color w:val="000000" w:themeColor="text1"/>
                <w:sz w:val="24"/>
                <w:szCs w:val="24"/>
              </w:rPr>
            </w:pPr>
            <w:r w:rsidRPr="009F767B">
              <w:rPr>
                <w:b/>
                <w:color w:val="000000" w:themeColor="text1"/>
                <w:sz w:val="24"/>
                <w:szCs w:val="24"/>
              </w:rPr>
              <w:lastRenderedPageBreak/>
              <w:t>SKILLS &amp; AWARDS</w:t>
            </w:r>
          </w:p>
          <w:p w:rsidR="00D57D7D" w:rsidRPr="009F767B" w:rsidRDefault="00D57D7D" w:rsidP="00D57D7D">
            <w:pPr>
              <w:pStyle w:val="ListBullet"/>
              <w:numPr>
                <w:ilvl w:val="0"/>
                <w:numId w:val="29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0000" w:themeColor="text1"/>
                <w:sz w:val="24"/>
                <w:szCs w:val="24"/>
              </w:rPr>
              <w:t>CREW OF THE MONTH – JAN2011</w:t>
            </w:r>
          </w:p>
          <w:p w:rsidR="00D57D7D" w:rsidRPr="009F767B" w:rsidRDefault="00D57D7D" w:rsidP="00D57D7D">
            <w:pPr>
              <w:pStyle w:val="ListBullet"/>
              <w:numPr>
                <w:ilvl w:val="0"/>
                <w:numId w:val="29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0000" w:themeColor="text1"/>
                <w:sz w:val="24"/>
                <w:szCs w:val="24"/>
              </w:rPr>
              <w:t>5 STAR MEMBER-JUNE2011</w:t>
            </w:r>
          </w:p>
          <w:p w:rsidR="00D57D7D" w:rsidRPr="009F767B" w:rsidRDefault="00D57D7D" w:rsidP="00D57D7D">
            <w:pPr>
              <w:pStyle w:val="ListBullet"/>
              <w:numPr>
                <w:ilvl w:val="0"/>
                <w:numId w:val="30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0000" w:themeColor="text1"/>
                <w:sz w:val="24"/>
                <w:szCs w:val="24"/>
              </w:rPr>
              <w:t>BACKROOM STAR</w:t>
            </w:r>
            <w:r w:rsidRPr="009F767B">
              <w:rPr>
                <w:color w:val="000000" w:themeColor="text1"/>
                <w:sz w:val="24"/>
                <w:szCs w:val="24"/>
              </w:rPr>
              <w:t xml:space="preserve"> – GOOD KNOWLEDGE of all products. Their shelf life &amp; Chemical usage.</w:t>
            </w:r>
          </w:p>
          <w:p w:rsidR="00D57D7D" w:rsidRPr="009F767B" w:rsidRDefault="00D57D7D" w:rsidP="00D57D7D">
            <w:pPr>
              <w:pStyle w:val="ListBullet"/>
              <w:numPr>
                <w:ilvl w:val="0"/>
                <w:numId w:val="30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B0F0"/>
                <w:sz w:val="24"/>
                <w:szCs w:val="24"/>
              </w:rPr>
              <w:t>COUNTER STAR</w:t>
            </w:r>
            <w:r w:rsidRPr="009F767B">
              <w:rPr>
                <w:b/>
                <w:color w:val="0070C0"/>
                <w:sz w:val="24"/>
                <w:szCs w:val="24"/>
              </w:rPr>
              <w:t xml:space="preserve">- </w:t>
            </w:r>
            <w:r w:rsidR="008226EB" w:rsidRPr="009F767B">
              <w:rPr>
                <w:b/>
                <w:color w:val="000000" w:themeColor="text1"/>
                <w:sz w:val="24"/>
                <w:szCs w:val="24"/>
              </w:rPr>
              <w:t>GOOD SUGGESTIVE selling &amp; sell up, good promotion execution,</w:t>
            </w:r>
            <w:r w:rsidR="008226EB" w:rsidRPr="009F767B">
              <w:rPr>
                <w:color w:val="000000" w:themeColor="text1"/>
                <w:sz w:val="24"/>
                <w:szCs w:val="24"/>
              </w:rPr>
              <w:t xml:space="preserve"> </w:t>
            </w:r>
            <w:r w:rsidR="008226EB" w:rsidRPr="009F767B">
              <w:rPr>
                <w:b/>
                <w:color w:val="000000" w:themeColor="text1"/>
                <w:sz w:val="24"/>
                <w:szCs w:val="24"/>
              </w:rPr>
              <w:t>Team Work</w:t>
            </w:r>
            <w:r w:rsidR="008226EB" w:rsidRPr="009F767B">
              <w:rPr>
                <w:color w:val="000000" w:themeColor="text1"/>
                <w:sz w:val="24"/>
                <w:szCs w:val="24"/>
              </w:rPr>
              <w:t xml:space="preserve"> , </w:t>
            </w:r>
            <w:r w:rsidR="008226EB" w:rsidRPr="009F767B">
              <w:rPr>
                <w:b/>
                <w:color w:val="000000" w:themeColor="text1"/>
                <w:sz w:val="24"/>
                <w:szCs w:val="24"/>
              </w:rPr>
              <w:t>Customer Care</w:t>
            </w:r>
            <w:r w:rsidR="008226EB" w:rsidRPr="009F767B">
              <w:rPr>
                <w:color w:val="000000" w:themeColor="text1"/>
                <w:sz w:val="24"/>
                <w:szCs w:val="24"/>
              </w:rPr>
              <w:t xml:space="preserve">, </w:t>
            </w:r>
            <w:r w:rsidR="008226EB" w:rsidRPr="009F767B">
              <w:rPr>
                <w:b/>
                <w:color w:val="000000" w:themeColor="text1"/>
                <w:sz w:val="24"/>
                <w:szCs w:val="24"/>
              </w:rPr>
              <w:t>Good hospitality.</w:t>
            </w:r>
          </w:p>
          <w:p w:rsidR="008226EB" w:rsidRPr="009F767B" w:rsidRDefault="008226EB" w:rsidP="00D57D7D">
            <w:pPr>
              <w:pStyle w:val="ListBullet"/>
              <w:numPr>
                <w:ilvl w:val="0"/>
                <w:numId w:val="30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auto"/>
                <w:sz w:val="24"/>
                <w:szCs w:val="24"/>
              </w:rPr>
              <w:t>B.D.G. STAR-</w:t>
            </w:r>
            <w:r w:rsidRPr="009F767B">
              <w:rPr>
                <w:color w:val="auto"/>
                <w:sz w:val="24"/>
                <w:szCs w:val="24"/>
              </w:rPr>
              <w:t xml:space="preserve"> Following proper procedures as per PIZZA HUT standard for making &amp;handling food &amp; beverages.</w:t>
            </w:r>
          </w:p>
          <w:p w:rsidR="00E27764" w:rsidRPr="009F767B" w:rsidRDefault="008226EB" w:rsidP="00D57D7D">
            <w:pPr>
              <w:pStyle w:val="ListBullet"/>
              <w:numPr>
                <w:ilvl w:val="0"/>
                <w:numId w:val="30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auto"/>
                <w:sz w:val="24"/>
                <w:szCs w:val="24"/>
              </w:rPr>
              <w:t>FRIED PRODUCT STAR-</w:t>
            </w:r>
            <w:r w:rsidR="00E27764" w:rsidRPr="009F767B">
              <w:rPr>
                <w:b/>
                <w:color w:val="auto"/>
                <w:sz w:val="24"/>
                <w:szCs w:val="24"/>
              </w:rPr>
              <w:t xml:space="preserve"> </w:t>
            </w:r>
            <w:r w:rsidR="00E27764" w:rsidRPr="009F767B">
              <w:rPr>
                <w:color w:val="auto"/>
                <w:sz w:val="24"/>
                <w:szCs w:val="24"/>
              </w:rPr>
              <w:t>Following proper procedures as per PIZZA HUT standard for cooking of all fried products. And having good knowledge of oil usage.</w:t>
            </w:r>
          </w:p>
          <w:p w:rsidR="00E27764" w:rsidRPr="009F767B" w:rsidRDefault="00E27764" w:rsidP="00D57D7D">
            <w:pPr>
              <w:pStyle w:val="ListBullet"/>
              <w:numPr>
                <w:ilvl w:val="0"/>
                <w:numId w:val="30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auto"/>
                <w:sz w:val="24"/>
                <w:szCs w:val="24"/>
              </w:rPr>
              <w:t>PERSONALI TY STAR-</w:t>
            </w:r>
            <w:r w:rsidRPr="009F767B">
              <w:rPr>
                <w:color w:val="000000" w:themeColor="text1"/>
                <w:sz w:val="24"/>
                <w:szCs w:val="24"/>
              </w:rPr>
              <w:t xml:space="preserve"> Well grooming , proper dressing, Puntuality, High Initiative Level, focus towards the store targets,</w:t>
            </w:r>
          </w:p>
          <w:p w:rsidR="008226EB" w:rsidRPr="009F767B" w:rsidRDefault="00E27764" w:rsidP="00E27764">
            <w:pPr>
              <w:pStyle w:val="ListBullet"/>
              <w:numPr>
                <w:ilvl w:val="0"/>
                <w:numId w:val="31"/>
              </w:numPr>
              <w:ind w:right="-809"/>
              <w:rPr>
                <w:b/>
                <w:color w:val="0070C0"/>
                <w:sz w:val="24"/>
                <w:szCs w:val="24"/>
              </w:rPr>
            </w:pPr>
            <w:r w:rsidRPr="009F767B">
              <w:rPr>
                <w:b/>
                <w:color w:val="000000" w:themeColor="text1"/>
                <w:sz w:val="24"/>
                <w:szCs w:val="24"/>
              </w:rPr>
              <w:t>1</w:t>
            </w:r>
            <w:r w:rsidRPr="009F767B">
              <w:rPr>
                <w:b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9F767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F767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9F767B">
              <w:rPr>
                <w:b/>
                <w:color w:val="000000" w:themeColor="text1"/>
                <w:sz w:val="24"/>
                <w:szCs w:val="24"/>
              </w:rPr>
              <w:t>RODIE OF THE QUARTER – MAY 2012</w:t>
            </w:r>
          </w:p>
          <w:p w:rsidR="00E27764" w:rsidRPr="009F767B" w:rsidRDefault="00E27764" w:rsidP="00E27764">
            <w:pPr>
              <w:pStyle w:val="ListBullet"/>
              <w:numPr>
                <w:ilvl w:val="0"/>
                <w:numId w:val="0"/>
              </w:numPr>
              <w:ind w:left="1125" w:right="-809"/>
              <w:rPr>
                <w:color w:val="000000" w:themeColor="text1"/>
                <w:sz w:val="24"/>
                <w:szCs w:val="24"/>
              </w:rPr>
            </w:pPr>
            <w:r w:rsidRPr="009F767B">
              <w:rPr>
                <w:color w:val="000000" w:themeColor="text1"/>
                <w:sz w:val="24"/>
                <w:szCs w:val="24"/>
              </w:rPr>
              <w:t>For the contribution towards the achievement of Store as well as patch targets &amp; training of the team. And for High efficiency, Productivity &amp; Intitative level.</w:t>
            </w:r>
          </w:p>
          <w:p w:rsidR="00632E0D" w:rsidRPr="009F767B" w:rsidRDefault="00E27764" w:rsidP="00E27764">
            <w:pPr>
              <w:pStyle w:val="ListBullet"/>
              <w:numPr>
                <w:ilvl w:val="0"/>
                <w:numId w:val="31"/>
              </w:numPr>
              <w:ind w:right="-809"/>
              <w:rPr>
                <w:color w:val="0070C0"/>
                <w:sz w:val="24"/>
                <w:szCs w:val="24"/>
              </w:rPr>
            </w:pPr>
            <w:r w:rsidRPr="009F767B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9F767B">
              <w:rPr>
                <w:b/>
                <w:color w:val="000000" w:themeColor="text1"/>
                <w:sz w:val="24"/>
                <w:szCs w:val="24"/>
              </w:rPr>
              <w:t>SILVER HAT AWARD WEST &amp;  SOUTH MARKET, INDIA- DEC</w:t>
            </w:r>
            <w:r w:rsidR="00632E0D" w:rsidRPr="009F767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F767B">
              <w:rPr>
                <w:b/>
                <w:color w:val="000000" w:themeColor="text1"/>
                <w:sz w:val="24"/>
                <w:szCs w:val="24"/>
              </w:rPr>
              <w:t>2012</w:t>
            </w:r>
            <w:r w:rsidR="00632E0D" w:rsidRPr="009F767B">
              <w:rPr>
                <w:b/>
                <w:color w:val="000000" w:themeColor="text1"/>
                <w:sz w:val="24"/>
                <w:szCs w:val="24"/>
              </w:rPr>
              <w:t xml:space="preserve"> (BSM COURSE, PUNE)</w:t>
            </w:r>
          </w:p>
          <w:p w:rsidR="007A1B10" w:rsidRPr="009F767B" w:rsidRDefault="00632E0D" w:rsidP="00632E0D">
            <w:pPr>
              <w:pStyle w:val="ListBullet"/>
              <w:numPr>
                <w:ilvl w:val="0"/>
                <w:numId w:val="0"/>
              </w:numPr>
              <w:ind w:left="1125" w:right="-809"/>
              <w:rPr>
                <w:color w:val="000000" w:themeColor="text1"/>
                <w:sz w:val="24"/>
                <w:szCs w:val="24"/>
              </w:rPr>
            </w:pPr>
            <w:r w:rsidRPr="009F767B">
              <w:rPr>
                <w:color w:val="000000" w:themeColor="text1"/>
                <w:sz w:val="24"/>
                <w:szCs w:val="24"/>
              </w:rPr>
              <w:t xml:space="preserve">    For good knowledge &amp; skills of MANAGEMENT. Good Communication </w:t>
            </w:r>
            <w:r w:rsidR="007A1B10" w:rsidRPr="009F767B">
              <w:rPr>
                <w:color w:val="000000" w:themeColor="text1"/>
                <w:sz w:val="24"/>
                <w:szCs w:val="24"/>
              </w:rPr>
              <w:t xml:space="preserve">, Co-Operation </w:t>
            </w:r>
          </w:p>
          <w:p w:rsidR="007A1B10" w:rsidRPr="009F767B" w:rsidRDefault="007A1B10" w:rsidP="00632E0D">
            <w:pPr>
              <w:pStyle w:val="ListBullet"/>
              <w:numPr>
                <w:ilvl w:val="0"/>
                <w:numId w:val="0"/>
              </w:numPr>
              <w:ind w:left="1125" w:right="-809"/>
              <w:rPr>
                <w:color w:val="000000" w:themeColor="text1"/>
                <w:sz w:val="24"/>
                <w:szCs w:val="24"/>
              </w:rPr>
            </w:pPr>
            <w:r w:rsidRPr="009F767B">
              <w:rPr>
                <w:color w:val="000000" w:themeColor="text1"/>
                <w:sz w:val="24"/>
                <w:szCs w:val="24"/>
              </w:rPr>
              <w:t xml:space="preserve">&amp; Co-ordination with a class participator &amp; Instructor. And a Good team Leader among </w:t>
            </w:r>
          </w:p>
          <w:p w:rsidR="007A1B10" w:rsidRPr="009F767B" w:rsidRDefault="007A1B10" w:rsidP="00632E0D">
            <w:pPr>
              <w:pStyle w:val="ListBullet"/>
              <w:numPr>
                <w:ilvl w:val="0"/>
                <w:numId w:val="0"/>
              </w:numPr>
              <w:ind w:left="1125" w:right="-809"/>
              <w:rPr>
                <w:color w:val="000000" w:themeColor="text1"/>
                <w:sz w:val="24"/>
                <w:szCs w:val="24"/>
              </w:rPr>
            </w:pPr>
            <w:r w:rsidRPr="009F767B">
              <w:rPr>
                <w:color w:val="000000" w:themeColor="text1"/>
                <w:sz w:val="24"/>
                <w:szCs w:val="24"/>
              </w:rPr>
              <w:t xml:space="preserve">the class who learnt most from the class as well  as helps other participator to gain more </w:t>
            </w:r>
          </w:p>
          <w:p w:rsidR="00E27764" w:rsidRPr="009F767B" w:rsidRDefault="007A1B10" w:rsidP="00632E0D">
            <w:pPr>
              <w:pStyle w:val="ListBullet"/>
              <w:numPr>
                <w:ilvl w:val="0"/>
                <w:numId w:val="0"/>
              </w:numPr>
              <w:ind w:left="1125" w:right="-809"/>
              <w:rPr>
                <w:color w:val="0070C0"/>
                <w:sz w:val="24"/>
                <w:szCs w:val="24"/>
              </w:rPr>
            </w:pPr>
            <w:r w:rsidRPr="009F767B">
              <w:rPr>
                <w:color w:val="000000" w:themeColor="text1"/>
                <w:sz w:val="24"/>
                <w:szCs w:val="24"/>
              </w:rPr>
              <w:t>knowledge.</w:t>
            </w:r>
            <w:r w:rsidR="00632E0D" w:rsidRPr="009F767B">
              <w:rPr>
                <w:color w:val="000000" w:themeColor="text1"/>
                <w:sz w:val="24"/>
                <w:szCs w:val="24"/>
              </w:rPr>
              <w:t xml:space="preserve">  </w:t>
            </w:r>
            <w:r w:rsidR="00E27764" w:rsidRPr="009F767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734CAE" w:rsidRPr="00054F04" w:rsidRDefault="00734CAE" w:rsidP="00734CAE">
            <w:pPr>
              <w:pStyle w:val="ListBullet"/>
              <w:numPr>
                <w:ilvl w:val="0"/>
                <w:numId w:val="0"/>
              </w:numPr>
              <w:ind w:right="-809"/>
              <w:rPr>
                <w:b/>
                <w:color w:val="000000" w:themeColor="text1"/>
                <w:sz w:val="24"/>
                <w:szCs w:val="24"/>
              </w:rPr>
            </w:pPr>
            <w:r w:rsidRPr="00054F04">
              <w:rPr>
                <w:b/>
                <w:color w:val="000000" w:themeColor="text1"/>
                <w:sz w:val="24"/>
                <w:szCs w:val="24"/>
              </w:rPr>
              <w:t>AREA OF EXPERTISE</w:t>
            </w:r>
          </w:p>
          <w:p w:rsidR="00E35AB0" w:rsidRPr="00054F04" w:rsidRDefault="00734CAE" w:rsidP="00734CAE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4"/>
                <w:szCs w:val="24"/>
              </w:rPr>
            </w:pPr>
            <w:r w:rsidRPr="009F767B">
              <w:rPr>
                <w:sz w:val="22"/>
                <w:szCs w:val="22"/>
              </w:rPr>
              <w:t xml:space="preserve">       </w:t>
            </w:r>
            <w:r w:rsidRPr="00054F04">
              <w:rPr>
                <w:b/>
                <w:sz w:val="24"/>
                <w:szCs w:val="24"/>
              </w:rPr>
              <w:t>OPERATIONS</w:t>
            </w:r>
          </w:p>
          <w:p w:rsidR="00D92155" w:rsidRPr="00054F04" w:rsidRDefault="007A1B10" w:rsidP="00734CAE">
            <w:pPr>
              <w:pStyle w:val="ListBullet"/>
              <w:numPr>
                <w:ilvl w:val="0"/>
                <w:numId w:val="15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 xml:space="preserve">Developing &amp; Implementing procedures &amp; Control systems </w:t>
            </w:r>
            <w:r w:rsidR="00D92155" w:rsidRPr="00054F04">
              <w:rPr>
                <w:b/>
                <w:sz w:val="22"/>
                <w:szCs w:val="22"/>
              </w:rPr>
              <w:t xml:space="preserve"> for maintaining  hygiene &amp; quality </w:t>
            </w:r>
          </w:p>
          <w:p w:rsidR="007A1B10" w:rsidRPr="00054F04" w:rsidRDefault="00D92155" w:rsidP="00D92155">
            <w:pPr>
              <w:pStyle w:val="ListBullet"/>
              <w:numPr>
                <w:ilvl w:val="0"/>
                <w:numId w:val="0"/>
              </w:numPr>
              <w:ind w:left="1155"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Standards.</w:t>
            </w:r>
          </w:p>
          <w:p w:rsidR="00D92155" w:rsidRPr="00054F04" w:rsidRDefault="007A1B10" w:rsidP="007A1B10">
            <w:pPr>
              <w:pStyle w:val="ListBullet"/>
              <w:numPr>
                <w:ilvl w:val="0"/>
                <w:numId w:val="15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Res</w:t>
            </w:r>
            <w:r w:rsidR="00D92155" w:rsidRPr="00054F04">
              <w:rPr>
                <w:b/>
                <w:sz w:val="22"/>
                <w:szCs w:val="22"/>
              </w:rPr>
              <w:t xml:space="preserve">ponsible for achieving </w:t>
            </w:r>
            <w:r w:rsidRPr="00054F04">
              <w:rPr>
                <w:b/>
                <w:sz w:val="22"/>
                <w:szCs w:val="22"/>
              </w:rPr>
              <w:t xml:space="preserve"> Quarterly  &amp; yearly Business plan </w:t>
            </w:r>
            <w:r w:rsidR="00D92155" w:rsidRPr="00054F04">
              <w:rPr>
                <w:b/>
                <w:sz w:val="22"/>
                <w:szCs w:val="22"/>
              </w:rPr>
              <w:t>for restaurant when includes operations</w:t>
            </w:r>
          </w:p>
          <w:p w:rsidR="007A1B10" w:rsidRPr="00054F04" w:rsidRDefault="00341C20" w:rsidP="00341C20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 xml:space="preserve">                             </w:t>
            </w:r>
            <w:r w:rsidR="007A1B10" w:rsidRPr="00054F04">
              <w:rPr>
                <w:b/>
                <w:sz w:val="22"/>
                <w:szCs w:val="22"/>
              </w:rPr>
              <w:t>Sales &amp;</w:t>
            </w:r>
            <w:r w:rsidRPr="00054F04">
              <w:rPr>
                <w:b/>
                <w:sz w:val="22"/>
                <w:szCs w:val="22"/>
              </w:rPr>
              <w:t xml:space="preserve"> profitability , people.</w:t>
            </w:r>
          </w:p>
          <w:p w:rsidR="00734CAE" w:rsidRPr="00054F04" w:rsidRDefault="009F767B" w:rsidP="00734CAE">
            <w:pPr>
              <w:pStyle w:val="ListBullet"/>
              <w:numPr>
                <w:ilvl w:val="0"/>
                <w:numId w:val="15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Co-ordinate functions &amp;</w:t>
            </w:r>
            <w:r w:rsidR="00734CAE" w:rsidRPr="00054F04">
              <w:rPr>
                <w:b/>
                <w:sz w:val="22"/>
                <w:szCs w:val="22"/>
              </w:rPr>
              <w:t xml:space="preserve"> activities with other departm</w:t>
            </w:r>
            <w:r w:rsidRPr="00054F04">
              <w:rPr>
                <w:b/>
                <w:sz w:val="22"/>
                <w:szCs w:val="22"/>
              </w:rPr>
              <w:t>ent heads &amp; regional office as &amp;</w:t>
            </w:r>
            <w:r w:rsidR="00734CAE" w:rsidRPr="00054F04">
              <w:rPr>
                <w:b/>
                <w:sz w:val="22"/>
                <w:szCs w:val="22"/>
              </w:rPr>
              <w:t xml:space="preserve"> when required.</w:t>
            </w:r>
          </w:p>
          <w:p w:rsidR="009F767B" w:rsidRPr="00054F04" w:rsidRDefault="009F767B" w:rsidP="00734CAE">
            <w:pPr>
              <w:pStyle w:val="ListBullet"/>
              <w:numPr>
                <w:ilvl w:val="0"/>
                <w:numId w:val="15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Overseas the service of restaurant to ensure highest standards of q</w:t>
            </w:r>
            <w:r w:rsidR="002056C4" w:rsidRPr="00054F04">
              <w:rPr>
                <w:b/>
                <w:sz w:val="22"/>
                <w:szCs w:val="22"/>
              </w:rPr>
              <w:t xml:space="preserve">uality ,services and cleanliness at </w:t>
            </w:r>
          </w:p>
          <w:p w:rsidR="002056C4" w:rsidRPr="00054F04" w:rsidRDefault="002056C4" w:rsidP="002056C4">
            <w:pPr>
              <w:pStyle w:val="ListBullet"/>
              <w:numPr>
                <w:ilvl w:val="0"/>
                <w:numId w:val="0"/>
              </w:numPr>
              <w:ind w:left="1155"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all times.</w:t>
            </w:r>
          </w:p>
          <w:p w:rsidR="002056C4" w:rsidRPr="00054F04" w:rsidRDefault="002056C4" w:rsidP="002056C4">
            <w:pPr>
              <w:pStyle w:val="ListBullet"/>
              <w:numPr>
                <w:ilvl w:val="0"/>
                <w:numId w:val="41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 xml:space="preserve">Ensure that Local store displays, marketing promotions, activities are up-dated and well executed </w:t>
            </w:r>
          </w:p>
          <w:p w:rsidR="002056C4" w:rsidRPr="00054F04" w:rsidRDefault="002056C4" w:rsidP="002056C4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 xml:space="preserve">                            at all times.</w:t>
            </w:r>
          </w:p>
          <w:p w:rsidR="00734CAE" w:rsidRPr="00054F04" w:rsidRDefault="00734CAE" w:rsidP="00054F04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4"/>
                <w:szCs w:val="24"/>
              </w:rPr>
            </w:pPr>
            <w:r w:rsidRPr="00054F04">
              <w:rPr>
                <w:b/>
                <w:sz w:val="24"/>
                <w:szCs w:val="24"/>
              </w:rPr>
              <w:t>CUSTOMER</w:t>
            </w:r>
            <w:r w:rsidR="00054F04" w:rsidRPr="00054F04">
              <w:rPr>
                <w:b/>
                <w:sz w:val="24"/>
                <w:szCs w:val="24"/>
              </w:rPr>
              <w:t>ATIONSH</w:t>
            </w:r>
            <w:r w:rsidRPr="00054F04">
              <w:rPr>
                <w:b/>
                <w:sz w:val="24"/>
                <w:szCs w:val="24"/>
              </w:rPr>
              <w:t xml:space="preserve"> RELIP MANAGEMENT</w:t>
            </w:r>
          </w:p>
          <w:p w:rsidR="00734CAE" w:rsidRPr="00054F04" w:rsidRDefault="00734CAE" w:rsidP="002056C4">
            <w:pPr>
              <w:pStyle w:val="ListBullet"/>
              <w:numPr>
                <w:ilvl w:val="0"/>
                <w:numId w:val="17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 xml:space="preserve">Built key Customer database </w:t>
            </w:r>
            <w:r w:rsidR="002056C4" w:rsidRPr="00054F04">
              <w:rPr>
                <w:b/>
                <w:sz w:val="22"/>
                <w:szCs w:val="22"/>
              </w:rPr>
              <w:t xml:space="preserve">, in order to leverage long-term relationship with the brand. </w:t>
            </w:r>
          </w:p>
          <w:p w:rsidR="002056C4" w:rsidRPr="00054F04" w:rsidRDefault="003028DB" w:rsidP="00734CAE">
            <w:pPr>
              <w:pStyle w:val="ListBullet"/>
              <w:numPr>
                <w:ilvl w:val="0"/>
                <w:numId w:val="17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Ensure</w:t>
            </w:r>
            <w:r w:rsidR="002056C4" w:rsidRPr="00054F04">
              <w:rPr>
                <w:b/>
                <w:sz w:val="22"/>
                <w:szCs w:val="22"/>
              </w:rPr>
              <w:t xml:space="preserve"> high quality services, resulting in </w:t>
            </w:r>
            <w:r w:rsidRPr="00054F04">
              <w:rPr>
                <w:b/>
                <w:sz w:val="22"/>
                <w:szCs w:val="22"/>
              </w:rPr>
              <w:t>customer</w:t>
            </w:r>
            <w:r w:rsidR="002056C4" w:rsidRPr="00054F04">
              <w:rPr>
                <w:b/>
                <w:sz w:val="22"/>
                <w:szCs w:val="22"/>
              </w:rPr>
              <w:t xml:space="preserve"> delight &amp; optimum  resource utilization for maximum </w:t>
            </w:r>
          </w:p>
          <w:p w:rsidR="002056C4" w:rsidRPr="00054F04" w:rsidRDefault="002056C4" w:rsidP="002056C4">
            <w:pPr>
              <w:pStyle w:val="ListBullet"/>
              <w:numPr>
                <w:ilvl w:val="0"/>
                <w:numId w:val="0"/>
              </w:numPr>
              <w:ind w:left="1185"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t>Service quality.</w:t>
            </w:r>
          </w:p>
          <w:p w:rsidR="003028DB" w:rsidRPr="00054F04" w:rsidRDefault="002056C4" w:rsidP="002056C4">
            <w:pPr>
              <w:pStyle w:val="ListBullet"/>
              <w:numPr>
                <w:ilvl w:val="0"/>
                <w:numId w:val="43"/>
              </w:numPr>
              <w:ind w:right="-809"/>
              <w:rPr>
                <w:b/>
                <w:sz w:val="22"/>
                <w:szCs w:val="22"/>
              </w:rPr>
            </w:pPr>
            <w:r w:rsidRPr="00054F04">
              <w:rPr>
                <w:b/>
                <w:sz w:val="22"/>
                <w:szCs w:val="22"/>
              </w:rPr>
              <w:lastRenderedPageBreak/>
              <w:t xml:space="preserve">Ensuring maximum customer </w:t>
            </w:r>
            <w:r w:rsidR="003028DB" w:rsidRPr="00054F04">
              <w:rPr>
                <w:b/>
                <w:sz w:val="22"/>
                <w:szCs w:val="22"/>
              </w:rPr>
              <w:t>satisfaction by closely interacting with potential clients and understand their requirements &amp; customizing the product &amp; services accordingly.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PEOPLE MANAGEMET TRAINING</w:t>
            </w:r>
          </w:p>
          <w:p w:rsidR="003028DB" w:rsidRPr="007659AA" w:rsidRDefault="002056C4" w:rsidP="003028DB">
            <w:pPr>
              <w:pStyle w:val="ListBullet"/>
              <w:numPr>
                <w:ilvl w:val="0"/>
                <w:numId w:val="20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Conducting training sections for smooth flow of operations.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20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Handling operat</w:t>
            </w:r>
            <w:r w:rsidR="002056C4" w:rsidRPr="007659AA">
              <w:rPr>
                <w:b/>
                <w:sz w:val="22"/>
                <w:szCs w:val="22"/>
              </w:rPr>
              <w:t xml:space="preserve">ional functions like Pre- shift </w:t>
            </w:r>
            <w:r w:rsidRPr="007659AA">
              <w:rPr>
                <w:b/>
                <w:sz w:val="22"/>
                <w:szCs w:val="22"/>
              </w:rPr>
              <w:t xml:space="preserve">briefings, creating the </w:t>
            </w:r>
            <w:r w:rsidR="002056C4" w:rsidRPr="007659AA">
              <w:rPr>
                <w:b/>
                <w:sz w:val="22"/>
                <w:szCs w:val="22"/>
              </w:rPr>
              <w:t xml:space="preserve">duty </w:t>
            </w:r>
            <w:r w:rsidRPr="007659AA">
              <w:rPr>
                <w:b/>
                <w:sz w:val="22"/>
                <w:szCs w:val="22"/>
              </w:rPr>
              <w:t xml:space="preserve"> roster,</w:t>
            </w:r>
            <w:r w:rsidR="002056C4" w:rsidRPr="007659AA">
              <w:rPr>
                <w:b/>
                <w:sz w:val="22"/>
                <w:szCs w:val="22"/>
              </w:rPr>
              <w:t xml:space="preserve"> shift</w:t>
            </w:r>
            <w:r w:rsidRPr="007659AA">
              <w:rPr>
                <w:b/>
                <w:sz w:val="22"/>
                <w:szCs w:val="22"/>
              </w:rPr>
              <w:t xml:space="preserve">      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0"/>
              </w:numPr>
              <w:ind w:left="1080"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Management.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23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Responsible for training plan completion &amp;  execution of</w:t>
            </w:r>
            <w:r w:rsidR="002056C4" w:rsidRPr="007659AA">
              <w:rPr>
                <w:b/>
                <w:sz w:val="22"/>
                <w:szCs w:val="22"/>
              </w:rPr>
              <w:t xml:space="preserve"> plans on</w:t>
            </w:r>
            <w:r w:rsidRPr="007659AA">
              <w:rPr>
                <w:b/>
                <w:sz w:val="22"/>
                <w:szCs w:val="22"/>
              </w:rPr>
              <w:t xml:space="preserve"> floor, field &amp; generating profits.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23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Training &amp; Development of the whole</w:t>
            </w:r>
            <w:r w:rsidR="002056C4" w:rsidRPr="007659AA">
              <w:rPr>
                <w:b/>
                <w:sz w:val="22"/>
                <w:szCs w:val="22"/>
              </w:rPr>
              <w:t xml:space="preserve"> staff including training squads and floor managers</w:t>
            </w:r>
            <w:r w:rsidRPr="007659AA">
              <w:rPr>
                <w:b/>
                <w:sz w:val="22"/>
                <w:szCs w:val="22"/>
              </w:rPr>
              <w:t>.</w:t>
            </w:r>
          </w:p>
          <w:p w:rsidR="00B2444A" w:rsidRPr="007659AA" w:rsidRDefault="00B2444A" w:rsidP="003028DB">
            <w:pPr>
              <w:pStyle w:val="ListBullet"/>
              <w:numPr>
                <w:ilvl w:val="0"/>
                <w:numId w:val="23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Marketing plans and execution of same.</w:t>
            </w:r>
          </w:p>
          <w:p w:rsidR="00B2444A" w:rsidRPr="007659AA" w:rsidRDefault="00054F04" w:rsidP="00B2444A">
            <w:pPr>
              <w:pStyle w:val="ListBullet"/>
              <w:numPr>
                <w:ilvl w:val="0"/>
                <w:numId w:val="0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FOOD AND BEVERAGE MANAGEMENT</w:t>
            </w:r>
          </w:p>
          <w:p w:rsidR="005F6126" w:rsidRPr="007659AA" w:rsidRDefault="00054F04" w:rsidP="005F6126">
            <w:pPr>
              <w:pStyle w:val="ListBullet"/>
              <w:numPr>
                <w:ilvl w:val="0"/>
                <w:numId w:val="24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Ensure profitability of operations &amp; supervise all aspects of quality and hygiene standards. </w:t>
            </w:r>
          </w:p>
          <w:p w:rsidR="00054F04" w:rsidRPr="007659AA" w:rsidRDefault="00054F04" w:rsidP="005F6126">
            <w:pPr>
              <w:pStyle w:val="ListBullet"/>
              <w:numPr>
                <w:ilvl w:val="0"/>
                <w:numId w:val="24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Preparation &amp; monitoring of food &amp; beverage budgets and responsible for sales, costs, Inventory control .</w:t>
            </w:r>
          </w:p>
          <w:p w:rsidR="005F6126" w:rsidRPr="007659AA" w:rsidRDefault="00054F04" w:rsidP="005F6126">
            <w:pPr>
              <w:pStyle w:val="ListBullet"/>
              <w:numPr>
                <w:ilvl w:val="0"/>
                <w:numId w:val="24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Manage Food &amp; beverage merchandising using various mediums and creative to stimulate customers to impulse buying and boost sales</w:t>
            </w:r>
            <w:r w:rsidR="005F6126" w:rsidRPr="007659AA">
              <w:rPr>
                <w:b/>
                <w:sz w:val="22"/>
                <w:szCs w:val="22"/>
              </w:rPr>
              <w:t>.</w:t>
            </w:r>
          </w:p>
          <w:p w:rsidR="00054F04" w:rsidRPr="007659AA" w:rsidRDefault="00054F04" w:rsidP="005F6126">
            <w:pPr>
              <w:pStyle w:val="ListBullet"/>
              <w:numPr>
                <w:ilvl w:val="0"/>
                <w:numId w:val="24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Manage inventories &amp; stocks of various salable, non salable and promotional items.</w:t>
            </w:r>
          </w:p>
          <w:p w:rsidR="005F6126" w:rsidRPr="00054F04" w:rsidRDefault="005F6126" w:rsidP="00054F04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</w:rPr>
            </w:pPr>
          </w:p>
          <w:p w:rsidR="005F6126" w:rsidRPr="007659AA" w:rsidRDefault="005F6126" w:rsidP="005F6126">
            <w:pPr>
              <w:pStyle w:val="ListBullet"/>
              <w:numPr>
                <w:ilvl w:val="0"/>
                <w:numId w:val="0"/>
              </w:numPr>
              <w:ind w:left="101" w:right="-809" w:hanging="101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PERSONAL INFORMATION</w:t>
            </w:r>
          </w:p>
          <w:p w:rsidR="005F6126" w:rsidRPr="007659AA" w:rsidRDefault="00054F04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 xml:space="preserve">MRS. PRIYANKA </w:t>
            </w:r>
            <w:r w:rsidR="005F6126" w:rsidRPr="007659AA">
              <w:rPr>
                <w:b/>
                <w:sz w:val="24"/>
                <w:szCs w:val="24"/>
              </w:rPr>
              <w:t>PANKAJ</w:t>
            </w:r>
            <w:r w:rsidRPr="007659AA">
              <w:rPr>
                <w:b/>
                <w:sz w:val="24"/>
                <w:szCs w:val="24"/>
              </w:rPr>
              <w:t xml:space="preserve"> </w:t>
            </w:r>
            <w:r w:rsidR="005F6126" w:rsidRPr="007659AA">
              <w:rPr>
                <w:b/>
                <w:sz w:val="24"/>
                <w:szCs w:val="24"/>
              </w:rPr>
              <w:t>PATAHAK.</w:t>
            </w:r>
          </w:p>
          <w:p w:rsidR="005F6126" w:rsidRPr="007659AA" w:rsidRDefault="00054F04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DATE OF BIRTH 16</w:t>
            </w:r>
            <w:r w:rsidRPr="007659AA">
              <w:rPr>
                <w:b/>
                <w:sz w:val="24"/>
                <w:szCs w:val="24"/>
                <w:vertAlign w:val="superscript"/>
              </w:rPr>
              <w:t>TH</w:t>
            </w:r>
            <w:r w:rsidRPr="007659AA">
              <w:rPr>
                <w:b/>
                <w:sz w:val="24"/>
                <w:szCs w:val="24"/>
              </w:rPr>
              <w:t xml:space="preserve"> MAY</w:t>
            </w:r>
            <w:r w:rsidR="005F6126" w:rsidRPr="007659AA">
              <w:rPr>
                <w:b/>
                <w:sz w:val="24"/>
                <w:szCs w:val="24"/>
              </w:rPr>
              <w:t>.1989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GENDER-</w:t>
            </w:r>
            <w:r w:rsidR="00054F04" w:rsidRPr="007659AA">
              <w:rPr>
                <w:b/>
                <w:sz w:val="24"/>
                <w:szCs w:val="24"/>
              </w:rPr>
              <w:t>FE</w:t>
            </w:r>
            <w:r w:rsidRPr="007659AA">
              <w:rPr>
                <w:b/>
                <w:sz w:val="24"/>
                <w:szCs w:val="24"/>
              </w:rPr>
              <w:t>MALE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NATIONALITY-INDIAN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MARITAL STATUS-MARRIED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6"/>
              </w:numPr>
              <w:ind w:right="-809"/>
              <w:rPr>
                <w:b/>
                <w:sz w:val="24"/>
                <w:szCs w:val="24"/>
              </w:rPr>
            </w:pPr>
            <w:r w:rsidRPr="007659AA">
              <w:rPr>
                <w:b/>
                <w:sz w:val="24"/>
                <w:szCs w:val="24"/>
              </w:rPr>
              <w:t>LANGUAGES KNOWN- MARATHI, HINDI, ENGLISH.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0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HOBBIES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7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>TO LEARN NEW THING</w:t>
            </w:r>
          </w:p>
          <w:p w:rsidR="005F6126" w:rsidRPr="007659AA" w:rsidRDefault="005F6126" w:rsidP="005F6126">
            <w:pPr>
              <w:pStyle w:val="ListBullet"/>
              <w:numPr>
                <w:ilvl w:val="0"/>
                <w:numId w:val="27"/>
              </w:numPr>
              <w:ind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PLAYING CARROM, </w:t>
            </w:r>
            <w:r w:rsidR="00054F04" w:rsidRPr="007659AA">
              <w:rPr>
                <w:b/>
                <w:sz w:val="22"/>
                <w:szCs w:val="22"/>
              </w:rPr>
              <w:t>CHESS</w:t>
            </w:r>
            <w:r w:rsidRPr="007659AA">
              <w:rPr>
                <w:b/>
                <w:sz w:val="22"/>
                <w:szCs w:val="22"/>
              </w:rPr>
              <w:t>.</w:t>
            </w:r>
          </w:p>
          <w:p w:rsidR="005F6126" w:rsidRPr="007659AA" w:rsidRDefault="003C5C1D" w:rsidP="005F6126">
            <w:pPr>
              <w:pStyle w:val="ListBullet"/>
              <w:numPr>
                <w:ilvl w:val="0"/>
                <w:numId w:val="0"/>
              </w:numPr>
              <w:ind w:left="720"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:rsidR="003C5C1D" w:rsidRPr="007659AA" w:rsidRDefault="003C5C1D" w:rsidP="005F6126">
            <w:pPr>
              <w:pStyle w:val="ListBullet"/>
              <w:numPr>
                <w:ilvl w:val="0"/>
                <w:numId w:val="0"/>
              </w:numPr>
              <w:ind w:left="720" w:right="-809"/>
              <w:rPr>
                <w:b/>
                <w:sz w:val="22"/>
                <w:szCs w:val="22"/>
              </w:rPr>
            </w:pPr>
            <w:r w:rsidRPr="007659AA"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YOURS FAITHFULLY,</w:t>
            </w:r>
          </w:p>
          <w:p w:rsidR="003028DB" w:rsidRPr="007659AA" w:rsidRDefault="003028DB" w:rsidP="003028DB">
            <w:pPr>
              <w:pStyle w:val="ListBullet"/>
              <w:numPr>
                <w:ilvl w:val="0"/>
                <w:numId w:val="0"/>
              </w:numPr>
              <w:ind w:left="1080" w:right="-809"/>
              <w:rPr>
                <w:b/>
                <w:sz w:val="22"/>
                <w:szCs w:val="22"/>
              </w:rPr>
            </w:pPr>
          </w:p>
          <w:p w:rsidR="00E35AB0" w:rsidRPr="009F767B" w:rsidRDefault="00E35AB0" w:rsidP="00E35AB0">
            <w:pPr>
              <w:pStyle w:val="ListBullet"/>
              <w:numPr>
                <w:ilvl w:val="0"/>
                <w:numId w:val="0"/>
              </w:numPr>
              <w:ind w:left="2352" w:right="-809"/>
            </w:pPr>
          </w:p>
        </w:tc>
        <w:tc>
          <w:tcPr>
            <w:tcW w:w="761" w:type="pct"/>
            <w:gridSpan w:val="3"/>
          </w:tcPr>
          <w:p w:rsidR="00632589" w:rsidRDefault="00632589">
            <w:pPr>
              <w:pStyle w:val="ListBullet"/>
            </w:pPr>
          </w:p>
        </w:tc>
      </w:tr>
    </w:tbl>
    <w:p w:rsidR="00632589" w:rsidRPr="007659AA" w:rsidRDefault="003C5C1D">
      <w:pPr>
        <w:rPr>
          <w:b/>
          <w:sz w:val="22"/>
          <w:szCs w:val="22"/>
        </w:rPr>
      </w:pPr>
      <w:r w:rsidRPr="007659AA">
        <w:rPr>
          <w:sz w:val="22"/>
          <w:szCs w:val="22"/>
        </w:rPr>
        <w:lastRenderedPageBreak/>
        <w:t xml:space="preserve">                                                                                    </w:t>
      </w:r>
      <w:r w:rsidR="007659AA">
        <w:rPr>
          <w:sz w:val="22"/>
          <w:szCs w:val="22"/>
        </w:rPr>
        <w:t xml:space="preserve">                  </w:t>
      </w:r>
      <w:r w:rsidRPr="007659AA">
        <w:rPr>
          <w:sz w:val="22"/>
          <w:szCs w:val="22"/>
        </w:rPr>
        <w:t xml:space="preserve"> </w:t>
      </w:r>
      <w:r w:rsidR="00054F04" w:rsidRPr="007659AA">
        <w:rPr>
          <w:b/>
          <w:sz w:val="22"/>
          <w:szCs w:val="22"/>
        </w:rPr>
        <w:t>MRS. PRIYANAKA</w:t>
      </w:r>
      <w:r w:rsidRPr="007659AA">
        <w:rPr>
          <w:sz w:val="22"/>
          <w:szCs w:val="22"/>
        </w:rPr>
        <w:t xml:space="preserve">  </w:t>
      </w:r>
      <w:r w:rsidRPr="007659AA">
        <w:rPr>
          <w:b/>
          <w:sz w:val="22"/>
          <w:szCs w:val="22"/>
        </w:rPr>
        <w:t>PANKAJ</w:t>
      </w:r>
      <w:r w:rsidR="007659AA">
        <w:rPr>
          <w:b/>
          <w:sz w:val="22"/>
          <w:szCs w:val="22"/>
        </w:rPr>
        <w:t xml:space="preserve"> </w:t>
      </w:r>
      <w:r w:rsidRPr="007659AA">
        <w:rPr>
          <w:b/>
          <w:sz w:val="22"/>
          <w:szCs w:val="22"/>
        </w:rPr>
        <w:t>PATHAK.</w:t>
      </w:r>
    </w:p>
    <w:p w:rsidR="003C5C1D" w:rsidRPr="003C5C1D" w:rsidRDefault="003C5C1D">
      <w:pPr>
        <w:rPr>
          <w:b/>
        </w:rPr>
      </w:pPr>
    </w:p>
    <w:sectPr w:rsidR="003C5C1D" w:rsidRPr="003C5C1D" w:rsidSect="00632589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7FD" w:rsidRDefault="008507FD">
      <w:pPr>
        <w:spacing w:after="0"/>
      </w:pPr>
      <w:r>
        <w:separator/>
      </w:r>
    </w:p>
    <w:p w:rsidR="008507FD" w:rsidRDefault="008507FD"/>
  </w:endnote>
  <w:endnote w:type="continuationSeparator" w:id="1">
    <w:p w:rsidR="008507FD" w:rsidRDefault="008507FD">
      <w:pPr>
        <w:spacing w:after="0"/>
      </w:pPr>
      <w:r>
        <w:continuationSeparator/>
      </w:r>
    </w:p>
    <w:p w:rsidR="008507FD" w:rsidRDefault="008507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89" w:rsidRDefault="007C18C8">
    <w:pPr>
      <w:pStyle w:val="Footer"/>
    </w:pPr>
    <w:r>
      <w:t xml:space="preserve">Page </w:t>
    </w:r>
    <w:r w:rsidR="000C7880">
      <w:rPr>
        <w:noProof w:val="0"/>
      </w:rPr>
      <w:fldChar w:fldCharType="begin"/>
    </w:r>
    <w:r>
      <w:instrText xml:space="preserve"> PAGE   \* MERGEFORMAT </w:instrText>
    </w:r>
    <w:r w:rsidR="000C7880">
      <w:rPr>
        <w:noProof w:val="0"/>
      </w:rPr>
      <w:fldChar w:fldCharType="separate"/>
    </w:r>
    <w:r w:rsidR="00DC5F85">
      <w:t>2</w:t>
    </w:r>
    <w:r w:rsidR="000C788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7FD" w:rsidRDefault="008507FD">
      <w:pPr>
        <w:spacing w:after="0"/>
      </w:pPr>
      <w:r>
        <w:separator/>
      </w:r>
    </w:p>
    <w:p w:rsidR="008507FD" w:rsidRDefault="008507FD"/>
  </w:footnote>
  <w:footnote w:type="continuationSeparator" w:id="1">
    <w:p w:rsidR="008507FD" w:rsidRDefault="008507FD">
      <w:pPr>
        <w:spacing w:after="0"/>
      </w:pPr>
      <w:r>
        <w:continuationSeparator/>
      </w:r>
    </w:p>
    <w:p w:rsidR="008507FD" w:rsidRDefault="008507F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2C4CBB"/>
    <w:multiLevelType w:val="hybridMultilevel"/>
    <w:tmpl w:val="C01A39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03643DDC"/>
    <w:multiLevelType w:val="hybridMultilevel"/>
    <w:tmpl w:val="D00CE00E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067B5FD7"/>
    <w:multiLevelType w:val="hybridMultilevel"/>
    <w:tmpl w:val="3C1090D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A6E3FF7"/>
    <w:multiLevelType w:val="hybridMultilevel"/>
    <w:tmpl w:val="6B7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E5D62"/>
    <w:multiLevelType w:val="hybridMultilevel"/>
    <w:tmpl w:val="73AAC994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6">
    <w:nsid w:val="0B711B43"/>
    <w:multiLevelType w:val="hybridMultilevel"/>
    <w:tmpl w:val="12165B38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7">
    <w:nsid w:val="0DBF1A7C"/>
    <w:multiLevelType w:val="hybridMultilevel"/>
    <w:tmpl w:val="79AC339C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>
    <w:nsid w:val="123E147B"/>
    <w:multiLevelType w:val="hybridMultilevel"/>
    <w:tmpl w:val="E9D8B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660BB8"/>
    <w:multiLevelType w:val="hybridMultilevel"/>
    <w:tmpl w:val="8DCC77E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12CF4369"/>
    <w:multiLevelType w:val="hybridMultilevel"/>
    <w:tmpl w:val="D406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8C0356"/>
    <w:multiLevelType w:val="hybridMultilevel"/>
    <w:tmpl w:val="4F8ADB40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1A392080"/>
    <w:multiLevelType w:val="hybridMultilevel"/>
    <w:tmpl w:val="0C0CA5C0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3">
    <w:nsid w:val="1BA671B0"/>
    <w:multiLevelType w:val="hybridMultilevel"/>
    <w:tmpl w:val="8E2CAF0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2266680F"/>
    <w:multiLevelType w:val="hybridMultilevel"/>
    <w:tmpl w:val="9F3EAE7E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5">
    <w:nsid w:val="2A4E27CB"/>
    <w:multiLevelType w:val="hybridMultilevel"/>
    <w:tmpl w:val="C2CE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0710E"/>
    <w:multiLevelType w:val="hybridMultilevel"/>
    <w:tmpl w:val="D690FF4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2E221278"/>
    <w:multiLevelType w:val="hybridMultilevel"/>
    <w:tmpl w:val="6042228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8">
    <w:nsid w:val="3062568F"/>
    <w:multiLevelType w:val="hybridMultilevel"/>
    <w:tmpl w:val="DE784DF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319D0623"/>
    <w:multiLevelType w:val="hybridMultilevel"/>
    <w:tmpl w:val="2B6055C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>
    <w:nsid w:val="3B027553"/>
    <w:multiLevelType w:val="hybridMultilevel"/>
    <w:tmpl w:val="9530F3B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1">
    <w:nsid w:val="42CD7BA9"/>
    <w:multiLevelType w:val="hybridMultilevel"/>
    <w:tmpl w:val="27427B1C"/>
    <w:lvl w:ilvl="0" w:tplc="A9BAB5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765EA"/>
    <w:multiLevelType w:val="hybridMultilevel"/>
    <w:tmpl w:val="3550C38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>
    <w:nsid w:val="46532654"/>
    <w:multiLevelType w:val="hybridMultilevel"/>
    <w:tmpl w:val="EA6A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911B1"/>
    <w:multiLevelType w:val="hybridMultilevel"/>
    <w:tmpl w:val="E0C43F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4CD37CD5"/>
    <w:multiLevelType w:val="hybridMultilevel"/>
    <w:tmpl w:val="2F4A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E09EC"/>
    <w:multiLevelType w:val="hybridMultilevel"/>
    <w:tmpl w:val="CDD2B1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6565DB7"/>
    <w:multiLevelType w:val="hybridMultilevel"/>
    <w:tmpl w:val="DA58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01B32"/>
    <w:multiLevelType w:val="hybridMultilevel"/>
    <w:tmpl w:val="E5EE57B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>
    <w:nsid w:val="5A372679"/>
    <w:multiLevelType w:val="hybridMultilevel"/>
    <w:tmpl w:val="8BB63000"/>
    <w:lvl w:ilvl="0" w:tplc="DAD22FA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0">
    <w:nsid w:val="5FB31467"/>
    <w:multiLevelType w:val="hybridMultilevel"/>
    <w:tmpl w:val="AAFAEB4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1">
    <w:nsid w:val="61B63DC4"/>
    <w:multiLevelType w:val="hybridMultilevel"/>
    <w:tmpl w:val="91CE328A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2">
    <w:nsid w:val="653D12F0"/>
    <w:multiLevelType w:val="hybridMultilevel"/>
    <w:tmpl w:val="48B2595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3">
    <w:nsid w:val="65943C1A"/>
    <w:multiLevelType w:val="hybridMultilevel"/>
    <w:tmpl w:val="BFD84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A16B31"/>
    <w:multiLevelType w:val="hybridMultilevel"/>
    <w:tmpl w:val="1186BCC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5">
    <w:nsid w:val="696221D9"/>
    <w:multiLevelType w:val="hybridMultilevel"/>
    <w:tmpl w:val="8DB4D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A34FC1"/>
    <w:multiLevelType w:val="hybridMultilevel"/>
    <w:tmpl w:val="04E29574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A476C3"/>
    <w:multiLevelType w:val="hybridMultilevel"/>
    <w:tmpl w:val="B686E40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8">
    <w:nsid w:val="6B184959"/>
    <w:multiLevelType w:val="hybridMultilevel"/>
    <w:tmpl w:val="52AA93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9">
    <w:nsid w:val="7C286969"/>
    <w:multiLevelType w:val="hybridMultilevel"/>
    <w:tmpl w:val="600C49E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6"/>
  </w:num>
  <w:num w:numId="6">
    <w:abstractNumId w:val="30"/>
  </w:num>
  <w:num w:numId="7">
    <w:abstractNumId w:val="15"/>
  </w:num>
  <w:num w:numId="8">
    <w:abstractNumId w:val="39"/>
  </w:num>
  <w:num w:numId="9">
    <w:abstractNumId w:val="2"/>
  </w:num>
  <w:num w:numId="10">
    <w:abstractNumId w:val="22"/>
  </w:num>
  <w:num w:numId="11">
    <w:abstractNumId w:val="6"/>
  </w:num>
  <w:num w:numId="12">
    <w:abstractNumId w:val="14"/>
  </w:num>
  <w:num w:numId="13">
    <w:abstractNumId w:val="31"/>
  </w:num>
  <w:num w:numId="14">
    <w:abstractNumId w:val="12"/>
  </w:num>
  <w:num w:numId="15">
    <w:abstractNumId w:val="9"/>
  </w:num>
  <w:num w:numId="16">
    <w:abstractNumId w:val="1"/>
  </w:num>
  <w:num w:numId="17">
    <w:abstractNumId w:val="18"/>
  </w:num>
  <w:num w:numId="18">
    <w:abstractNumId w:val="11"/>
  </w:num>
  <w:num w:numId="19">
    <w:abstractNumId w:val="13"/>
  </w:num>
  <w:num w:numId="20">
    <w:abstractNumId w:val="35"/>
  </w:num>
  <w:num w:numId="21">
    <w:abstractNumId w:val="26"/>
  </w:num>
  <w:num w:numId="22">
    <w:abstractNumId w:val="28"/>
  </w:num>
  <w:num w:numId="23">
    <w:abstractNumId w:val="33"/>
  </w:num>
  <w:num w:numId="24">
    <w:abstractNumId w:val="27"/>
  </w:num>
  <w:num w:numId="25">
    <w:abstractNumId w:val="23"/>
  </w:num>
  <w:num w:numId="26">
    <w:abstractNumId w:val="25"/>
  </w:num>
  <w:num w:numId="27">
    <w:abstractNumId w:val="10"/>
  </w:num>
  <w:num w:numId="28">
    <w:abstractNumId w:val="5"/>
  </w:num>
  <w:num w:numId="29">
    <w:abstractNumId w:val="4"/>
  </w:num>
  <w:num w:numId="30">
    <w:abstractNumId w:val="21"/>
  </w:num>
  <w:num w:numId="31">
    <w:abstractNumId w:val="3"/>
  </w:num>
  <w:num w:numId="32">
    <w:abstractNumId w:val="7"/>
  </w:num>
  <w:num w:numId="33">
    <w:abstractNumId w:val="17"/>
  </w:num>
  <w:num w:numId="34">
    <w:abstractNumId w:val="19"/>
  </w:num>
  <w:num w:numId="35">
    <w:abstractNumId w:val="24"/>
  </w:num>
  <w:num w:numId="36">
    <w:abstractNumId w:val="34"/>
  </w:num>
  <w:num w:numId="37">
    <w:abstractNumId w:val="29"/>
  </w:num>
  <w:num w:numId="38">
    <w:abstractNumId w:val="38"/>
  </w:num>
  <w:num w:numId="39">
    <w:abstractNumId w:val="32"/>
  </w:num>
  <w:num w:numId="40">
    <w:abstractNumId w:val="37"/>
  </w:num>
  <w:num w:numId="41">
    <w:abstractNumId w:val="16"/>
  </w:num>
  <w:num w:numId="42">
    <w:abstractNumId w:val="20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8C8"/>
    <w:rsid w:val="00054F04"/>
    <w:rsid w:val="00080543"/>
    <w:rsid w:val="000C7880"/>
    <w:rsid w:val="002056C4"/>
    <w:rsid w:val="00230F8F"/>
    <w:rsid w:val="00280086"/>
    <w:rsid w:val="003024C4"/>
    <w:rsid w:val="003028DB"/>
    <w:rsid w:val="00341C20"/>
    <w:rsid w:val="00386B89"/>
    <w:rsid w:val="003C5C1D"/>
    <w:rsid w:val="0040374F"/>
    <w:rsid w:val="004067C4"/>
    <w:rsid w:val="00456F93"/>
    <w:rsid w:val="004E11DD"/>
    <w:rsid w:val="00541CC1"/>
    <w:rsid w:val="005E3D91"/>
    <w:rsid w:val="005F6126"/>
    <w:rsid w:val="00632589"/>
    <w:rsid w:val="00632E0D"/>
    <w:rsid w:val="00734CAE"/>
    <w:rsid w:val="007659AA"/>
    <w:rsid w:val="007A1B10"/>
    <w:rsid w:val="007C18C8"/>
    <w:rsid w:val="008226EB"/>
    <w:rsid w:val="00843B1B"/>
    <w:rsid w:val="008507FD"/>
    <w:rsid w:val="009F443E"/>
    <w:rsid w:val="009F767B"/>
    <w:rsid w:val="00B2444A"/>
    <w:rsid w:val="00D525FB"/>
    <w:rsid w:val="00D57D7D"/>
    <w:rsid w:val="00D92155"/>
    <w:rsid w:val="00DC5F85"/>
    <w:rsid w:val="00E24E48"/>
    <w:rsid w:val="00E27764"/>
    <w:rsid w:val="00E35AB0"/>
    <w:rsid w:val="00E52F4D"/>
    <w:rsid w:val="00E80BDA"/>
    <w:rsid w:val="00F76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32589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632589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632589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632589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632589"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rsid w:val="00632589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325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2589"/>
  </w:style>
  <w:style w:type="paragraph" w:styleId="Footer">
    <w:name w:val="footer"/>
    <w:basedOn w:val="Normal"/>
    <w:link w:val="FooterChar"/>
    <w:uiPriority w:val="99"/>
    <w:unhideWhenUsed/>
    <w:qFormat/>
    <w:rsid w:val="00632589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32589"/>
    <w:rPr>
      <w:noProof/>
    </w:rPr>
  </w:style>
  <w:style w:type="table" w:styleId="TableGrid">
    <w:name w:val="Table Grid"/>
    <w:basedOn w:val="TableNormal"/>
    <w:uiPriority w:val="39"/>
    <w:rsid w:val="0063258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63258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632589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632589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sid w:val="00632589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632589"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B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9F4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hak\Desktop\Removable%20Disk\TS1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57A5B5B9FD4A66A367CD56A055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2882-F22B-4E7D-84D3-6263387A418D}"/>
      </w:docPartPr>
      <w:docPartBody>
        <w:p w:rsidR="00DE11C0" w:rsidRDefault="003570EA">
          <w:pPr>
            <w:pStyle w:val="A057A5B5B9FD4A66A367CD56A0557C1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70EA"/>
    <w:rsid w:val="003570EA"/>
    <w:rsid w:val="006A1040"/>
    <w:rsid w:val="006F30D6"/>
    <w:rsid w:val="00A57DA4"/>
    <w:rsid w:val="00DE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7A5B5B9FD4A66A367CD56A0557C12">
    <w:name w:val="A057A5B5B9FD4A66A367CD56A0557C12"/>
    <w:rsid w:val="00DE11C0"/>
  </w:style>
  <w:style w:type="paragraph" w:customStyle="1" w:styleId="4E94AE1ACD2F40B1922E642B83B4DB83">
    <w:name w:val="4E94AE1ACD2F40B1922E642B83B4DB83"/>
    <w:rsid w:val="00DE11C0"/>
  </w:style>
  <w:style w:type="paragraph" w:customStyle="1" w:styleId="8BB91743056B42F6AEF4BF38DB489220">
    <w:name w:val="8BB91743056B42F6AEF4BF38DB489220"/>
    <w:rsid w:val="00DE11C0"/>
  </w:style>
  <w:style w:type="paragraph" w:customStyle="1" w:styleId="C6A4F9592F864E1BA7B2BE7A41175B17">
    <w:name w:val="C6A4F9592F864E1BA7B2BE7A41175B17"/>
    <w:rsid w:val="00DE11C0"/>
  </w:style>
  <w:style w:type="paragraph" w:customStyle="1" w:styleId="F12506313F4A4A58B6E133154C684653">
    <w:name w:val="F12506313F4A4A58B6E133154C684653"/>
    <w:rsid w:val="00DE11C0"/>
  </w:style>
  <w:style w:type="paragraph" w:customStyle="1" w:styleId="2DD4FD49710A4347B90724E7DECF2CBA">
    <w:name w:val="2DD4FD49710A4347B90724E7DECF2CBA"/>
    <w:rsid w:val="00DE11C0"/>
  </w:style>
  <w:style w:type="character" w:styleId="PlaceholderText">
    <w:name w:val="Placeholder Text"/>
    <w:basedOn w:val="DefaultParagraphFont"/>
    <w:uiPriority w:val="99"/>
    <w:semiHidden/>
    <w:rsid w:val="00DE11C0"/>
    <w:rPr>
      <w:color w:val="808080"/>
    </w:rPr>
  </w:style>
  <w:style w:type="paragraph" w:customStyle="1" w:styleId="D56BB4DA58F245A7B34A3F1ED8D2606D">
    <w:name w:val="D56BB4DA58F245A7B34A3F1ED8D2606D"/>
    <w:rsid w:val="00DE11C0"/>
  </w:style>
  <w:style w:type="paragraph" w:customStyle="1" w:styleId="40FA2ADF010F4CE880333937AD2CBD0C">
    <w:name w:val="40FA2ADF010F4CE880333937AD2CBD0C"/>
    <w:rsid w:val="00DE11C0"/>
  </w:style>
  <w:style w:type="paragraph" w:customStyle="1" w:styleId="82EF8C75B3ED4FD9BA4111ACD719B452">
    <w:name w:val="82EF8C75B3ED4FD9BA4111ACD719B452"/>
    <w:rsid w:val="00DE11C0"/>
  </w:style>
  <w:style w:type="paragraph" w:customStyle="1" w:styleId="6EDFDBF1D3AA462493C6780E8897E940">
    <w:name w:val="6EDFDBF1D3AA462493C6780E8897E940"/>
    <w:rsid w:val="00DE11C0"/>
  </w:style>
  <w:style w:type="character" w:styleId="Emphasis">
    <w:name w:val="Emphasis"/>
    <w:basedOn w:val="DefaultParagraphFont"/>
    <w:uiPriority w:val="2"/>
    <w:unhideWhenUsed/>
    <w:qFormat/>
    <w:rsid w:val="00DE11C0"/>
    <w:rPr>
      <w:i/>
      <w:iCs/>
      <w:color w:val="404040" w:themeColor="text1" w:themeTint="BF"/>
    </w:rPr>
  </w:style>
  <w:style w:type="paragraph" w:customStyle="1" w:styleId="5C0012518ABD43CAB97B3197F4427649">
    <w:name w:val="5C0012518ABD43CAB97B3197F4427649"/>
    <w:rsid w:val="00DE11C0"/>
  </w:style>
  <w:style w:type="paragraph" w:customStyle="1" w:styleId="DE437BF38C54416C99439510E70406D1">
    <w:name w:val="DE437BF38C54416C99439510E70406D1"/>
    <w:rsid w:val="00DE11C0"/>
  </w:style>
  <w:style w:type="paragraph" w:customStyle="1" w:styleId="6A9AF553C4824C3CB6437EB159FE055F">
    <w:name w:val="6A9AF553C4824C3CB6437EB159FE055F"/>
    <w:rsid w:val="00DE11C0"/>
  </w:style>
  <w:style w:type="paragraph" w:customStyle="1" w:styleId="4617BCE305414405ABA38EFB19941EA0">
    <w:name w:val="4617BCE305414405ABA38EFB19941EA0"/>
    <w:rsid w:val="00DE11C0"/>
  </w:style>
  <w:style w:type="paragraph" w:customStyle="1" w:styleId="D55F21D2D02945499B788F8653524E58">
    <w:name w:val="D55F21D2D02945499B788F8653524E58"/>
    <w:rsid w:val="00DE11C0"/>
  </w:style>
  <w:style w:type="paragraph" w:customStyle="1" w:styleId="24AB6DB109FE4FF8A645255F9B4F25F1">
    <w:name w:val="24AB6DB109FE4FF8A645255F9B4F25F1"/>
    <w:rsid w:val="00DE11C0"/>
  </w:style>
  <w:style w:type="paragraph" w:customStyle="1" w:styleId="AAFFA442508A4F61A743BBBE84E48E39">
    <w:name w:val="AAFFA442508A4F61A743BBBE84E48E39"/>
    <w:rsid w:val="00DE11C0"/>
  </w:style>
  <w:style w:type="paragraph" w:customStyle="1" w:styleId="6DA103D53BB241BB9471F0C5995B7C0E">
    <w:name w:val="6DA103D53BB241BB9471F0C5995B7C0E"/>
    <w:rsid w:val="00DE11C0"/>
  </w:style>
  <w:style w:type="paragraph" w:customStyle="1" w:styleId="9E1B4D0B53AE4207805514C5AE501C8D">
    <w:name w:val="9E1B4D0B53AE4207805514C5AE501C8D"/>
    <w:rsid w:val="00DE11C0"/>
  </w:style>
  <w:style w:type="paragraph" w:customStyle="1" w:styleId="C208857276DE45DD80F17950A1EE6360">
    <w:name w:val="C208857276DE45DD80F17950A1EE6360"/>
    <w:rsid w:val="00DE11C0"/>
  </w:style>
  <w:style w:type="paragraph" w:customStyle="1" w:styleId="C033ED493C9A44EA9F21B542D6E7A4F0">
    <w:name w:val="C033ED493C9A44EA9F21B542D6E7A4F0"/>
    <w:rsid w:val="00DE11C0"/>
  </w:style>
  <w:style w:type="paragraph" w:customStyle="1" w:styleId="C975181995964F99A6721974277DD6C7">
    <w:name w:val="C975181995964F99A6721974277DD6C7"/>
    <w:rsid w:val="00DE11C0"/>
  </w:style>
  <w:style w:type="paragraph" w:customStyle="1" w:styleId="857D86BC217444A4A54F70FCBC7B5A70">
    <w:name w:val="857D86BC217444A4A54F70FCBC7B5A70"/>
    <w:rsid w:val="00DE11C0"/>
  </w:style>
  <w:style w:type="paragraph" w:customStyle="1" w:styleId="304D6BE8E18A448782C687A47FFEA8A0">
    <w:name w:val="304D6BE8E18A448782C687A47FFEA8A0"/>
    <w:rsid w:val="00DE11C0"/>
  </w:style>
  <w:style w:type="paragraph" w:customStyle="1" w:styleId="F976A0D1EF724313A17FA714E7C08E11">
    <w:name w:val="F976A0D1EF724313A17FA714E7C08E11"/>
    <w:rsid w:val="00DE11C0"/>
  </w:style>
  <w:style w:type="paragraph" w:customStyle="1" w:styleId="AA185B52485B415597D3DDDF33EED024">
    <w:name w:val="AA185B52485B415597D3DDDF33EED024"/>
    <w:rsid w:val="00DE11C0"/>
  </w:style>
  <w:style w:type="paragraph" w:customStyle="1" w:styleId="A94E8B2E2E5F491F93756565414F48D1">
    <w:name w:val="A94E8B2E2E5F491F93756565414F48D1"/>
    <w:rsid w:val="00DE11C0"/>
  </w:style>
  <w:style w:type="paragraph" w:customStyle="1" w:styleId="90C7F59EB54C4BF5B447033FFD3CC02E">
    <w:name w:val="90C7F59EB54C4BF5B447033FFD3CC02E"/>
    <w:rsid w:val="00DE11C0"/>
  </w:style>
  <w:style w:type="paragraph" w:customStyle="1" w:styleId="0FA92CC3010A42A4A65673809D7E2261">
    <w:name w:val="0FA92CC3010A42A4A65673809D7E2261"/>
    <w:rsid w:val="00DE11C0"/>
  </w:style>
  <w:style w:type="paragraph" w:customStyle="1" w:styleId="F5F6812FAAC84F9B96F725FEFC7609FB">
    <w:name w:val="F5F6812FAAC84F9B96F725FEFC7609FB"/>
    <w:rsid w:val="00DE11C0"/>
  </w:style>
  <w:style w:type="paragraph" w:customStyle="1" w:styleId="D5B169957945454F8AC7E9883B5211BA">
    <w:name w:val="D5B169957945454F8AC7E9883B5211BA"/>
    <w:rsid w:val="00DE11C0"/>
  </w:style>
  <w:style w:type="paragraph" w:customStyle="1" w:styleId="7D0D1F83D0EA47D0A58A848A78038D16">
    <w:name w:val="7D0D1F83D0EA47D0A58A848A78038D16"/>
    <w:rsid w:val="00DE11C0"/>
  </w:style>
  <w:style w:type="paragraph" w:customStyle="1" w:styleId="C5BB20B7349347168DC20C2EF6115B2B">
    <w:name w:val="C5BB20B7349347168DC20C2EF6115B2B"/>
    <w:rsid w:val="00DE11C0"/>
  </w:style>
  <w:style w:type="paragraph" w:customStyle="1" w:styleId="2707B474AC8142268DA05DA2F98F33FB">
    <w:name w:val="2707B474AC8142268DA05DA2F98F33FB"/>
    <w:rsid w:val="00DE11C0"/>
  </w:style>
  <w:style w:type="paragraph" w:customStyle="1" w:styleId="7F105FDEF0804D4BB01E075823D6E707">
    <w:name w:val="7F105FDEF0804D4BB01E075823D6E707"/>
    <w:rsid w:val="00DE11C0"/>
  </w:style>
  <w:style w:type="paragraph" w:customStyle="1" w:styleId="EF4484FED8DD4DC8AC6C20E77F13157A">
    <w:name w:val="EF4484FED8DD4DC8AC6C20E77F13157A"/>
    <w:rsid w:val="00DE11C0"/>
  </w:style>
  <w:style w:type="paragraph" w:customStyle="1" w:styleId="9464E38E52124F0DBD7789C6297D6C00">
    <w:name w:val="9464E38E52124F0DBD7789C6297D6C00"/>
    <w:rsid w:val="00DE11C0"/>
  </w:style>
  <w:style w:type="paragraph" w:customStyle="1" w:styleId="DC785DFE152B42A182FA5E55EEFF3F4F">
    <w:name w:val="DC785DFE152B42A182FA5E55EEFF3F4F"/>
    <w:rsid w:val="00DE11C0"/>
  </w:style>
  <w:style w:type="paragraph" w:customStyle="1" w:styleId="0BA155CF46544E7E979C73C208E2F55C">
    <w:name w:val="0BA155CF46544E7E979C73C208E2F55C"/>
    <w:rsid w:val="00DE11C0"/>
  </w:style>
  <w:style w:type="paragraph" w:customStyle="1" w:styleId="FA95F5852455432F92B0C2D661AB2E7E">
    <w:name w:val="FA95F5852455432F92B0C2D661AB2E7E"/>
    <w:rsid w:val="00DE11C0"/>
  </w:style>
  <w:style w:type="paragraph" w:customStyle="1" w:styleId="29286DC865784DC28DAD85EF59B41981">
    <w:name w:val="29286DC865784DC28DAD85EF59B41981"/>
    <w:rsid w:val="00DE11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CDBA7C6-CB81-45A1-AFD8-19756C4A9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</Template>
  <TotalTime>66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pathak</dc:creator>
  <cp:lastModifiedBy>admin</cp:lastModifiedBy>
  <cp:revision>2</cp:revision>
  <dcterms:created xsi:type="dcterms:W3CDTF">2018-03-12T12:12:00Z</dcterms:created>
  <dcterms:modified xsi:type="dcterms:W3CDTF">2018-03-12T12:12:00Z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